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41B5E4E" w14:textId="77777777" w:rsidR="008804E0" w:rsidRDefault="001208C1" w:rsidP="0093098F">
      <w:pPr>
        <w:spacing w:before="0" w:after="0" w:line="240" w:lineRule="auto"/>
        <w:rPr>
          <w:rFonts w:asciiTheme="majorHAnsi" w:hAnsiTheme="majorHAnsi" w:cstheme="majorHAnsi"/>
          <w:sz w:val="36"/>
        </w:rPr>
      </w:pPr>
      <w:r>
        <w:rPr>
          <w:rFonts w:asciiTheme="majorHAnsi" w:hAnsiTheme="majorHAnsi" w:cstheme="majorHAnsi"/>
          <w:noProof/>
          <w:sz w:val="36"/>
        </w:rPr>
        <mc:AlternateContent>
          <mc:Choice Requires="wps">
            <w:drawing>
              <wp:anchor distT="0" distB="0" distL="114300" distR="114300" simplePos="0" relativeHeight="251659264" behindDoc="0" locked="0" layoutInCell="1" allowOverlap="1" wp14:anchorId="2D5A3991" wp14:editId="07777777">
                <wp:simplePos x="0" y="0"/>
                <wp:positionH relativeFrom="column">
                  <wp:posOffset>0</wp:posOffset>
                </wp:positionH>
                <wp:positionV relativeFrom="paragraph">
                  <wp:posOffset>152400</wp:posOffset>
                </wp:positionV>
                <wp:extent cx="6610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a:off x="0" y="0"/>
                          <a:ext cx="6610350" cy="9525"/>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D591EFB">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9924d [3204]" strokeweight="3pt" from="0,12pt" to="520.5pt,12.75pt" w14:anchorId="3E13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">
                <v:stroke joinstyle="miter"/>
              </v:line>
            </w:pict>
          </mc:Fallback>
        </mc:AlternateContent>
      </w:r>
    </w:p>
    <w:p w14:paraId="672A6659" w14:textId="77777777" w:rsidR="001208C1" w:rsidRDefault="001208C1" w:rsidP="0093098F">
      <w:pPr>
        <w:spacing w:before="0" w:after="0" w:line="240" w:lineRule="auto"/>
        <w:rPr>
          <w:rFonts w:asciiTheme="majorHAnsi" w:hAnsiTheme="majorHAnsi" w:cstheme="majorHAnsi"/>
          <w:sz w:val="36"/>
        </w:rPr>
      </w:pPr>
    </w:p>
    <w:p w14:paraId="0A37501D" w14:textId="77777777" w:rsidR="001208C1" w:rsidRDefault="001208C1" w:rsidP="0093098F">
      <w:pPr>
        <w:spacing w:before="0" w:after="0" w:line="240" w:lineRule="auto"/>
        <w:rPr>
          <w:rFonts w:asciiTheme="majorHAnsi" w:hAnsiTheme="majorHAnsi" w:cstheme="majorHAnsi"/>
          <w:sz w:val="36"/>
        </w:rPr>
      </w:pPr>
    </w:p>
    <w:p w14:paraId="5DAB6C7B" w14:textId="77777777" w:rsidR="001208C1" w:rsidRDefault="001208C1" w:rsidP="0093098F">
      <w:pPr>
        <w:spacing w:before="0" w:after="0" w:line="240" w:lineRule="auto"/>
        <w:rPr>
          <w:rFonts w:asciiTheme="majorHAnsi" w:hAnsiTheme="majorHAnsi" w:cstheme="majorHAnsi"/>
          <w:sz w:val="36"/>
        </w:rPr>
      </w:pPr>
    </w:p>
    <w:p w14:paraId="02EB378F" w14:textId="77777777" w:rsidR="001208C1" w:rsidRDefault="001208C1" w:rsidP="0093098F">
      <w:pPr>
        <w:spacing w:before="0" w:after="0" w:line="240" w:lineRule="auto"/>
        <w:rPr>
          <w:rFonts w:asciiTheme="majorHAnsi" w:hAnsiTheme="majorHAnsi" w:cstheme="majorHAnsi"/>
          <w:sz w:val="36"/>
        </w:rPr>
      </w:pPr>
    </w:p>
    <w:p w14:paraId="6A05A809" w14:textId="77777777" w:rsidR="001208C1" w:rsidRDefault="001208C1" w:rsidP="0093098F">
      <w:pPr>
        <w:spacing w:before="0" w:after="0" w:line="240" w:lineRule="auto"/>
        <w:rPr>
          <w:rFonts w:asciiTheme="majorHAnsi" w:hAnsiTheme="majorHAnsi" w:cstheme="majorHAnsi"/>
          <w:sz w:val="36"/>
        </w:rPr>
      </w:pPr>
    </w:p>
    <w:p w14:paraId="79998884" w14:textId="77777777" w:rsidR="008804E0" w:rsidRDefault="00E1545A" w:rsidP="008804E0">
      <w:pPr>
        <w:shd w:val="clear" w:color="auto" w:fill="B9924D" w:themeFill="accent1"/>
        <w:spacing w:before="0" w:after="0" w:line="240" w:lineRule="auto"/>
        <w:jc w:val="center"/>
        <w:rPr>
          <w:rFonts w:asciiTheme="majorHAnsi" w:hAnsiTheme="majorHAnsi" w:cstheme="majorHAnsi"/>
          <w:color w:val="FFFFFF" w:themeColor="background1"/>
          <w:sz w:val="48"/>
        </w:rPr>
      </w:pPr>
      <w:r>
        <w:rPr>
          <w:rFonts w:asciiTheme="majorHAnsi" w:hAnsiTheme="majorHAnsi" w:cstheme="majorHAnsi"/>
          <w:color w:val="FFFFFF" w:themeColor="background1"/>
          <w:sz w:val="48"/>
        </w:rPr>
        <w:t>CASH FLOW</w:t>
      </w:r>
    </w:p>
    <w:p w14:paraId="5A39BBE3" w14:textId="77777777" w:rsidR="005005F7" w:rsidRPr="005005F7" w:rsidRDefault="005005F7" w:rsidP="008804E0">
      <w:pPr>
        <w:shd w:val="clear" w:color="auto" w:fill="B9924D" w:themeFill="accent1"/>
        <w:spacing w:before="0" w:after="0" w:line="240" w:lineRule="auto"/>
        <w:jc w:val="center"/>
        <w:rPr>
          <w:rFonts w:asciiTheme="majorHAnsi" w:hAnsiTheme="majorHAnsi" w:cstheme="majorHAnsi"/>
          <w:color w:val="FFFFFF" w:themeColor="background1"/>
          <w:sz w:val="8"/>
        </w:rPr>
      </w:pPr>
    </w:p>
    <w:p w14:paraId="4103E274" w14:textId="28CB8C33" w:rsidR="002A15F1" w:rsidRPr="008804E0" w:rsidRDefault="002A15F1" w:rsidP="343C8867">
      <w:pPr>
        <w:shd w:val="clear" w:color="auto" w:fill="B9924D" w:themeFill="accent1"/>
        <w:spacing w:before="0" w:after="0" w:line="240" w:lineRule="auto"/>
        <w:jc w:val="center"/>
        <w:rPr>
          <w:rFonts w:asciiTheme="majorHAnsi" w:hAnsiTheme="majorHAnsi" w:cstheme="majorBidi"/>
          <w:color w:val="FFFFFF" w:themeColor="background1"/>
          <w:sz w:val="48"/>
          <w:szCs w:val="48"/>
        </w:rPr>
      </w:pPr>
      <w:r w:rsidRPr="343C8867">
        <w:rPr>
          <w:rFonts w:asciiTheme="majorHAnsi" w:hAnsiTheme="majorHAnsi" w:cstheme="majorBidi"/>
          <w:color w:val="FFFFFF" w:themeColor="background1"/>
          <w:sz w:val="48"/>
          <w:szCs w:val="48"/>
        </w:rPr>
        <w:t>2020 Project Charter</w:t>
      </w:r>
    </w:p>
    <w:p w14:paraId="41C8F396" w14:textId="77777777" w:rsidR="002A15F1" w:rsidRDefault="002A15F1" w:rsidP="0093098F">
      <w:pPr>
        <w:spacing w:before="0" w:after="0" w:line="240" w:lineRule="auto"/>
        <w:rPr>
          <w:rFonts w:asciiTheme="majorHAnsi" w:hAnsiTheme="majorHAnsi" w:cstheme="majorHAnsi"/>
        </w:rPr>
      </w:pPr>
    </w:p>
    <w:p w14:paraId="72A3D3EC" w14:textId="77777777" w:rsidR="00137DAD" w:rsidRDefault="00137DAD" w:rsidP="0093098F">
      <w:pPr>
        <w:spacing w:before="0" w:after="0" w:line="240" w:lineRule="auto"/>
        <w:rPr>
          <w:rFonts w:ascii="Arial" w:hAnsi="Arial" w:cs="Arial"/>
          <w:bCs/>
          <w:sz w:val="22"/>
        </w:rPr>
      </w:pPr>
    </w:p>
    <w:p w14:paraId="0D0B940D" w14:textId="77777777" w:rsidR="00C761BF" w:rsidRDefault="00C761BF" w:rsidP="0093098F">
      <w:pPr>
        <w:spacing w:before="0" w:after="0" w:line="240" w:lineRule="auto"/>
        <w:rPr>
          <w:rFonts w:ascii="Arial" w:hAnsi="Arial" w:cs="Arial"/>
          <w:bCs/>
          <w:sz w:val="22"/>
        </w:rPr>
      </w:pPr>
    </w:p>
    <w:p w14:paraId="0E27B00A" w14:textId="77777777" w:rsidR="00C761BF" w:rsidRDefault="00C761BF" w:rsidP="0093098F">
      <w:pPr>
        <w:spacing w:before="0" w:after="0" w:line="240" w:lineRule="auto"/>
        <w:rPr>
          <w:rFonts w:ascii="Arial" w:hAnsi="Arial" w:cs="Arial"/>
          <w:bCs/>
          <w:sz w:val="22"/>
        </w:rPr>
      </w:pPr>
    </w:p>
    <w:p w14:paraId="60061E4C" w14:textId="77777777" w:rsidR="00C761BF" w:rsidRDefault="00C761BF" w:rsidP="0093098F">
      <w:pPr>
        <w:spacing w:before="0" w:after="0" w:line="240" w:lineRule="auto"/>
        <w:rPr>
          <w:rFonts w:ascii="Arial" w:hAnsi="Arial" w:cs="Arial"/>
          <w:bCs/>
          <w:sz w:val="22"/>
        </w:rPr>
      </w:pPr>
    </w:p>
    <w:p w14:paraId="44EAFD9C" w14:textId="77777777" w:rsidR="00C761BF" w:rsidRDefault="00C761BF" w:rsidP="0093098F">
      <w:pPr>
        <w:spacing w:before="0" w:after="0" w:line="240" w:lineRule="auto"/>
        <w:rPr>
          <w:rFonts w:ascii="Arial" w:hAnsi="Arial" w:cs="Arial"/>
          <w:bCs/>
          <w:sz w:val="22"/>
        </w:rPr>
      </w:pPr>
    </w:p>
    <w:p w14:paraId="4B94D5A5" w14:textId="77777777" w:rsidR="00C761BF" w:rsidRDefault="00C761BF" w:rsidP="0093098F">
      <w:pPr>
        <w:spacing w:before="0" w:after="0" w:line="240" w:lineRule="auto"/>
        <w:rPr>
          <w:rFonts w:ascii="Arial" w:hAnsi="Arial" w:cs="Arial"/>
          <w:bCs/>
          <w:sz w:val="22"/>
        </w:rPr>
      </w:pPr>
    </w:p>
    <w:p w14:paraId="3DEEC669" w14:textId="77777777" w:rsidR="00C761BF" w:rsidRDefault="00C761BF" w:rsidP="0093098F">
      <w:pPr>
        <w:spacing w:before="0" w:after="0" w:line="240" w:lineRule="auto"/>
        <w:rPr>
          <w:rFonts w:ascii="Arial" w:hAnsi="Arial" w:cs="Arial"/>
          <w:bCs/>
          <w:sz w:val="22"/>
        </w:rPr>
      </w:pPr>
    </w:p>
    <w:p w14:paraId="3656B9AB" w14:textId="77777777" w:rsidR="00C761BF" w:rsidRDefault="00C761BF" w:rsidP="0093098F">
      <w:pPr>
        <w:spacing w:before="0" w:after="0" w:line="240" w:lineRule="auto"/>
        <w:rPr>
          <w:rFonts w:ascii="Arial" w:hAnsi="Arial" w:cs="Arial"/>
          <w:bCs/>
          <w:sz w:val="22"/>
        </w:rPr>
      </w:pPr>
    </w:p>
    <w:p w14:paraId="45FB0818" w14:textId="77777777" w:rsidR="00C761BF" w:rsidRDefault="00C761BF" w:rsidP="0093098F">
      <w:pPr>
        <w:spacing w:before="0" w:after="0" w:line="240" w:lineRule="auto"/>
        <w:rPr>
          <w:rFonts w:ascii="Arial" w:hAnsi="Arial" w:cs="Arial"/>
          <w:bCs/>
          <w:sz w:val="22"/>
        </w:rPr>
      </w:pPr>
    </w:p>
    <w:p w14:paraId="049F31CB" w14:textId="77777777" w:rsidR="00C761BF" w:rsidRDefault="00C761BF" w:rsidP="0093098F">
      <w:pPr>
        <w:spacing w:before="0" w:after="0" w:line="240" w:lineRule="auto"/>
        <w:rPr>
          <w:rFonts w:ascii="Arial" w:hAnsi="Arial" w:cs="Arial"/>
          <w:bCs/>
          <w:sz w:val="22"/>
        </w:rPr>
      </w:pPr>
    </w:p>
    <w:p w14:paraId="53128261" w14:textId="77777777" w:rsidR="00C761BF" w:rsidRDefault="00C761BF" w:rsidP="0093098F">
      <w:pPr>
        <w:spacing w:before="0" w:after="0" w:line="240" w:lineRule="auto"/>
        <w:rPr>
          <w:rFonts w:ascii="Arial" w:hAnsi="Arial" w:cs="Arial"/>
          <w:bCs/>
          <w:sz w:val="22"/>
        </w:rPr>
      </w:pPr>
    </w:p>
    <w:p w14:paraId="62486C05" w14:textId="77777777" w:rsidR="00C761BF" w:rsidRDefault="00C761BF" w:rsidP="0093098F">
      <w:pPr>
        <w:spacing w:before="0" w:after="0" w:line="240" w:lineRule="auto"/>
        <w:rPr>
          <w:rFonts w:ascii="Arial" w:hAnsi="Arial" w:cs="Arial"/>
          <w:bCs/>
          <w:sz w:val="22"/>
        </w:rPr>
      </w:pPr>
    </w:p>
    <w:p w14:paraId="4101652C" w14:textId="77777777" w:rsidR="001208C1" w:rsidRDefault="001208C1" w:rsidP="0093098F">
      <w:pPr>
        <w:spacing w:before="0" w:after="0" w:line="240" w:lineRule="auto"/>
        <w:rPr>
          <w:rFonts w:ascii="Arial" w:hAnsi="Arial" w:cs="Arial"/>
          <w:bCs/>
          <w:sz w:val="22"/>
        </w:rPr>
      </w:pPr>
    </w:p>
    <w:p w14:paraId="4B99056E" w14:textId="77777777" w:rsidR="001208C1" w:rsidRDefault="001208C1" w:rsidP="0093098F">
      <w:pPr>
        <w:spacing w:before="0" w:after="0" w:line="240" w:lineRule="auto"/>
        <w:rPr>
          <w:rFonts w:ascii="Arial" w:hAnsi="Arial" w:cs="Arial"/>
          <w:bCs/>
          <w:sz w:val="22"/>
        </w:rPr>
      </w:pPr>
    </w:p>
    <w:p w14:paraId="1299C43A" w14:textId="77777777" w:rsidR="001208C1" w:rsidRDefault="001208C1" w:rsidP="0093098F">
      <w:pPr>
        <w:spacing w:before="0" w:after="0" w:line="240" w:lineRule="auto"/>
        <w:rPr>
          <w:rFonts w:ascii="Arial" w:hAnsi="Arial" w:cs="Arial"/>
          <w:bCs/>
          <w:sz w:val="22"/>
        </w:rPr>
      </w:pPr>
    </w:p>
    <w:p w14:paraId="4DDBEF00" w14:textId="77777777" w:rsidR="00137DAD" w:rsidRDefault="00137DAD" w:rsidP="0093098F">
      <w:pPr>
        <w:spacing w:before="0" w:after="0" w:line="240" w:lineRule="auto"/>
        <w:rPr>
          <w:rFonts w:ascii="Arial" w:hAnsi="Arial" w:cs="Arial"/>
          <w:sz w:val="22"/>
        </w:rPr>
      </w:pPr>
    </w:p>
    <w:p w14:paraId="3461D779" w14:textId="77777777" w:rsidR="00137DAD" w:rsidRDefault="00137DAD" w:rsidP="0093098F">
      <w:pPr>
        <w:spacing w:before="0" w:after="0" w:line="240" w:lineRule="auto"/>
        <w:rPr>
          <w:rFonts w:ascii="Arial" w:hAnsi="Arial" w:cs="Arial"/>
          <w:sz w:val="22"/>
        </w:rPr>
      </w:pPr>
    </w:p>
    <w:tbl>
      <w:tblPr>
        <w:tblStyle w:val="TableGrid"/>
        <w:tblW w:w="0" w:type="auto"/>
        <w:tblLook w:val="04A0" w:firstRow="1" w:lastRow="0" w:firstColumn="1" w:lastColumn="0" w:noHBand="0" w:noVBand="1"/>
      </w:tblPr>
      <w:tblGrid>
        <w:gridCol w:w="1345"/>
        <w:gridCol w:w="1170"/>
        <w:gridCol w:w="2070"/>
        <w:gridCol w:w="5485"/>
      </w:tblGrid>
      <w:tr w:rsidR="00137DAD" w14:paraId="29FD70C9" w14:textId="77777777" w:rsidTr="45C3234A">
        <w:tc>
          <w:tcPr>
            <w:tcW w:w="10070" w:type="dxa"/>
            <w:gridSpan w:val="4"/>
            <w:shd w:val="clear" w:color="auto" w:fill="D9D9D9" w:themeFill="background1" w:themeFillShade="D9"/>
          </w:tcPr>
          <w:p w14:paraId="59997FD1" w14:textId="77777777" w:rsidR="00137DAD" w:rsidRPr="00D32942" w:rsidRDefault="00137DAD" w:rsidP="00137DAD">
            <w:pPr>
              <w:spacing w:before="0" w:after="0" w:line="240" w:lineRule="auto"/>
              <w:jc w:val="center"/>
              <w:rPr>
                <w:rFonts w:ascii="Arial" w:hAnsi="Arial" w:cs="Arial"/>
                <w:b/>
                <w:sz w:val="20"/>
              </w:rPr>
            </w:pPr>
            <w:r w:rsidRPr="00D32942">
              <w:rPr>
                <w:rFonts w:ascii="Arial" w:hAnsi="Arial" w:cs="Arial"/>
                <w:b/>
                <w:sz w:val="20"/>
              </w:rPr>
              <w:t>Project Charter Version Control</w:t>
            </w:r>
          </w:p>
        </w:tc>
      </w:tr>
      <w:tr w:rsidR="00137DAD" w14:paraId="6E3374A0" w14:textId="77777777" w:rsidTr="45C3234A">
        <w:tc>
          <w:tcPr>
            <w:tcW w:w="1345" w:type="dxa"/>
            <w:shd w:val="clear" w:color="auto" w:fill="D9D9D9" w:themeFill="background1" w:themeFillShade="D9"/>
          </w:tcPr>
          <w:p w14:paraId="0BC86A3D" w14:textId="77777777" w:rsidR="00137DAD" w:rsidRPr="00946EF2" w:rsidRDefault="00137DAD" w:rsidP="0093098F">
            <w:pPr>
              <w:spacing w:before="0" w:after="0" w:line="240" w:lineRule="auto"/>
              <w:rPr>
                <w:rFonts w:ascii="Arial" w:hAnsi="Arial" w:cs="Arial"/>
                <w:b/>
                <w:sz w:val="22"/>
                <w:szCs w:val="22"/>
              </w:rPr>
            </w:pPr>
            <w:r w:rsidRPr="00946EF2">
              <w:rPr>
                <w:rFonts w:ascii="Arial" w:hAnsi="Arial" w:cs="Arial"/>
                <w:b/>
                <w:sz w:val="22"/>
                <w:szCs w:val="22"/>
              </w:rPr>
              <w:t>Version No.</w:t>
            </w:r>
          </w:p>
        </w:tc>
        <w:tc>
          <w:tcPr>
            <w:tcW w:w="1170" w:type="dxa"/>
            <w:shd w:val="clear" w:color="auto" w:fill="D9D9D9" w:themeFill="background1" w:themeFillShade="D9"/>
          </w:tcPr>
          <w:p w14:paraId="491072FA" w14:textId="77777777" w:rsidR="00137DAD" w:rsidRPr="00946EF2" w:rsidRDefault="00137DAD" w:rsidP="0093098F">
            <w:pPr>
              <w:spacing w:before="0" w:after="0" w:line="240" w:lineRule="auto"/>
              <w:rPr>
                <w:rFonts w:ascii="Arial" w:hAnsi="Arial" w:cs="Arial"/>
                <w:b/>
                <w:sz w:val="22"/>
                <w:szCs w:val="22"/>
              </w:rPr>
            </w:pPr>
            <w:r w:rsidRPr="00946EF2">
              <w:rPr>
                <w:rFonts w:ascii="Arial" w:hAnsi="Arial" w:cs="Arial"/>
                <w:b/>
                <w:sz w:val="22"/>
                <w:szCs w:val="22"/>
              </w:rPr>
              <w:t>Date</w:t>
            </w:r>
          </w:p>
        </w:tc>
        <w:tc>
          <w:tcPr>
            <w:tcW w:w="2070" w:type="dxa"/>
            <w:shd w:val="clear" w:color="auto" w:fill="D9D9D9" w:themeFill="background1" w:themeFillShade="D9"/>
          </w:tcPr>
          <w:p w14:paraId="1C7DF0E4" w14:textId="77777777" w:rsidR="00137DAD" w:rsidRPr="00946EF2" w:rsidRDefault="00284DB3" w:rsidP="0093098F">
            <w:pPr>
              <w:spacing w:before="0" w:after="0" w:line="240" w:lineRule="auto"/>
              <w:rPr>
                <w:rFonts w:ascii="Arial" w:hAnsi="Arial" w:cs="Arial"/>
                <w:b/>
                <w:sz w:val="22"/>
                <w:szCs w:val="22"/>
              </w:rPr>
            </w:pPr>
            <w:r w:rsidRPr="00946EF2">
              <w:rPr>
                <w:rFonts w:ascii="Arial" w:hAnsi="Arial" w:cs="Arial"/>
                <w:b/>
                <w:sz w:val="22"/>
                <w:szCs w:val="22"/>
              </w:rPr>
              <w:t>Author</w:t>
            </w:r>
          </w:p>
        </w:tc>
        <w:tc>
          <w:tcPr>
            <w:tcW w:w="5485" w:type="dxa"/>
            <w:shd w:val="clear" w:color="auto" w:fill="D9D9D9" w:themeFill="background1" w:themeFillShade="D9"/>
          </w:tcPr>
          <w:p w14:paraId="2C33752C" w14:textId="77777777" w:rsidR="00137DAD" w:rsidRPr="00946EF2" w:rsidRDefault="00137DAD" w:rsidP="0093098F">
            <w:pPr>
              <w:spacing w:before="0" w:after="0" w:line="240" w:lineRule="auto"/>
              <w:rPr>
                <w:rFonts w:ascii="Arial" w:hAnsi="Arial" w:cs="Arial"/>
                <w:b/>
                <w:sz w:val="22"/>
                <w:szCs w:val="22"/>
              </w:rPr>
            </w:pPr>
            <w:r w:rsidRPr="00946EF2">
              <w:rPr>
                <w:rFonts w:ascii="Arial" w:hAnsi="Arial" w:cs="Arial"/>
                <w:b/>
                <w:sz w:val="22"/>
                <w:szCs w:val="22"/>
              </w:rPr>
              <w:t>Description of Changes</w:t>
            </w:r>
          </w:p>
        </w:tc>
      </w:tr>
      <w:tr w:rsidR="00137DAD" w14:paraId="65D2E06C" w14:textId="77777777" w:rsidTr="45C3234A">
        <w:tc>
          <w:tcPr>
            <w:tcW w:w="1345" w:type="dxa"/>
          </w:tcPr>
          <w:p w14:paraId="4B3AA50C" w14:textId="77777777" w:rsidR="00137DAD" w:rsidRPr="00946EF2" w:rsidRDefault="00946EF2" w:rsidP="0093098F">
            <w:pPr>
              <w:spacing w:before="0" w:after="0" w:line="240" w:lineRule="auto"/>
              <w:rPr>
                <w:rFonts w:ascii="Arial" w:hAnsi="Arial" w:cs="Arial"/>
                <w:sz w:val="22"/>
                <w:szCs w:val="22"/>
              </w:rPr>
            </w:pPr>
            <w:r w:rsidRPr="00946EF2">
              <w:rPr>
                <w:rFonts w:ascii="Arial" w:hAnsi="Arial" w:cs="Arial"/>
                <w:sz w:val="22"/>
                <w:szCs w:val="22"/>
              </w:rPr>
              <w:t>1.0</w:t>
            </w:r>
          </w:p>
        </w:tc>
        <w:tc>
          <w:tcPr>
            <w:tcW w:w="1170" w:type="dxa"/>
          </w:tcPr>
          <w:p w14:paraId="3C16BCDC" w14:textId="77777777" w:rsidR="00137DAD" w:rsidRPr="00946EF2" w:rsidRDefault="00137DAD" w:rsidP="0093098F">
            <w:pPr>
              <w:spacing w:before="0" w:after="0" w:line="240" w:lineRule="auto"/>
              <w:rPr>
                <w:rFonts w:ascii="Arial" w:hAnsi="Arial" w:cs="Arial"/>
                <w:sz w:val="22"/>
                <w:szCs w:val="22"/>
              </w:rPr>
            </w:pPr>
            <w:r w:rsidRPr="00946EF2">
              <w:rPr>
                <w:rFonts w:ascii="Arial" w:hAnsi="Arial" w:cs="Arial"/>
                <w:sz w:val="22"/>
                <w:szCs w:val="22"/>
              </w:rPr>
              <w:t>02/11/20</w:t>
            </w:r>
          </w:p>
        </w:tc>
        <w:tc>
          <w:tcPr>
            <w:tcW w:w="2070" w:type="dxa"/>
          </w:tcPr>
          <w:p w14:paraId="66EAA96D" w14:textId="77777777" w:rsidR="00137DAD" w:rsidRPr="00946EF2" w:rsidRDefault="00E1545A" w:rsidP="0093098F">
            <w:pPr>
              <w:spacing w:before="0" w:after="0" w:line="240" w:lineRule="auto"/>
              <w:rPr>
                <w:rFonts w:ascii="Arial" w:hAnsi="Arial" w:cs="Arial"/>
                <w:sz w:val="22"/>
                <w:szCs w:val="22"/>
              </w:rPr>
            </w:pPr>
            <w:r w:rsidRPr="00946EF2">
              <w:rPr>
                <w:rFonts w:ascii="Arial" w:hAnsi="Arial" w:cs="Arial"/>
                <w:sz w:val="22"/>
                <w:szCs w:val="22"/>
              </w:rPr>
              <w:t>E. Proulx</w:t>
            </w:r>
          </w:p>
        </w:tc>
        <w:tc>
          <w:tcPr>
            <w:tcW w:w="5485" w:type="dxa"/>
          </w:tcPr>
          <w:p w14:paraId="4B79D5CD" w14:textId="77777777" w:rsidR="00137DAD" w:rsidRPr="00946EF2" w:rsidRDefault="001C1CAD" w:rsidP="0093098F">
            <w:pPr>
              <w:spacing w:before="0" w:after="0" w:line="240" w:lineRule="auto"/>
              <w:rPr>
                <w:rFonts w:ascii="Arial" w:hAnsi="Arial" w:cs="Arial"/>
                <w:sz w:val="22"/>
                <w:szCs w:val="22"/>
              </w:rPr>
            </w:pPr>
            <w:r w:rsidRPr="00946EF2">
              <w:rPr>
                <w:rFonts w:ascii="Arial" w:hAnsi="Arial" w:cs="Arial"/>
                <w:sz w:val="22"/>
                <w:szCs w:val="22"/>
              </w:rPr>
              <w:t>Initial</w:t>
            </w:r>
            <w:r w:rsidR="00137DAD" w:rsidRPr="00946EF2">
              <w:rPr>
                <w:rFonts w:ascii="Arial" w:hAnsi="Arial" w:cs="Arial"/>
                <w:sz w:val="22"/>
                <w:szCs w:val="22"/>
              </w:rPr>
              <w:t xml:space="preserve"> Draft</w:t>
            </w:r>
          </w:p>
        </w:tc>
      </w:tr>
      <w:tr w:rsidR="00137DAD" w14:paraId="65F626E6" w14:textId="77777777" w:rsidTr="45C3234A">
        <w:tc>
          <w:tcPr>
            <w:tcW w:w="1345" w:type="dxa"/>
          </w:tcPr>
          <w:p w14:paraId="55D8B3B0" w14:textId="77777777" w:rsidR="00137DAD" w:rsidRPr="00946EF2" w:rsidRDefault="00946EF2" w:rsidP="0093098F">
            <w:pPr>
              <w:spacing w:before="0" w:after="0" w:line="240" w:lineRule="auto"/>
              <w:rPr>
                <w:rFonts w:ascii="Arial" w:hAnsi="Arial" w:cs="Arial"/>
                <w:sz w:val="22"/>
                <w:szCs w:val="22"/>
              </w:rPr>
            </w:pPr>
            <w:r w:rsidRPr="00946EF2">
              <w:rPr>
                <w:rFonts w:ascii="Arial" w:hAnsi="Arial" w:cs="Arial"/>
                <w:sz w:val="22"/>
                <w:szCs w:val="22"/>
              </w:rPr>
              <w:t>1.1</w:t>
            </w:r>
          </w:p>
        </w:tc>
        <w:tc>
          <w:tcPr>
            <w:tcW w:w="1170" w:type="dxa"/>
          </w:tcPr>
          <w:p w14:paraId="20694186" w14:textId="77777777" w:rsidR="00137DAD" w:rsidRPr="00946EF2" w:rsidRDefault="00946EF2" w:rsidP="0093098F">
            <w:pPr>
              <w:spacing w:before="0" w:after="0" w:line="240" w:lineRule="auto"/>
              <w:rPr>
                <w:rFonts w:ascii="Arial" w:hAnsi="Arial" w:cs="Arial"/>
                <w:sz w:val="22"/>
                <w:szCs w:val="22"/>
              </w:rPr>
            </w:pPr>
            <w:r w:rsidRPr="00946EF2">
              <w:rPr>
                <w:rFonts w:ascii="Arial" w:hAnsi="Arial" w:cs="Arial"/>
                <w:sz w:val="22"/>
                <w:szCs w:val="22"/>
              </w:rPr>
              <w:t>2/12/20</w:t>
            </w:r>
          </w:p>
        </w:tc>
        <w:tc>
          <w:tcPr>
            <w:tcW w:w="2070" w:type="dxa"/>
          </w:tcPr>
          <w:p w14:paraId="69AC17B2" w14:textId="77777777" w:rsidR="00137DAD" w:rsidRPr="00946EF2" w:rsidRDefault="00946EF2" w:rsidP="0093098F">
            <w:pPr>
              <w:spacing w:before="0" w:after="0" w:line="240" w:lineRule="auto"/>
              <w:rPr>
                <w:rFonts w:ascii="Arial" w:hAnsi="Arial" w:cs="Arial"/>
                <w:sz w:val="22"/>
                <w:szCs w:val="22"/>
              </w:rPr>
            </w:pPr>
            <w:r w:rsidRPr="00946EF2">
              <w:rPr>
                <w:rFonts w:ascii="Arial" w:hAnsi="Arial" w:cs="Arial"/>
                <w:sz w:val="22"/>
                <w:szCs w:val="22"/>
              </w:rPr>
              <w:t>E. Proulx</w:t>
            </w:r>
          </w:p>
        </w:tc>
        <w:tc>
          <w:tcPr>
            <w:tcW w:w="5485" w:type="dxa"/>
          </w:tcPr>
          <w:p w14:paraId="7724999D" w14:textId="5F172B5D" w:rsidR="00137DAD" w:rsidRPr="00946EF2" w:rsidRDefault="00946EF2" w:rsidP="0093098F">
            <w:pPr>
              <w:spacing w:before="0" w:after="0" w:line="240" w:lineRule="auto"/>
              <w:rPr>
                <w:rFonts w:ascii="Arial" w:hAnsi="Arial" w:cs="Arial"/>
                <w:sz w:val="22"/>
                <w:szCs w:val="22"/>
              </w:rPr>
            </w:pPr>
            <w:r w:rsidRPr="343C8867">
              <w:rPr>
                <w:rFonts w:ascii="Arial" w:hAnsi="Arial" w:cs="Arial"/>
                <w:sz w:val="22"/>
                <w:szCs w:val="22"/>
              </w:rPr>
              <w:t xml:space="preserve">Updates to scope, assumptions and dependencies based on meeting with Data Analytics and Data </w:t>
            </w:r>
            <w:r w:rsidR="072EC22B" w:rsidRPr="343C8867">
              <w:rPr>
                <w:rFonts w:ascii="Arial" w:hAnsi="Arial" w:cs="Arial"/>
                <w:sz w:val="22"/>
                <w:szCs w:val="22"/>
              </w:rPr>
              <w:t>Governance</w:t>
            </w:r>
            <w:r w:rsidRPr="343C8867">
              <w:rPr>
                <w:rFonts w:ascii="Arial" w:hAnsi="Arial" w:cs="Arial"/>
                <w:sz w:val="22"/>
                <w:szCs w:val="22"/>
              </w:rPr>
              <w:t xml:space="preserve"> </w:t>
            </w:r>
          </w:p>
        </w:tc>
      </w:tr>
      <w:tr w:rsidR="00137DAD" w14:paraId="3CF2D8B6" w14:textId="77777777" w:rsidTr="45C3234A">
        <w:tc>
          <w:tcPr>
            <w:tcW w:w="1345" w:type="dxa"/>
          </w:tcPr>
          <w:p w14:paraId="0FB78278" w14:textId="1E19C565" w:rsidR="00137DAD" w:rsidRPr="00946EF2" w:rsidRDefault="2AA20720" w:rsidP="0093098F">
            <w:pPr>
              <w:spacing w:before="0" w:after="0" w:line="240" w:lineRule="auto"/>
              <w:rPr>
                <w:rFonts w:ascii="Arial" w:hAnsi="Arial" w:cs="Arial"/>
                <w:sz w:val="22"/>
                <w:szCs w:val="22"/>
              </w:rPr>
            </w:pPr>
            <w:r w:rsidRPr="45C3234A">
              <w:rPr>
                <w:rFonts w:ascii="Arial" w:hAnsi="Arial" w:cs="Arial"/>
                <w:sz w:val="22"/>
                <w:szCs w:val="22"/>
              </w:rPr>
              <w:t>1.2</w:t>
            </w:r>
          </w:p>
        </w:tc>
        <w:tc>
          <w:tcPr>
            <w:tcW w:w="1170" w:type="dxa"/>
          </w:tcPr>
          <w:p w14:paraId="1FC39945" w14:textId="3052FC80" w:rsidR="00137DAD" w:rsidRPr="00946EF2" w:rsidRDefault="2AA20720" w:rsidP="0093098F">
            <w:pPr>
              <w:spacing w:before="0" w:after="0" w:line="240" w:lineRule="auto"/>
              <w:rPr>
                <w:rFonts w:ascii="Arial" w:hAnsi="Arial" w:cs="Arial"/>
                <w:sz w:val="22"/>
                <w:szCs w:val="22"/>
              </w:rPr>
            </w:pPr>
            <w:r w:rsidRPr="45C3234A">
              <w:rPr>
                <w:rFonts w:ascii="Arial" w:hAnsi="Arial" w:cs="Arial"/>
                <w:sz w:val="22"/>
                <w:szCs w:val="22"/>
              </w:rPr>
              <w:t>2/20/20</w:t>
            </w:r>
          </w:p>
        </w:tc>
        <w:tc>
          <w:tcPr>
            <w:tcW w:w="2070" w:type="dxa"/>
          </w:tcPr>
          <w:p w14:paraId="0562CB0E" w14:textId="32C6080D" w:rsidR="00137DAD" w:rsidRPr="00946EF2" w:rsidRDefault="2AA20720" w:rsidP="0093098F">
            <w:pPr>
              <w:spacing w:before="0" w:after="0" w:line="240" w:lineRule="auto"/>
              <w:rPr>
                <w:rFonts w:ascii="Arial" w:hAnsi="Arial" w:cs="Arial"/>
                <w:sz w:val="22"/>
                <w:szCs w:val="22"/>
              </w:rPr>
            </w:pPr>
            <w:r w:rsidRPr="45C3234A">
              <w:rPr>
                <w:rFonts w:ascii="Arial" w:hAnsi="Arial" w:cs="Arial"/>
                <w:sz w:val="22"/>
                <w:szCs w:val="22"/>
              </w:rPr>
              <w:t>E. Proulx</w:t>
            </w:r>
          </w:p>
        </w:tc>
        <w:tc>
          <w:tcPr>
            <w:tcW w:w="5485" w:type="dxa"/>
          </w:tcPr>
          <w:p w14:paraId="34CE0A41" w14:textId="58C4D81E" w:rsidR="00137DAD" w:rsidRPr="00946EF2" w:rsidRDefault="2AA20720" w:rsidP="0093098F">
            <w:pPr>
              <w:spacing w:before="0" w:after="0" w:line="240" w:lineRule="auto"/>
              <w:rPr>
                <w:rFonts w:ascii="Arial" w:hAnsi="Arial" w:cs="Arial"/>
                <w:sz w:val="22"/>
                <w:szCs w:val="22"/>
              </w:rPr>
            </w:pPr>
            <w:r w:rsidRPr="45C3234A">
              <w:rPr>
                <w:rFonts w:ascii="Arial" w:hAnsi="Arial" w:cs="Arial"/>
                <w:sz w:val="22"/>
                <w:szCs w:val="22"/>
              </w:rPr>
              <w:t>Updates to Dependencies, team members and updated initial timeline</w:t>
            </w:r>
          </w:p>
        </w:tc>
      </w:tr>
      <w:tr w:rsidR="00137DAD" w14:paraId="62EBF3C5" w14:textId="77777777" w:rsidTr="45C3234A">
        <w:tc>
          <w:tcPr>
            <w:tcW w:w="1345" w:type="dxa"/>
          </w:tcPr>
          <w:p w14:paraId="6D98A12B" w14:textId="77777777" w:rsidR="00137DAD" w:rsidRPr="00946EF2" w:rsidRDefault="00137DAD" w:rsidP="0093098F">
            <w:pPr>
              <w:spacing w:before="0" w:after="0" w:line="240" w:lineRule="auto"/>
              <w:rPr>
                <w:rFonts w:ascii="Arial" w:hAnsi="Arial" w:cs="Arial"/>
                <w:sz w:val="22"/>
                <w:szCs w:val="22"/>
              </w:rPr>
            </w:pPr>
          </w:p>
        </w:tc>
        <w:tc>
          <w:tcPr>
            <w:tcW w:w="1170" w:type="dxa"/>
          </w:tcPr>
          <w:p w14:paraId="2946DB82" w14:textId="77777777" w:rsidR="00137DAD" w:rsidRPr="00946EF2" w:rsidRDefault="00137DAD" w:rsidP="0093098F">
            <w:pPr>
              <w:spacing w:before="0" w:after="0" w:line="240" w:lineRule="auto"/>
              <w:rPr>
                <w:rFonts w:ascii="Arial" w:hAnsi="Arial" w:cs="Arial"/>
                <w:sz w:val="22"/>
                <w:szCs w:val="22"/>
              </w:rPr>
            </w:pPr>
          </w:p>
        </w:tc>
        <w:tc>
          <w:tcPr>
            <w:tcW w:w="2070" w:type="dxa"/>
          </w:tcPr>
          <w:p w14:paraId="5997CC1D" w14:textId="77777777" w:rsidR="00137DAD" w:rsidRPr="00946EF2" w:rsidRDefault="00137DAD" w:rsidP="0093098F">
            <w:pPr>
              <w:spacing w:before="0" w:after="0" w:line="240" w:lineRule="auto"/>
              <w:rPr>
                <w:rFonts w:ascii="Arial" w:hAnsi="Arial" w:cs="Arial"/>
                <w:sz w:val="22"/>
                <w:szCs w:val="22"/>
              </w:rPr>
            </w:pPr>
          </w:p>
        </w:tc>
        <w:tc>
          <w:tcPr>
            <w:tcW w:w="5485" w:type="dxa"/>
          </w:tcPr>
          <w:p w14:paraId="110FFD37" w14:textId="77777777" w:rsidR="00137DAD" w:rsidRPr="00946EF2" w:rsidRDefault="00137DAD" w:rsidP="0093098F">
            <w:pPr>
              <w:spacing w:before="0" w:after="0" w:line="240" w:lineRule="auto"/>
              <w:rPr>
                <w:rFonts w:ascii="Arial" w:hAnsi="Arial" w:cs="Arial"/>
                <w:sz w:val="22"/>
                <w:szCs w:val="22"/>
              </w:rPr>
            </w:pPr>
          </w:p>
        </w:tc>
      </w:tr>
      <w:tr w:rsidR="00137DAD" w14:paraId="6B699379" w14:textId="77777777" w:rsidTr="45C3234A">
        <w:tc>
          <w:tcPr>
            <w:tcW w:w="1345" w:type="dxa"/>
          </w:tcPr>
          <w:p w14:paraId="3FE9F23F" w14:textId="77777777" w:rsidR="00137DAD" w:rsidRPr="00946EF2" w:rsidRDefault="00137DAD" w:rsidP="0093098F">
            <w:pPr>
              <w:spacing w:before="0" w:after="0" w:line="240" w:lineRule="auto"/>
              <w:rPr>
                <w:rFonts w:ascii="Arial" w:hAnsi="Arial" w:cs="Arial"/>
                <w:sz w:val="22"/>
                <w:szCs w:val="22"/>
              </w:rPr>
            </w:pPr>
          </w:p>
        </w:tc>
        <w:tc>
          <w:tcPr>
            <w:tcW w:w="1170" w:type="dxa"/>
          </w:tcPr>
          <w:p w14:paraId="1F72F646" w14:textId="77777777" w:rsidR="00137DAD" w:rsidRPr="00946EF2" w:rsidRDefault="00137DAD" w:rsidP="0093098F">
            <w:pPr>
              <w:spacing w:before="0" w:after="0" w:line="240" w:lineRule="auto"/>
              <w:rPr>
                <w:rFonts w:ascii="Arial" w:hAnsi="Arial" w:cs="Arial"/>
                <w:sz w:val="22"/>
                <w:szCs w:val="22"/>
              </w:rPr>
            </w:pPr>
          </w:p>
        </w:tc>
        <w:tc>
          <w:tcPr>
            <w:tcW w:w="2070" w:type="dxa"/>
          </w:tcPr>
          <w:p w14:paraId="08CE6F91" w14:textId="77777777" w:rsidR="00137DAD" w:rsidRPr="00946EF2" w:rsidRDefault="00137DAD" w:rsidP="0093098F">
            <w:pPr>
              <w:spacing w:before="0" w:after="0" w:line="240" w:lineRule="auto"/>
              <w:rPr>
                <w:rFonts w:ascii="Arial" w:hAnsi="Arial" w:cs="Arial"/>
                <w:sz w:val="22"/>
                <w:szCs w:val="22"/>
              </w:rPr>
            </w:pPr>
          </w:p>
        </w:tc>
        <w:tc>
          <w:tcPr>
            <w:tcW w:w="5485" w:type="dxa"/>
          </w:tcPr>
          <w:p w14:paraId="61CDCEAD" w14:textId="77777777" w:rsidR="00137DAD" w:rsidRPr="00946EF2" w:rsidRDefault="00137DAD" w:rsidP="0093098F">
            <w:pPr>
              <w:spacing w:before="0" w:after="0" w:line="240" w:lineRule="auto"/>
              <w:rPr>
                <w:rFonts w:ascii="Arial" w:hAnsi="Arial" w:cs="Arial"/>
                <w:sz w:val="22"/>
                <w:szCs w:val="22"/>
              </w:rPr>
            </w:pPr>
          </w:p>
        </w:tc>
      </w:tr>
    </w:tbl>
    <w:p w14:paraId="6BB9E253" w14:textId="77777777" w:rsidR="00137DAD" w:rsidRPr="00704233" w:rsidRDefault="00137DAD" w:rsidP="0093098F">
      <w:pPr>
        <w:spacing w:before="0" w:after="0" w:line="240" w:lineRule="auto"/>
        <w:rPr>
          <w:rFonts w:ascii="Arial" w:hAnsi="Arial" w:cs="Arial"/>
          <w:sz w:val="22"/>
        </w:rPr>
      </w:pPr>
    </w:p>
    <w:p w14:paraId="23DE523C" w14:textId="77777777" w:rsidR="002A15F1" w:rsidRDefault="002A15F1" w:rsidP="0093098F">
      <w:pPr>
        <w:spacing w:before="0" w:after="0" w:line="240" w:lineRule="auto"/>
        <w:rPr>
          <w:rFonts w:asciiTheme="majorHAnsi" w:hAnsiTheme="majorHAnsi" w:cstheme="majorHAnsi"/>
        </w:rPr>
      </w:pPr>
    </w:p>
    <w:p w14:paraId="52E56223" w14:textId="77777777" w:rsidR="00137DAD" w:rsidRDefault="00137DAD">
      <w:pPr>
        <w:spacing w:before="0" w:after="0" w:line="240" w:lineRule="auto"/>
        <w:rPr>
          <w:rFonts w:asciiTheme="majorHAnsi" w:hAnsiTheme="majorHAnsi" w:cstheme="majorHAnsi"/>
        </w:rPr>
      </w:pPr>
      <w:r>
        <w:rPr>
          <w:rFonts w:asciiTheme="majorHAnsi" w:hAnsiTheme="majorHAnsi" w:cstheme="majorHAnsi"/>
        </w:rPr>
        <w:br w:type="page"/>
      </w:r>
    </w:p>
    <w:p w14:paraId="222E2B1E" w14:textId="77777777" w:rsidR="00137DAD" w:rsidRPr="004119F7" w:rsidRDefault="00137DAD"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bookmarkStart w:id="1" w:name="_Toc483972431"/>
      <w:bookmarkStart w:id="2" w:name="_Toc174419128"/>
      <w:bookmarkStart w:id="3" w:name="_Toc511379069"/>
      <w:r w:rsidRPr="00285944">
        <w:lastRenderedPageBreak/>
        <w:t>PURPOSE</w:t>
      </w:r>
      <w:r w:rsidRPr="004119F7">
        <w:t xml:space="preserve"> OF CHARTER</w:t>
      </w:r>
      <w:bookmarkEnd w:id="1"/>
      <w:bookmarkEnd w:id="2"/>
      <w:bookmarkEnd w:id="3"/>
    </w:p>
    <w:p w14:paraId="5D77EFB8" w14:textId="77777777" w:rsidR="00137DAD" w:rsidRPr="00426CDF" w:rsidRDefault="00137DAD" w:rsidP="00137DAD">
      <w:pPr>
        <w:pStyle w:val="BodyText"/>
        <w:jc w:val="left"/>
        <w:rPr>
          <w:rFonts w:ascii="Arial" w:hAnsi="Arial" w:cs="Arial"/>
          <w:sz w:val="22"/>
          <w:szCs w:val="22"/>
        </w:rPr>
      </w:pPr>
      <w:r w:rsidRPr="00426CDF">
        <w:rPr>
          <w:rFonts w:ascii="Arial" w:hAnsi="Arial" w:cs="Arial"/>
          <w:sz w:val="22"/>
          <w:szCs w:val="22"/>
        </w:rPr>
        <w:t xml:space="preserve">The project Charter is used to understand the </w:t>
      </w:r>
      <w:r w:rsidRPr="00426CDF">
        <w:rPr>
          <w:rFonts w:ascii="Arial" w:hAnsi="Arial" w:cs="Arial"/>
          <w:b/>
          <w:i/>
          <w:sz w:val="22"/>
          <w:szCs w:val="22"/>
        </w:rPr>
        <w:t>objectives</w:t>
      </w:r>
      <w:r w:rsidRPr="00426CDF">
        <w:rPr>
          <w:rFonts w:ascii="Arial" w:hAnsi="Arial" w:cs="Arial"/>
          <w:sz w:val="22"/>
          <w:szCs w:val="22"/>
        </w:rPr>
        <w:t xml:space="preserve">, </w:t>
      </w:r>
      <w:r w:rsidRPr="00426CDF">
        <w:rPr>
          <w:rFonts w:ascii="Arial" w:hAnsi="Arial" w:cs="Arial"/>
          <w:b/>
          <w:i/>
          <w:sz w:val="22"/>
          <w:szCs w:val="22"/>
        </w:rPr>
        <w:t>scope</w:t>
      </w:r>
      <w:r w:rsidRPr="00426CDF">
        <w:rPr>
          <w:rFonts w:ascii="Arial" w:hAnsi="Arial" w:cs="Arial"/>
          <w:sz w:val="22"/>
          <w:szCs w:val="22"/>
        </w:rPr>
        <w:t xml:space="preserve">, and certain project parameters such as </w:t>
      </w:r>
      <w:r w:rsidRPr="00426CDF">
        <w:rPr>
          <w:rFonts w:ascii="Arial" w:hAnsi="Arial" w:cs="Arial"/>
          <w:b/>
          <w:i/>
          <w:sz w:val="22"/>
          <w:szCs w:val="22"/>
        </w:rPr>
        <w:t>roles and responsibilities, assumptions and constraints.</w:t>
      </w:r>
      <w:r w:rsidRPr="00426CDF">
        <w:rPr>
          <w:rFonts w:ascii="Arial" w:hAnsi="Arial" w:cs="Arial"/>
          <w:sz w:val="22"/>
          <w:szCs w:val="22"/>
        </w:rPr>
        <w:t xml:space="preserve">  More specifically, this charter should accomplish:</w:t>
      </w:r>
    </w:p>
    <w:p w14:paraId="3AD40A46" w14:textId="77777777" w:rsidR="00137DAD" w:rsidRPr="00426CDF" w:rsidRDefault="00137DAD" w:rsidP="00167786">
      <w:pPr>
        <w:pStyle w:val="BodyText"/>
        <w:keepNext/>
        <w:numPr>
          <w:ilvl w:val="0"/>
          <w:numId w:val="15"/>
        </w:numPr>
        <w:overflowPunct w:val="0"/>
        <w:autoSpaceDE w:val="0"/>
        <w:autoSpaceDN w:val="0"/>
        <w:adjustRightInd w:val="0"/>
        <w:spacing w:before="0" w:after="0" w:line="240" w:lineRule="auto"/>
        <w:jc w:val="left"/>
        <w:textAlignment w:val="baseline"/>
        <w:rPr>
          <w:rFonts w:ascii="Arial" w:hAnsi="Arial" w:cs="Arial"/>
          <w:sz w:val="22"/>
          <w:szCs w:val="22"/>
        </w:rPr>
      </w:pPr>
      <w:r w:rsidRPr="00426CDF">
        <w:rPr>
          <w:rFonts w:ascii="Arial" w:hAnsi="Arial" w:cs="Arial"/>
          <w:sz w:val="22"/>
          <w:szCs w:val="22"/>
        </w:rPr>
        <w:t>Develop</w:t>
      </w:r>
      <w:r w:rsidR="00CA5D9E" w:rsidRPr="00426CDF">
        <w:rPr>
          <w:rFonts w:ascii="Arial" w:hAnsi="Arial" w:cs="Arial"/>
          <w:sz w:val="22"/>
          <w:szCs w:val="22"/>
        </w:rPr>
        <w:t>ing</w:t>
      </w:r>
      <w:r w:rsidRPr="00426CDF">
        <w:rPr>
          <w:rFonts w:ascii="Arial" w:hAnsi="Arial" w:cs="Arial"/>
          <w:sz w:val="22"/>
          <w:szCs w:val="22"/>
        </w:rPr>
        <w:t xml:space="preserve"> a common understanding of the project</w:t>
      </w:r>
      <w:r w:rsidR="00CD1A12" w:rsidRPr="00426CDF">
        <w:rPr>
          <w:rFonts w:ascii="Arial" w:hAnsi="Arial" w:cs="Arial"/>
          <w:sz w:val="22"/>
          <w:szCs w:val="22"/>
        </w:rPr>
        <w:t xml:space="preserve"> and all its components (in-scope)</w:t>
      </w:r>
    </w:p>
    <w:p w14:paraId="74C58D50" w14:textId="77777777" w:rsidR="00137DAD" w:rsidRPr="00426CDF" w:rsidRDefault="007553FF" w:rsidP="00167786">
      <w:pPr>
        <w:pStyle w:val="BodyText"/>
        <w:keepNext/>
        <w:numPr>
          <w:ilvl w:val="0"/>
          <w:numId w:val="15"/>
        </w:numPr>
        <w:overflowPunct w:val="0"/>
        <w:autoSpaceDE w:val="0"/>
        <w:autoSpaceDN w:val="0"/>
        <w:adjustRightInd w:val="0"/>
        <w:spacing w:before="0" w:after="0" w:line="240" w:lineRule="auto"/>
        <w:jc w:val="left"/>
        <w:textAlignment w:val="baseline"/>
        <w:rPr>
          <w:rFonts w:ascii="Arial" w:hAnsi="Arial" w:cs="Arial"/>
          <w:sz w:val="22"/>
          <w:szCs w:val="22"/>
        </w:rPr>
      </w:pPr>
      <w:r w:rsidRPr="00426CDF">
        <w:rPr>
          <w:rFonts w:ascii="Arial" w:hAnsi="Arial" w:cs="Arial"/>
          <w:sz w:val="22"/>
          <w:szCs w:val="22"/>
        </w:rPr>
        <w:t>Securing</w:t>
      </w:r>
      <w:r w:rsidR="00137DAD" w:rsidRPr="00426CDF">
        <w:rPr>
          <w:rFonts w:ascii="Arial" w:hAnsi="Arial" w:cs="Arial"/>
          <w:sz w:val="22"/>
          <w:szCs w:val="22"/>
        </w:rPr>
        <w:t xml:space="preserve"> commitment</w:t>
      </w:r>
      <w:r w:rsidR="00CA5D9E" w:rsidRPr="00426CDF">
        <w:rPr>
          <w:rFonts w:ascii="Arial" w:hAnsi="Arial" w:cs="Arial"/>
          <w:sz w:val="22"/>
          <w:szCs w:val="22"/>
        </w:rPr>
        <w:t xml:space="preserve"> (approval and support)</w:t>
      </w:r>
      <w:r w:rsidR="00CD1A12" w:rsidRPr="00426CDF">
        <w:rPr>
          <w:rFonts w:ascii="Arial" w:hAnsi="Arial" w:cs="Arial"/>
          <w:sz w:val="22"/>
          <w:szCs w:val="22"/>
        </w:rPr>
        <w:t xml:space="preserve"> from the Key Project S</w:t>
      </w:r>
      <w:r w:rsidR="00137DAD" w:rsidRPr="00426CDF">
        <w:rPr>
          <w:rFonts w:ascii="Arial" w:hAnsi="Arial" w:cs="Arial"/>
          <w:sz w:val="22"/>
          <w:szCs w:val="22"/>
        </w:rPr>
        <w:t>takeholders</w:t>
      </w:r>
    </w:p>
    <w:p w14:paraId="07547A01" w14:textId="77777777" w:rsidR="00CA5D9E" w:rsidRDefault="00CA5D9E">
      <w:pPr>
        <w:spacing w:before="0" w:after="0" w:line="240" w:lineRule="auto"/>
        <w:rPr>
          <w:rFonts w:asciiTheme="majorHAnsi" w:hAnsiTheme="majorHAnsi" w:cstheme="majorHAnsi"/>
        </w:rPr>
      </w:pPr>
    </w:p>
    <w:p w14:paraId="4EC8CFB4" w14:textId="77777777" w:rsidR="00CA5D9E" w:rsidRPr="004119F7" w:rsidRDefault="00CA5D9E"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Problem/Opportunity statement</w:t>
      </w:r>
    </w:p>
    <w:p w14:paraId="4F91F9E9" w14:textId="77777777" w:rsidR="00E1545A" w:rsidRPr="00426CDF" w:rsidRDefault="00E1545A" w:rsidP="00426CDF">
      <w:pPr>
        <w:spacing w:before="0" w:after="0" w:line="240" w:lineRule="auto"/>
        <w:ind w:firstLine="360"/>
        <w:rPr>
          <w:rFonts w:ascii="Arial" w:hAnsi="Arial" w:cs="Arial"/>
          <w:bCs/>
          <w:sz w:val="22"/>
          <w:szCs w:val="22"/>
        </w:rPr>
      </w:pPr>
      <w:r w:rsidRPr="00426CDF">
        <w:rPr>
          <w:rFonts w:ascii="Arial" w:hAnsi="Arial" w:cs="Arial"/>
          <w:bCs/>
          <w:sz w:val="22"/>
          <w:szCs w:val="22"/>
        </w:rPr>
        <w:t xml:space="preserve">In the Fall of 2017, RiverStone defined the need for an application where Asbestos Claims Analysts could enter Cash Flow projections for their claims. The Cash Flow project team captured requirements and built an application to support the MVP product to meet the initial needs. Since that time, the scope and needs for the Cash Flow application have grown: there are more users because we Cash Flow Asbestos, Pollution/Health Hazzard, and Liability; the application needs to support a much larger data set; additional business groups use the data for their needs, such as the Finance team for monthly reporting to Fairfax. </w:t>
      </w:r>
    </w:p>
    <w:p w14:paraId="35AB8991" w14:textId="77777777" w:rsidR="00E1545A" w:rsidRPr="00426CDF" w:rsidRDefault="00E1545A" w:rsidP="00426CDF">
      <w:pPr>
        <w:spacing w:before="0" w:after="0" w:line="240" w:lineRule="auto"/>
        <w:ind w:firstLine="360"/>
        <w:rPr>
          <w:rFonts w:ascii="Arial" w:hAnsi="Arial" w:cs="Arial"/>
          <w:bCs/>
          <w:sz w:val="22"/>
          <w:szCs w:val="22"/>
        </w:rPr>
      </w:pPr>
      <w:r w:rsidRPr="00426CDF">
        <w:rPr>
          <w:rFonts w:ascii="Arial" w:hAnsi="Arial" w:cs="Arial"/>
          <w:bCs/>
          <w:sz w:val="22"/>
          <w:szCs w:val="22"/>
        </w:rPr>
        <w:t>In this 2.0 phase of the Cash Flow project, the goal is to ensure there is sound technology to support the application on an ongoing basis, reduce the time it takes to make entries and produce reports, enhance the features of the application to meet new and changing business needs, and provide management with the tools needed to make key decisions.</w:t>
      </w:r>
    </w:p>
    <w:p w14:paraId="7AD6C39D" w14:textId="77777777" w:rsidR="00E1545A" w:rsidRPr="00426CDF" w:rsidRDefault="00E1545A" w:rsidP="00E1545A">
      <w:pPr>
        <w:spacing w:before="0" w:after="0" w:line="240" w:lineRule="auto"/>
        <w:rPr>
          <w:rFonts w:ascii="Arial" w:hAnsi="Arial" w:cs="Arial"/>
          <w:bCs/>
          <w:sz w:val="22"/>
          <w:szCs w:val="22"/>
        </w:rPr>
      </w:pPr>
      <w:r w:rsidRPr="00426CDF">
        <w:rPr>
          <w:rFonts w:ascii="Arial" w:hAnsi="Arial" w:cs="Arial"/>
          <w:bCs/>
          <w:sz w:val="22"/>
          <w:szCs w:val="22"/>
        </w:rPr>
        <w:t>The fundamental goals that Cash Flow must allow RiverStone to achieve are:</w:t>
      </w:r>
    </w:p>
    <w:p w14:paraId="6618A355" w14:textId="77777777" w:rsidR="00E1545A" w:rsidRPr="00426CDF" w:rsidRDefault="00E1545A" w:rsidP="00E1545A">
      <w:pPr>
        <w:pStyle w:val="ListParagraph"/>
        <w:numPr>
          <w:ilvl w:val="0"/>
          <w:numId w:val="22"/>
        </w:numPr>
        <w:spacing w:before="0" w:after="0" w:line="240" w:lineRule="auto"/>
        <w:rPr>
          <w:rFonts w:ascii="Arial" w:hAnsi="Arial" w:cs="Arial"/>
          <w:bCs/>
          <w:sz w:val="22"/>
          <w:szCs w:val="22"/>
        </w:rPr>
      </w:pPr>
      <w:r w:rsidRPr="00426CDF">
        <w:rPr>
          <w:rFonts w:ascii="Arial" w:hAnsi="Arial" w:cs="Arial"/>
          <w:bCs/>
          <w:sz w:val="22"/>
          <w:szCs w:val="22"/>
        </w:rPr>
        <w:t>Determining monthly liquidity</w:t>
      </w:r>
    </w:p>
    <w:p w14:paraId="3A4DD039" w14:textId="77777777" w:rsidR="00E1545A" w:rsidRPr="00426CDF" w:rsidRDefault="00E1545A" w:rsidP="00E1545A">
      <w:pPr>
        <w:pStyle w:val="ListParagraph"/>
        <w:numPr>
          <w:ilvl w:val="0"/>
          <w:numId w:val="22"/>
        </w:numPr>
        <w:spacing w:before="0" w:after="0" w:line="240" w:lineRule="auto"/>
        <w:rPr>
          <w:rFonts w:ascii="Arial" w:hAnsi="Arial" w:cs="Arial"/>
          <w:bCs/>
          <w:sz w:val="22"/>
          <w:szCs w:val="22"/>
        </w:rPr>
      </w:pPr>
      <w:r w:rsidRPr="00426CDF">
        <w:rPr>
          <w:rFonts w:ascii="Arial" w:hAnsi="Arial" w:cs="Arial"/>
          <w:bCs/>
          <w:sz w:val="22"/>
          <w:szCs w:val="22"/>
        </w:rPr>
        <w:t xml:space="preserve">More details / thinking </w:t>
      </w:r>
      <w:r w:rsidR="00C26C8A" w:rsidRPr="00426CDF">
        <w:rPr>
          <w:rFonts w:ascii="Arial" w:hAnsi="Arial" w:cs="Arial"/>
          <w:bCs/>
          <w:sz w:val="22"/>
          <w:szCs w:val="22"/>
        </w:rPr>
        <w:t xml:space="preserve">and planning </w:t>
      </w:r>
      <w:r w:rsidRPr="00426CDF">
        <w:rPr>
          <w:rFonts w:ascii="Arial" w:hAnsi="Arial" w:cs="Arial"/>
          <w:bCs/>
          <w:sz w:val="22"/>
          <w:szCs w:val="22"/>
        </w:rPr>
        <w:t>around Claims Management</w:t>
      </w:r>
    </w:p>
    <w:p w14:paraId="4404AF2B" w14:textId="77777777" w:rsidR="00CA5D9E" w:rsidRPr="00426CDF" w:rsidRDefault="00E1545A" w:rsidP="00E1545A">
      <w:pPr>
        <w:pStyle w:val="ListParagraph"/>
        <w:numPr>
          <w:ilvl w:val="0"/>
          <w:numId w:val="22"/>
        </w:numPr>
        <w:spacing w:before="0" w:after="0" w:line="240" w:lineRule="auto"/>
        <w:rPr>
          <w:rFonts w:asciiTheme="majorHAnsi" w:hAnsiTheme="majorHAnsi" w:cstheme="majorHAnsi"/>
          <w:sz w:val="22"/>
          <w:szCs w:val="22"/>
        </w:rPr>
      </w:pPr>
      <w:r w:rsidRPr="00426CDF">
        <w:rPr>
          <w:rFonts w:ascii="Arial" w:hAnsi="Arial" w:cs="Arial"/>
          <w:bCs/>
          <w:sz w:val="22"/>
          <w:szCs w:val="22"/>
        </w:rPr>
        <w:t>Reserve Planning and giving leadership the means to deliver a “Big Picture” view</w:t>
      </w:r>
    </w:p>
    <w:p w14:paraId="70C1AD7E" w14:textId="77777777" w:rsidR="00CA5D9E" w:rsidRPr="004119F7" w:rsidRDefault="00CA5D9E"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scope</w:t>
      </w:r>
    </w:p>
    <w:p w14:paraId="1C655210" w14:textId="77777777" w:rsidR="00CA5D9E" w:rsidRPr="00426CDF" w:rsidRDefault="00CA5D9E" w:rsidP="00040BDA">
      <w:pPr>
        <w:spacing w:before="0" w:after="0" w:line="240" w:lineRule="auto"/>
        <w:ind w:left="720"/>
        <w:rPr>
          <w:rFonts w:ascii="Arial" w:hAnsi="Arial" w:cs="Arial"/>
          <w:b/>
          <w:sz w:val="22"/>
          <w:szCs w:val="22"/>
        </w:rPr>
      </w:pPr>
      <w:r w:rsidRPr="00426CDF">
        <w:rPr>
          <w:rFonts w:ascii="Arial" w:hAnsi="Arial" w:cs="Arial"/>
          <w:b/>
          <w:sz w:val="22"/>
          <w:szCs w:val="22"/>
        </w:rPr>
        <w:t>3.1 In Scope</w:t>
      </w:r>
    </w:p>
    <w:p w14:paraId="5043CB0F" w14:textId="77777777" w:rsidR="00CD1A12" w:rsidRPr="00426CDF" w:rsidRDefault="00CD1A12" w:rsidP="00040BDA">
      <w:pPr>
        <w:spacing w:before="0" w:after="0" w:line="240" w:lineRule="auto"/>
        <w:ind w:left="720"/>
        <w:rPr>
          <w:rFonts w:ascii="Arial" w:hAnsi="Arial" w:cs="Arial"/>
          <w:b/>
          <w:sz w:val="22"/>
          <w:szCs w:val="22"/>
        </w:rPr>
      </w:pPr>
    </w:p>
    <w:p w14:paraId="567EDBA0" w14:textId="77777777" w:rsidR="00CD1A12" w:rsidRPr="00426CDF" w:rsidRDefault="00E1545A" w:rsidP="00040BDA">
      <w:pPr>
        <w:spacing w:before="0" w:after="0" w:line="240" w:lineRule="auto"/>
        <w:ind w:left="720"/>
        <w:rPr>
          <w:rFonts w:ascii="Arial" w:hAnsi="Arial" w:cs="Arial"/>
          <w:sz w:val="22"/>
          <w:szCs w:val="22"/>
        </w:rPr>
      </w:pPr>
      <w:r w:rsidRPr="00426CDF">
        <w:rPr>
          <w:rFonts w:ascii="Arial" w:hAnsi="Arial" w:cs="Arial"/>
          <w:sz w:val="22"/>
          <w:szCs w:val="22"/>
        </w:rPr>
        <w:t>The Success of the Project</w:t>
      </w:r>
      <w:r w:rsidR="00CD1A12" w:rsidRPr="00426CDF">
        <w:rPr>
          <w:rFonts w:ascii="Arial" w:hAnsi="Arial" w:cs="Arial"/>
          <w:sz w:val="22"/>
          <w:szCs w:val="22"/>
        </w:rPr>
        <w:t xml:space="preserve"> in 2020 is dependent on the following deliverables that have been deemed as in-scope:</w:t>
      </w:r>
    </w:p>
    <w:p w14:paraId="07459315" w14:textId="77777777" w:rsidR="00CD1A12" w:rsidRPr="00426CDF" w:rsidRDefault="00CD1A12" w:rsidP="00040BDA">
      <w:pPr>
        <w:spacing w:before="0" w:after="0" w:line="240" w:lineRule="auto"/>
        <w:ind w:left="720"/>
        <w:rPr>
          <w:rFonts w:asciiTheme="majorHAnsi" w:hAnsiTheme="majorHAnsi" w:cstheme="majorHAnsi"/>
          <w:sz w:val="22"/>
          <w:szCs w:val="22"/>
        </w:rPr>
      </w:pPr>
    </w:p>
    <w:p w14:paraId="5948651A" w14:textId="77777777" w:rsidR="000A063A" w:rsidRPr="00426CDF" w:rsidRDefault="00E1545A" w:rsidP="00167786">
      <w:pPr>
        <w:numPr>
          <w:ilvl w:val="1"/>
          <w:numId w:val="17"/>
        </w:numPr>
        <w:spacing w:before="0" w:after="0" w:line="240" w:lineRule="auto"/>
        <w:rPr>
          <w:rFonts w:ascii="Arial" w:hAnsi="Arial" w:cs="Arial"/>
          <w:sz w:val="22"/>
          <w:szCs w:val="22"/>
        </w:rPr>
      </w:pPr>
      <w:r w:rsidRPr="00426CDF">
        <w:rPr>
          <w:rFonts w:ascii="Arial" w:hAnsi="Arial" w:cs="Arial"/>
          <w:b/>
          <w:bCs/>
          <w:i/>
          <w:iCs/>
          <w:sz w:val="22"/>
          <w:szCs w:val="22"/>
        </w:rPr>
        <w:t>Net Calculation</w:t>
      </w:r>
      <w:r w:rsidR="00167786" w:rsidRPr="00426CDF">
        <w:rPr>
          <w:rFonts w:ascii="Arial" w:hAnsi="Arial" w:cs="Arial"/>
          <w:b/>
          <w:bCs/>
          <w:i/>
          <w:iCs/>
          <w:sz w:val="22"/>
          <w:szCs w:val="22"/>
        </w:rPr>
        <w:t xml:space="preserve"> </w:t>
      </w:r>
    </w:p>
    <w:p w14:paraId="5690D491" w14:textId="77777777" w:rsidR="00CA5D9E" w:rsidRPr="00426CDF" w:rsidRDefault="00E1545A" w:rsidP="00E1545A">
      <w:pPr>
        <w:numPr>
          <w:ilvl w:val="2"/>
          <w:numId w:val="17"/>
        </w:numPr>
        <w:spacing w:before="0" w:after="0" w:line="240" w:lineRule="auto"/>
        <w:rPr>
          <w:rFonts w:ascii="Arial" w:hAnsi="Arial" w:cs="Arial"/>
          <w:sz w:val="22"/>
          <w:szCs w:val="22"/>
        </w:rPr>
      </w:pPr>
      <w:r w:rsidRPr="00426CDF">
        <w:rPr>
          <w:rFonts w:ascii="Arial" w:hAnsi="Arial" w:cs="Arial"/>
          <w:sz w:val="22"/>
          <w:szCs w:val="22"/>
        </w:rPr>
        <w:t>Design and build automated process through Sapiens for Net Calculations</w:t>
      </w:r>
    </w:p>
    <w:p w14:paraId="6F67A7D8" w14:textId="77777777" w:rsidR="00E1545A" w:rsidRPr="00426CDF" w:rsidRDefault="00E1545A" w:rsidP="00E1545A">
      <w:pPr>
        <w:numPr>
          <w:ilvl w:val="2"/>
          <w:numId w:val="17"/>
        </w:numPr>
        <w:spacing w:before="0" w:after="0" w:line="240" w:lineRule="auto"/>
        <w:rPr>
          <w:rFonts w:ascii="Arial" w:hAnsi="Arial" w:cs="Arial"/>
          <w:sz w:val="22"/>
          <w:szCs w:val="22"/>
        </w:rPr>
      </w:pPr>
      <w:r w:rsidRPr="00426CDF">
        <w:rPr>
          <w:rFonts w:ascii="Arial" w:hAnsi="Arial" w:cs="Arial"/>
          <w:sz w:val="22"/>
          <w:szCs w:val="22"/>
        </w:rPr>
        <w:t xml:space="preserve">Be able to report on the Net Calculations </w:t>
      </w:r>
    </w:p>
    <w:p w14:paraId="314930ED" w14:textId="77777777" w:rsidR="00E1545A" w:rsidRPr="00426CDF" w:rsidRDefault="00E1545A" w:rsidP="00E1545A">
      <w:pPr>
        <w:numPr>
          <w:ilvl w:val="2"/>
          <w:numId w:val="17"/>
        </w:numPr>
        <w:spacing w:before="0" w:after="0" w:line="240" w:lineRule="auto"/>
        <w:rPr>
          <w:rFonts w:ascii="Arial" w:hAnsi="Arial" w:cs="Arial"/>
          <w:sz w:val="22"/>
          <w:szCs w:val="22"/>
        </w:rPr>
      </w:pPr>
      <w:r w:rsidRPr="00426CDF">
        <w:rPr>
          <w:rFonts w:ascii="Arial" w:hAnsi="Arial" w:cs="Arial"/>
          <w:sz w:val="22"/>
          <w:szCs w:val="22"/>
        </w:rPr>
        <w:t>Build a template which will allow both Cash Flow and other figures to flow through the process</w:t>
      </w:r>
      <w:r w:rsidR="000B542A" w:rsidRPr="00426CDF">
        <w:rPr>
          <w:rFonts w:ascii="Arial" w:hAnsi="Arial" w:cs="Arial"/>
          <w:sz w:val="22"/>
          <w:szCs w:val="22"/>
        </w:rPr>
        <w:t xml:space="preserve"> (MVP for Capital Projection Engine (aka Sandbox/Scenario Testing Tool)</w:t>
      </w:r>
    </w:p>
    <w:p w14:paraId="3673AB7E" w14:textId="1D2FBC21" w:rsidR="006860DC" w:rsidRPr="00426CDF" w:rsidRDefault="006860DC" w:rsidP="006860DC">
      <w:pPr>
        <w:numPr>
          <w:ilvl w:val="2"/>
          <w:numId w:val="17"/>
        </w:numPr>
        <w:spacing w:before="0" w:after="0" w:line="240" w:lineRule="auto"/>
        <w:rPr>
          <w:rFonts w:ascii="Arial" w:hAnsi="Arial" w:cs="Arial"/>
          <w:sz w:val="22"/>
          <w:szCs w:val="22"/>
        </w:rPr>
      </w:pPr>
      <w:r w:rsidRPr="343C8867">
        <w:rPr>
          <w:rFonts w:ascii="Arial" w:hAnsi="Arial" w:cs="Arial"/>
          <w:sz w:val="22"/>
          <w:szCs w:val="22"/>
        </w:rPr>
        <w:t xml:space="preserve">Making the Net Calculation process automated through Sapiens will reduce the time it takes to produce the Net values manually, and makes the data centralized, removing the need to add multiple </w:t>
      </w:r>
      <w:r w:rsidR="7B47DACC" w:rsidRPr="343C8867">
        <w:rPr>
          <w:rFonts w:ascii="Arial" w:hAnsi="Arial" w:cs="Arial"/>
          <w:sz w:val="22"/>
          <w:szCs w:val="22"/>
        </w:rPr>
        <w:t>spreadsheets</w:t>
      </w:r>
      <w:r w:rsidRPr="343C8867">
        <w:rPr>
          <w:rFonts w:ascii="Arial" w:hAnsi="Arial" w:cs="Arial"/>
          <w:sz w:val="22"/>
          <w:szCs w:val="22"/>
        </w:rPr>
        <w:t xml:space="preserve"> together. Using Sapiens is also beneficial because it is our system of record for this data. </w:t>
      </w:r>
    </w:p>
    <w:p w14:paraId="41A9F396" w14:textId="77777777" w:rsidR="000A063A" w:rsidRPr="00426CDF" w:rsidRDefault="00E1545A" w:rsidP="00167786">
      <w:pPr>
        <w:numPr>
          <w:ilvl w:val="1"/>
          <w:numId w:val="17"/>
        </w:numPr>
        <w:spacing w:before="0" w:after="0" w:line="240" w:lineRule="auto"/>
        <w:rPr>
          <w:rFonts w:ascii="Arial" w:hAnsi="Arial" w:cs="Arial"/>
          <w:sz w:val="22"/>
          <w:szCs w:val="22"/>
        </w:rPr>
      </w:pPr>
      <w:r w:rsidRPr="00426CDF">
        <w:rPr>
          <w:rFonts w:ascii="Arial" w:hAnsi="Arial" w:cs="Arial"/>
          <w:b/>
          <w:bCs/>
          <w:i/>
          <w:iCs/>
          <w:sz w:val="22"/>
          <w:szCs w:val="22"/>
        </w:rPr>
        <w:t>Faster Reporting</w:t>
      </w:r>
    </w:p>
    <w:p w14:paraId="3192DD82" w14:textId="55469A7A" w:rsidR="00CA5D9E" w:rsidRPr="00426CDF" w:rsidRDefault="00E1545A" w:rsidP="00E1545A">
      <w:pPr>
        <w:numPr>
          <w:ilvl w:val="2"/>
          <w:numId w:val="17"/>
        </w:numPr>
        <w:spacing w:before="0" w:after="0" w:line="240" w:lineRule="auto"/>
        <w:rPr>
          <w:rFonts w:ascii="Arial" w:hAnsi="Arial" w:cs="Arial"/>
          <w:sz w:val="22"/>
          <w:szCs w:val="22"/>
        </w:rPr>
      </w:pPr>
      <w:r w:rsidRPr="343C8867">
        <w:rPr>
          <w:rFonts w:ascii="Arial" w:hAnsi="Arial" w:cs="Arial"/>
          <w:sz w:val="22"/>
          <w:szCs w:val="22"/>
        </w:rPr>
        <w:lastRenderedPageBreak/>
        <w:t xml:space="preserve">Take an inventory of </w:t>
      </w:r>
      <w:r w:rsidR="7BE2AB2B" w:rsidRPr="343C8867">
        <w:rPr>
          <w:rFonts w:ascii="Arial" w:hAnsi="Arial" w:cs="Arial"/>
          <w:sz w:val="22"/>
          <w:szCs w:val="22"/>
        </w:rPr>
        <w:t>existing</w:t>
      </w:r>
      <w:r w:rsidRPr="343C8867">
        <w:rPr>
          <w:rFonts w:ascii="Arial" w:hAnsi="Arial" w:cs="Arial"/>
          <w:sz w:val="22"/>
          <w:szCs w:val="22"/>
        </w:rPr>
        <w:t xml:space="preserve"> Cash Flow reports and determine which will remain, which need to be changed, and any new reports</w:t>
      </w:r>
    </w:p>
    <w:p w14:paraId="79017786" w14:textId="77777777" w:rsidR="00E1545A" w:rsidRPr="00426CDF" w:rsidRDefault="00E1545A" w:rsidP="00E1545A">
      <w:pPr>
        <w:numPr>
          <w:ilvl w:val="2"/>
          <w:numId w:val="17"/>
        </w:numPr>
        <w:spacing w:before="0" w:after="0" w:line="240" w:lineRule="auto"/>
        <w:rPr>
          <w:rFonts w:ascii="Arial" w:hAnsi="Arial" w:cs="Arial"/>
          <w:sz w:val="22"/>
          <w:szCs w:val="22"/>
        </w:rPr>
      </w:pPr>
      <w:r w:rsidRPr="00426CDF">
        <w:rPr>
          <w:rFonts w:ascii="Arial" w:hAnsi="Arial" w:cs="Arial"/>
          <w:sz w:val="22"/>
          <w:szCs w:val="22"/>
        </w:rPr>
        <w:t>Build a Data Mart which will house the Cash Flow and supporting data elements to populate the reports</w:t>
      </w:r>
    </w:p>
    <w:p w14:paraId="0E225F85" w14:textId="77777777" w:rsidR="00E1545A" w:rsidRDefault="00E1545A" w:rsidP="00E1545A">
      <w:pPr>
        <w:numPr>
          <w:ilvl w:val="2"/>
          <w:numId w:val="17"/>
        </w:numPr>
        <w:spacing w:before="0" w:after="0" w:line="240" w:lineRule="auto"/>
        <w:rPr>
          <w:rFonts w:ascii="Arial" w:hAnsi="Arial" w:cs="Arial"/>
          <w:sz w:val="22"/>
          <w:szCs w:val="22"/>
        </w:rPr>
      </w:pPr>
      <w:r w:rsidRPr="00426CDF">
        <w:rPr>
          <w:rFonts w:ascii="Arial" w:hAnsi="Arial" w:cs="Arial"/>
          <w:sz w:val="22"/>
          <w:szCs w:val="22"/>
        </w:rPr>
        <w:t xml:space="preserve">Build the reports out to </w:t>
      </w:r>
      <w:proofErr w:type="spellStart"/>
      <w:r w:rsidRPr="00426CDF">
        <w:rPr>
          <w:rFonts w:ascii="Arial" w:hAnsi="Arial" w:cs="Arial"/>
          <w:sz w:val="22"/>
          <w:szCs w:val="22"/>
        </w:rPr>
        <w:t>PowerBI</w:t>
      </w:r>
      <w:proofErr w:type="spellEnd"/>
    </w:p>
    <w:p w14:paraId="7B36EB33" w14:textId="77777777" w:rsidR="00426CDF" w:rsidRPr="00426CDF" w:rsidRDefault="00426CDF" w:rsidP="00E1545A">
      <w:pPr>
        <w:numPr>
          <w:ilvl w:val="2"/>
          <w:numId w:val="17"/>
        </w:numPr>
        <w:spacing w:before="0" w:after="0" w:line="240" w:lineRule="auto"/>
        <w:rPr>
          <w:rFonts w:ascii="Arial" w:hAnsi="Arial" w:cs="Arial"/>
          <w:sz w:val="22"/>
          <w:szCs w:val="22"/>
        </w:rPr>
      </w:pPr>
      <w:r>
        <w:rPr>
          <w:rFonts w:ascii="Arial" w:hAnsi="Arial" w:cs="Arial"/>
          <w:sz w:val="22"/>
          <w:szCs w:val="22"/>
        </w:rPr>
        <w:t>Remove the need to run the CFDA process after entries are completed in order for the data to be reported on</w:t>
      </w:r>
    </w:p>
    <w:p w14:paraId="47DC768E" w14:textId="77777777" w:rsidR="006860DC" w:rsidRPr="00426CDF" w:rsidRDefault="006860DC" w:rsidP="006860DC">
      <w:pPr>
        <w:numPr>
          <w:ilvl w:val="2"/>
          <w:numId w:val="17"/>
        </w:numPr>
        <w:spacing w:before="0" w:after="0" w:line="240" w:lineRule="auto"/>
        <w:rPr>
          <w:rFonts w:ascii="Arial" w:hAnsi="Arial" w:cs="Arial"/>
          <w:sz w:val="22"/>
          <w:szCs w:val="22"/>
        </w:rPr>
      </w:pPr>
      <w:r w:rsidRPr="00426CDF">
        <w:rPr>
          <w:rFonts w:ascii="Arial" w:hAnsi="Arial" w:cs="Arial"/>
          <w:sz w:val="22"/>
          <w:szCs w:val="22"/>
        </w:rPr>
        <w:t>Readily available data will allow for management to have the reports more quickly with the right level of supporting details. We may even be able to eliminate other reports that management is manually combining with Cash Flow reports which will save them time and ensure the data is accurate.</w:t>
      </w:r>
    </w:p>
    <w:p w14:paraId="58B4FBEA" w14:textId="77777777" w:rsidR="000A063A" w:rsidRPr="00426CDF" w:rsidRDefault="00E1545A" w:rsidP="00167786">
      <w:pPr>
        <w:numPr>
          <w:ilvl w:val="1"/>
          <w:numId w:val="17"/>
        </w:numPr>
        <w:spacing w:before="0" w:after="0" w:line="240" w:lineRule="auto"/>
        <w:rPr>
          <w:rFonts w:ascii="Arial" w:hAnsi="Arial" w:cs="Arial"/>
          <w:sz w:val="22"/>
          <w:szCs w:val="22"/>
        </w:rPr>
      </w:pPr>
      <w:r w:rsidRPr="00426CDF">
        <w:rPr>
          <w:rFonts w:ascii="Arial" w:hAnsi="Arial" w:cs="Arial"/>
          <w:b/>
          <w:bCs/>
          <w:i/>
          <w:iCs/>
          <w:sz w:val="22"/>
          <w:szCs w:val="22"/>
        </w:rPr>
        <w:t xml:space="preserve">Application Enhancements </w:t>
      </w:r>
    </w:p>
    <w:p w14:paraId="52846154" w14:textId="77777777" w:rsidR="000A063A" w:rsidRPr="00426CDF" w:rsidRDefault="00E1545A" w:rsidP="00167786">
      <w:pPr>
        <w:numPr>
          <w:ilvl w:val="2"/>
          <w:numId w:val="17"/>
        </w:numPr>
        <w:spacing w:before="0" w:after="0" w:line="240" w:lineRule="auto"/>
        <w:rPr>
          <w:rFonts w:ascii="Arial" w:hAnsi="Arial" w:cs="Arial"/>
          <w:sz w:val="22"/>
          <w:szCs w:val="22"/>
        </w:rPr>
      </w:pPr>
      <w:r w:rsidRPr="00426CDF">
        <w:rPr>
          <w:rFonts w:ascii="Arial" w:hAnsi="Arial" w:cs="Arial"/>
          <w:sz w:val="22"/>
          <w:szCs w:val="22"/>
        </w:rPr>
        <w:t>Enhancements to technical processes to support a smoother application function (i.e. release process)</w:t>
      </w:r>
    </w:p>
    <w:p w14:paraId="339B48FE" w14:textId="77777777" w:rsidR="00E1545A" w:rsidRPr="00426CDF" w:rsidRDefault="00E1545A" w:rsidP="00167786">
      <w:pPr>
        <w:numPr>
          <w:ilvl w:val="2"/>
          <w:numId w:val="17"/>
        </w:numPr>
        <w:spacing w:before="0" w:after="0" w:line="240" w:lineRule="auto"/>
        <w:rPr>
          <w:rFonts w:ascii="Arial" w:hAnsi="Arial" w:cs="Arial"/>
          <w:sz w:val="22"/>
          <w:szCs w:val="22"/>
        </w:rPr>
      </w:pPr>
      <w:r w:rsidRPr="00426CDF">
        <w:rPr>
          <w:rFonts w:ascii="Arial" w:hAnsi="Arial" w:cs="Arial"/>
          <w:sz w:val="22"/>
          <w:szCs w:val="22"/>
        </w:rPr>
        <w:t>Re-do the permissions and user structure based on the Data Governance manager table</w:t>
      </w:r>
    </w:p>
    <w:p w14:paraId="5B2F0DC8" w14:textId="23E9BB1F" w:rsidR="00E1545A" w:rsidRPr="00426CDF" w:rsidRDefault="00E1545A" w:rsidP="00167786">
      <w:pPr>
        <w:numPr>
          <w:ilvl w:val="2"/>
          <w:numId w:val="17"/>
        </w:numPr>
        <w:spacing w:before="0" w:after="0" w:line="240" w:lineRule="auto"/>
        <w:rPr>
          <w:rFonts w:ascii="Arial" w:hAnsi="Arial" w:cs="Arial"/>
          <w:sz w:val="22"/>
          <w:szCs w:val="22"/>
        </w:rPr>
      </w:pPr>
      <w:r w:rsidRPr="343C8867">
        <w:rPr>
          <w:rFonts w:ascii="Arial" w:hAnsi="Arial" w:cs="Arial"/>
          <w:sz w:val="22"/>
          <w:szCs w:val="22"/>
        </w:rPr>
        <w:t xml:space="preserve">Work with key business SMEs to define top priority user stories of a smaller complexity to implement in the application to make it more usable with better entry and workflow </w:t>
      </w:r>
    </w:p>
    <w:p w14:paraId="3695ED66" w14:textId="66391C5D" w:rsidR="006860DC" w:rsidRPr="00426CDF" w:rsidRDefault="006860DC" w:rsidP="006860DC">
      <w:pPr>
        <w:numPr>
          <w:ilvl w:val="2"/>
          <w:numId w:val="17"/>
        </w:numPr>
        <w:spacing w:before="0" w:after="0" w:line="240" w:lineRule="auto"/>
        <w:rPr>
          <w:rFonts w:ascii="Arial" w:hAnsi="Arial" w:cs="Arial"/>
          <w:sz w:val="22"/>
          <w:szCs w:val="22"/>
        </w:rPr>
      </w:pPr>
      <w:r w:rsidRPr="343C8867">
        <w:rPr>
          <w:rFonts w:ascii="Arial" w:hAnsi="Arial" w:cs="Arial"/>
          <w:sz w:val="22"/>
          <w:szCs w:val="22"/>
        </w:rPr>
        <w:t xml:space="preserve">A more </w:t>
      </w:r>
      <w:r w:rsidR="70317CDF" w:rsidRPr="343C8867">
        <w:rPr>
          <w:rFonts w:ascii="Arial" w:hAnsi="Arial" w:cs="Arial"/>
          <w:sz w:val="22"/>
          <w:szCs w:val="22"/>
        </w:rPr>
        <w:t>user-friendly</w:t>
      </w:r>
      <w:r w:rsidRPr="343C8867">
        <w:rPr>
          <w:rFonts w:ascii="Arial" w:hAnsi="Arial" w:cs="Arial"/>
          <w:sz w:val="22"/>
          <w:szCs w:val="22"/>
        </w:rPr>
        <w:t xml:space="preserve"> app which captures the necessary details for the entries will decrease the time users need to make entries, and lessen the time needed to talk about the entries with management because the details will be captured in the data.</w:t>
      </w:r>
    </w:p>
    <w:p w14:paraId="29188A99" w14:textId="77777777" w:rsidR="00CA5D9E" w:rsidRPr="00426CDF" w:rsidRDefault="00CA5D9E" w:rsidP="0022045B">
      <w:pPr>
        <w:pStyle w:val="ListParagraph"/>
        <w:numPr>
          <w:ilvl w:val="1"/>
          <w:numId w:val="16"/>
        </w:numPr>
        <w:spacing w:before="0" w:after="0" w:line="240" w:lineRule="auto"/>
        <w:rPr>
          <w:rFonts w:asciiTheme="majorHAnsi" w:hAnsiTheme="majorHAnsi" w:cstheme="majorHAnsi"/>
          <w:sz w:val="22"/>
          <w:szCs w:val="22"/>
        </w:rPr>
      </w:pPr>
      <w:r w:rsidRPr="00426CDF">
        <w:rPr>
          <w:rFonts w:asciiTheme="majorHAnsi" w:hAnsiTheme="majorHAnsi" w:cstheme="majorHAnsi"/>
          <w:b/>
          <w:sz w:val="22"/>
          <w:szCs w:val="22"/>
        </w:rPr>
        <w:t>Out of Scope</w:t>
      </w:r>
    </w:p>
    <w:p w14:paraId="6537F28F" w14:textId="77777777" w:rsidR="00300D7F" w:rsidRPr="00426CDF" w:rsidRDefault="00300D7F" w:rsidP="00300D7F">
      <w:pPr>
        <w:pStyle w:val="ListParagraph"/>
        <w:spacing w:before="0" w:after="0" w:line="240" w:lineRule="auto"/>
        <w:ind w:left="1080"/>
        <w:rPr>
          <w:rFonts w:asciiTheme="majorHAnsi" w:hAnsiTheme="majorHAnsi" w:cstheme="majorHAnsi"/>
          <w:sz w:val="22"/>
          <w:szCs w:val="22"/>
        </w:rPr>
      </w:pPr>
    </w:p>
    <w:p w14:paraId="56689E6A" w14:textId="77777777" w:rsidR="00CD1A12" w:rsidRPr="00426CDF" w:rsidRDefault="00CD1A12" w:rsidP="00CD1A12">
      <w:pPr>
        <w:spacing w:before="0" w:after="0" w:line="240" w:lineRule="auto"/>
        <w:ind w:left="720"/>
        <w:rPr>
          <w:rFonts w:asciiTheme="majorHAnsi" w:hAnsiTheme="majorHAnsi" w:cstheme="majorHAnsi"/>
          <w:sz w:val="22"/>
          <w:szCs w:val="22"/>
        </w:rPr>
      </w:pPr>
      <w:r w:rsidRPr="00426CDF">
        <w:rPr>
          <w:rFonts w:asciiTheme="majorHAnsi" w:hAnsiTheme="majorHAnsi" w:cstheme="majorHAnsi"/>
          <w:sz w:val="22"/>
          <w:szCs w:val="22"/>
        </w:rPr>
        <w:t xml:space="preserve">This Program will </w:t>
      </w:r>
      <w:r w:rsidRPr="00426CDF">
        <w:rPr>
          <w:rFonts w:asciiTheme="majorHAnsi" w:hAnsiTheme="majorHAnsi" w:cstheme="majorHAnsi"/>
          <w:b/>
          <w:i/>
          <w:sz w:val="22"/>
          <w:szCs w:val="22"/>
        </w:rPr>
        <w:t>not</w:t>
      </w:r>
      <w:r w:rsidRPr="00426CDF">
        <w:rPr>
          <w:rFonts w:asciiTheme="majorHAnsi" w:hAnsiTheme="majorHAnsi" w:cstheme="majorHAnsi"/>
          <w:sz w:val="22"/>
          <w:szCs w:val="22"/>
        </w:rPr>
        <w:t xml:space="preserve"> include any of the following:</w:t>
      </w:r>
    </w:p>
    <w:p w14:paraId="53039D45" w14:textId="77777777" w:rsidR="000B542A" w:rsidRPr="00426CDF" w:rsidRDefault="000B542A" w:rsidP="000B542A">
      <w:pPr>
        <w:numPr>
          <w:ilvl w:val="0"/>
          <w:numId w:val="23"/>
        </w:numPr>
        <w:spacing w:before="0" w:after="0" w:line="240" w:lineRule="auto"/>
        <w:textAlignment w:val="center"/>
        <w:rPr>
          <w:rFonts w:asciiTheme="majorHAnsi" w:hAnsiTheme="majorHAnsi" w:cstheme="majorHAnsi"/>
          <w:color w:val="000000"/>
          <w:sz w:val="22"/>
          <w:szCs w:val="22"/>
        </w:rPr>
      </w:pPr>
      <w:r w:rsidRPr="00426CDF">
        <w:rPr>
          <w:rFonts w:asciiTheme="majorHAnsi" w:hAnsiTheme="majorHAnsi" w:cstheme="majorHAnsi"/>
          <w:color w:val="000000"/>
          <w:sz w:val="22"/>
          <w:szCs w:val="22"/>
        </w:rPr>
        <w:t>Changing the application and reporting to 18 rolling calendar months</w:t>
      </w:r>
    </w:p>
    <w:p w14:paraId="76E5A658" w14:textId="77777777" w:rsidR="000B542A" w:rsidRPr="00426CDF" w:rsidRDefault="000B542A" w:rsidP="000B542A">
      <w:pPr>
        <w:numPr>
          <w:ilvl w:val="0"/>
          <w:numId w:val="23"/>
        </w:numPr>
        <w:spacing w:before="0" w:after="0" w:line="240" w:lineRule="auto"/>
        <w:textAlignment w:val="center"/>
        <w:rPr>
          <w:rFonts w:asciiTheme="majorHAnsi" w:hAnsiTheme="majorHAnsi" w:cstheme="majorHAnsi"/>
          <w:color w:val="000000"/>
          <w:sz w:val="22"/>
          <w:szCs w:val="22"/>
        </w:rPr>
      </w:pPr>
      <w:r w:rsidRPr="00426CDF">
        <w:rPr>
          <w:rFonts w:asciiTheme="majorHAnsi" w:hAnsiTheme="majorHAnsi" w:cstheme="majorHAnsi"/>
          <w:color w:val="000000"/>
          <w:sz w:val="22"/>
          <w:szCs w:val="22"/>
        </w:rPr>
        <w:t>Assumed Claims</w:t>
      </w:r>
    </w:p>
    <w:p w14:paraId="46BF4D28" w14:textId="77777777" w:rsidR="000B542A" w:rsidRPr="00426CDF" w:rsidRDefault="000B542A" w:rsidP="000B542A">
      <w:pPr>
        <w:numPr>
          <w:ilvl w:val="0"/>
          <w:numId w:val="23"/>
        </w:numPr>
        <w:spacing w:before="0" w:after="0" w:line="240" w:lineRule="auto"/>
        <w:textAlignment w:val="center"/>
        <w:rPr>
          <w:rFonts w:asciiTheme="majorHAnsi" w:hAnsiTheme="majorHAnsi" w:cstheme="majorHAnsi"/>
          <w:color w:val="000000"/>
          <w:sz w:val="22"/>
          <w:szCs w:val="22"/>
        </w:rPr>
      </w:pPr>
      <w:r w:rsidRPr="00426CDF">
        <w:rPr>
          <w:rFonts w:asciiTheme="majorHAnsi" w:hAnsiTheme="majorHAnsi" w:cstheme="majorHAnsi"/>
          <w:color w:val="000000"/>
          <w:sz w:val="22"/>
          <w:szCs w:val="22"/>
        </w:rPr>
        <w:t xml:space="preserve">Claims outside of </w:t>
      </w:r>
      <w:proofErr w:type="spellStart"/>
      <w:r w:rsidRPr="00426CDF">
        <w:rPr>
          <w:rFonts w:asciiTheme="majorHAnsi" w:hAnsiTheme="majorHAnsi" w:cstheme="majorHAnsi"/>
          <w:color w:val="000000"/>
          <w:sz w:val="22"/>
          <w:szCs w:val="22"/>
        </w:rPr>
        <w:t>ClaimCenter</w:t>
      </w:r>
      <w:proofErr w:type="spellEnd"/>
      <w:r w:rsidRPr="00426CDF">
        <w:rPr>
          <w:rFonts w:asciiTheme="majorHAnsi" w:hAnsiTheme="majorHAnsi" w:cstheme="majorHAnsi"/>
          <w:color w:val="000000"/>
          <w:sz w:val="22"/>
          <w:szCs w:val="22"/>
        </w:rPr>
        <w:t xml:space="preserve"> </w:t>
      </w:r>
    </w:p>
    <w:p w14:paraId="4BC84B44" w14:textId="77777777" w:rsidR="000B542A" w:rsidRPr="00426CDF" w:rsidRDefault="000B542A" w:rsidP="000B542A">
      <w:pPr>
        <w:numPr>
          <w:ilvl w:val="0"/>
          <w:numId w:val="23"/>
        </w:numPr>
        <w:spacing w:before="0" w:after="0" w:line="240" w:lineRule="auto"/>
        <w:textAlignment w:val="center"/>
        <w:rPr>
          <w:rFonts w:asciiTheme="majorHAnsi" w:hAnsiTheme="majorHAnsi" w:cstheme="majorHAnsi"/>
          <w:color w:val="000000"/>
          <w:sz w:val="22"/>
          <w:szCs w:val="22"/>
        </w:rPr>
      </w:pPr>
      <w:r w:rsidRPr="00426CDF">
        <w:rPr>
          <w:rFonts w:asciiTheme="majorHAnsi" w:hAnsiTheme="majorHAnsi" w:cstheme="majorHAnsi"/>
          <w:color w:val="000000"/>
          <w:sz w:val="22"/>
          <w:szCs w:val="22"/>
        </w:rPr>
        <w:t>Data Mart relative to any other reports outside of Cash Flow</w:t>
      </w:r>
      <w:r w:rsidR="00FD0349" w:rsidRPr="00426CDF">
        <w:rPr>
          <w:rFonts w:asciiTheme="majorHAnsi" w:hAnsiTheme="majorHAnsi" w:cstheme="majorHAnsi"/>
          <w:color w:val="000000"/>
          <w:sz w:val="22"/>
          <w:szCs w:val="22"/>
        </w:rPr>
        <w:t>; including the Claims Daily report</w:t>
      </w:r>
      <w:r w:rsidR="00306FBA">
        <w:rPr>
          <w:rFonts w:asciiTheme="majorHAnsi" w:hAnsiTheme="majorHAnsi" w:cstheme="majorHAnsi"/>
          <w:color w:val="000000"/>
          <w:sz w:val="22"/>
          <w:szCs w:val="22"/>
        </w:rPr>
        <w:t xml:space="preserve"> and IGR report </w:t>
      </w:r>
    </w:p>
    <w:p w14:paraId="78EBE620" w14:textId="77777777" w:rsidR="00FD0349" w:rsidRPr="00426CDF" w:rsidRDefault="00AA2B98" w:rsidP="000B542A">
      <w:pPr>
        <w:numPr>
          <w:ilvl w:val="0"/>
          <w:numId w:val="23"/>
        </w:numPr>
        <w:spacing w:before="0" w:after="0" w:line="240" w:lineRule="auto"/>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Net reporting on</w:t>
      </w:r>
      <w:r w:rsidR="00FD0349" w:rsidRPr="00426CDF">
        <w:rPr>
          <w:rFonts w:asciiTheme="majorHAnsi" w:hAnsiTheme="majorHAnsi" w:cstheme="majorHAnsi"/>
          <w:color w:val="000000"/>
          <w:sz w:val="22"/>
          <w:szCs w:val="22"/>
        </w:rPr>
        <w:t xml:space="preserve"> anything other than APO claims in </w:t>
      </w:r>
      <w:proofErr w:type="spellStart"/>
      <w:r w:rsidR="00FD0349" w:rsidRPr="00426CDF">
        <w:rPr>
          <w:rFonts w:asciiTheme="majorHAnsi" w:hAnsiTheme="majorHAnsi" w:cstheme="majorHAnsi"/>
          <w:color w:val="000000"/>
          <w:sz w:val="22"/>
          <w:szCs w:val="22"/>
        </w:rPr>
        <w:t>ClaimCenter</w:t>
      </w:r>
      <w:proofErr w:type="spellEnd"/>
    </w:p>
    <w:p w14:paraId="6DFB9E20" w14:textId="77777777" w:rsidR="00D10BE7" w:rsidRDefault="00D10BE7" w:rsidP="00CA5D9E">
      <w:pPr>
        <w:spacing w:before="0" w:after="0" w:line="240" w:lineRule="auto"/>
        <w:rPr>
          <w:rFonts w:ascii="Arial" w:hAnsi="Arial" w:cs="Arial"/>
          <w:sz w:val="20"/>
        </w:rPr>
      </w:pPr>
    </w:p>
    <w:p w14:paraId="08B25E0B" w14:textId="77777777" w:rsidR="00CA5D9E" w:rsidRPr="004119F7" w:rsidRDefault="00CA5D9E"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critical success factors</w:t>
      </w:r>
    </w:p>
    <w:p w14:paraId="7F5F1F25" w14:textId="77777777" w:rsidR="002D664E" w:rsidRDefault="00CD1A12" w:rsidP="00CA5D9E">
      <w:pPr>
        <w:spacing w:before="0" w:after="0" w:line="240" w:lineRule="auto"/>
        <w:ind w:firstLine="720"/>
        <w:rPr>
          <w:rFonts w:ascii="Arial" w:hAnsi="Arial" w:cs="Arial"/>
          <w:b/>
          <w:sz w:val="20"/>
        </w:rPr>
      </w:pPr>
      <w:r>
        <w:rPr>
          <w:rFonts w:ascii="Arial" w:hAnsi="Arial" w:cs="Arial"/>
          <w:b/>
          <w:sz w:val="20"/>
        </w:rPr>
        <w:t>4</w:t>
      </w:r>
      <w:r w:rsidR="00CA5D9E" w:rsidRPr="007553FF">
        <w:rPr>
          <w:rFonts w:ascii="Arial" w:hAnsi="Arial" w:cs="Arial"/>
          <w:b/>
          <w:sz w:val="20"/>
        </w:rPr>
        <w:t>.1</w:t>
      </w:r>
      <w:r w:rsidR="00CA5D9E" w:rsidRPr="00426CDF">
        <w:rPr>
          <w:rFonts w:ascii="Arial" w:hAnsi="Arial" w:cs="Arial"/>
          <w:b/>
          <w:sz w:val="22"/>
          <w:szCs w:val="22"/>
        </w:rPr>
        <w:t xml:space="preserve"> Assumptions</w:t>
      </w:r>
    </w:p>
    <w:p w14:paraId="503E1CED" w14:textId="77777777" w:rsidR="002D664E" w:rsidRPr="002D664E" w:rsidRDefault="002D664E" w:rsidP="002D664E">
      <w:pPr>
        <w:pStyle w:val="BodyText"/>
        <w:ind w:left="720"/>
        <w:rPr>
          <w:rFonts w:ascii="Arial" w:hAnsi="Arial" w:cs="Arial"/>
          <w:i/>
          <w:color w:val="0070C0"/>
          <w:sz w:val="18"/>
        </w:rPr>
      </w:pPr>
      <w:r w:rsidRPr="002D664E">
        <w:rPr>
          <w:rFonts w:ascii="Arial" w:hAnsi="Arial" w:cs="Arial"/>
          <w:i/>
          <w:color w:val="0070C0"/>
          <w:sz w:val="18"/>
        </w:rPr>
        <w:t>[Briefly describe any known assumptions that are relevant.  For planning purposes, assumptions are factors that are taken for granted or accepted as being true.  Often, assumptions imply a degree of risk.]</w:t>
      </w:r>
    </w:p>
    <w:p w14:paraId="054D299D" w14:textId="77777777" w:rsidR="00F115C6" w:rsidRPr="00426CDF" w:rsidRDefault="00F115C6" w:rsidP="00F115C6">
      <w:pPr>
        <w:spacing w:before="0" w:after="0" w:line="240" w:lineRule="auto"/>
        <w:rPr>
          <w:rFonts w:ascii="Arial" w:hAnsi="Arial" w:cs="Arial"/>
          <w:sz w:val="22"/>
          <w:szCs w:val="22"/>
        </w:rPr>
      </w:pPr>
      <w:r>
        <w:rPr>
          <w:rFonts w:ascii="Arial" w:hAnsi="Arial" w:cs="Arial"/>
          <w:sz w:val="20"/>
        </w:rPr>
        <w:tab/>
      </w:r>
      <w:r w:rsidRPr="00426CDF">
        <w:rPr>
          <w:rFonts w:ascii="Arial" w:hAnsi="Arial" w:cs="Arial"/>
          <w:sz w:val="22"/>
          <w:szCs w:val="22"/>
        </w:rPr>
        <w:t>The success of this project assumes:</w:t>
      </w:r>
    </w:p>
    <w:p w14:paraId="70DF9E56" w14:textId="77777777" w:rsidR="00F115C6" w:rsidRPr="00426CDF" w:rsidRDefault="00F115C6" w:rsidP="00F115C6">
      <w:pPr>
        <w:spacing w:before="0" w:after="0" w:line="240" w:lineRule="auto"/>
        <w:rPr>
          <w:rFonts w:ascii="Arial" w:hAnsi="Arial" w:cs="Arial"/>
          <w:sz w:val="22"/>
          <w:szCs w:val="22"/>
        </w:rPr>
      </w:pPr>
    </w:p>
    <w:p w14:paraId="5B795ED3" w14:textId="77777777" w:rsidR="00F115C6" w:rsidRPr="00426CDF" w:rsidRDefault="006860DC" w:rsidP="00167786">
      <w:pPr>
        <w:pStyle w:val="ListParagraph"/>
        <w:numPr>
          <w:ilvl w:val="0"/>
          <w:numId w:val="18"/>
        </w:numPr>
        <w:spacing w:before="0" w:after="0" w:line="240" w:lineRule="auto"/>
        <w:rPr>
          <w:rFonts w:ascii="Arial" w:hAnsi="Arial" w:cs="Arial"/>
          <w:sz w:val="22"/>
          <w:szCs w:val="22"/>
        </w:rPr>
      </w:pPr>
      <w:r w:rsidRPr="00426CDF">
        <w:rPr>
          <w:rFonts w:ascii="Arial" w:hAnsi="Arial" w:cs="Arial"/>
          <w:sz w:val="22"/>
          <w:szCs w:val="22"/>
        </w:rPr>
        <w:t>Users will continue to manually update the Excel sheet for Finance to report calendar month Cash Flow to Fairfax</w:t>
      </w:r>
    </w:p>
    <w:p w14:paraId="050CA670" w14:textId="77777777" w:rsidR="00FD0349" w:rsidRDefault="00FD0349" w:rsidP="00167786">
      <w:pPr>
        <w:pStyle w:val="ListParagraph"/>
        <w:numPr>
          <w:ilvl w:val="0"/>
          <w:numId w:val="18"/>
        </w:numPr>
        <w:spacing w:before="0" w:after="0" w:line="240" w:lineRule="auto"/>
        <w:rPr>
          <w:rFonts w:ascii="Arial" w:hAnsi="Arial" w:cs="Arial"/>
          <w:sz w:val="22"/>
          <w:szCs w:val="22"/>
        </w:rPr>
      </w:pPr>
      <w:r w:rsidRPr="00426CDF">
        <w:rPr>
          <w:rFonts w:ascii="Arial" w:hAnsi="Arial" w:cs="Arial"/>
          <w:sz w:val="22"/>
          <w:szCs w:val="22"/>
        </w:rPr>
        <w:t>The sources for the Data Mart are considered tactical in order to complete the work in the timeframe for this project; sources will likely change once the D3 project is complete</w:t>
      </w:r>
    </w:p>
    <w:p w14:paraId="1C13D5C0" w14:textId="75112EBE" w:rsidR="00F80968" w:rsidRDefault="281A2256" w:rsidP="00F80968">
      <w:pPr>
        <w:pStyle w:val="ListParagraph"/>
        <w:numPr>
          <w:ilvl w:val="0"/>
          <w:numId w:val="18"/>
        </w:numPr>
        <w:spacing w:before="0" w:after="0" w:line="240" w:lineRule="auto"/>
        <w:rPr>
          <w:rFonts w:ascii="Arial" w:hAnsi="Arial" w:cs="Arial"/>
          <w:sz w:val="22"/>
          <w:szCs w:val="22"/>
        </w:rPr>
      </w:pPr>
      <w:r w:rsidRPr="343C8867">
        <w:rPr>
          <w:rFonts w:ascii="Arial" w:hAnsi="Arial" w:cs="Arial"/>
          <w:sz w:val="22"/>
          <w:szCs w:val="22"/>
        </w:rPr>
        <w:lastRenderedPageBreak/>
        <w:t>Resources</w:t>
      </w:r>
      <w:r w:rsidR="00F80968" w:rsidRPr="343C8867">
        <w:rPr>
          <w:rFonts w:ascii="Arial" w:hAnsi="Arial" w:cs="Arial"/>
          <w:sz w:val="22"/>
          <w:szCs w:val="22"/>
        </w:rPr>
        <w:t xml:space="preserve"> to do the </w:t>
      </w:r>
      <w:r w:rsidR="35776CAB" w:rsidRPr="343C8867">
        <w:rPr>
          <w:rFonts w:ascii="Arial" w:hAnsi="Arial" w:cs="Arial"/>
          <w:sz w:val="22"/>
          <w:szCs w:val="22"/>
        </w:rPr>
        <w:t>in-scope</w:t>
      </w:r>
      <w:r w:rsidR="00F80968" w:rsidRPr="343C8867">
        <w:rPr>
          <w:rFonts w:ascii="Arial" w:hAnsi="Arial" w:cs="Arial"/>
          <w:sz w:val="22"/>
          <w:szCs w:val="22"/>
        </w:rPr>
        <w:t xml:space="preserve"> work are available and allocated to the project in support of the timeline</w:t>
      </w:r>
    </w:p>
    <w:p w14:paraId="3B0EEA07" w14:textId="77777777" w:rsidR="00F80968" w:rsidRDefault="00F80968" w:rsidP="00F80968">
      <w:pPr>
        <w:pStyle w:val="ListParagraph"/>
        <w:numPr>
          <w:ilvl w:val="0"/>
          <w:numId w:val="18"/>
        </w:numPr>
        <w:spacing w:before="0" w:after="0" w:line="240" w:lineRule="auto"/>
        <w:rPr>
          <w:rFonts w:ascii="Arial" w:hAnsi="Arial" w:cs="Arial"/>
          <w:sz w:val="22"/>
          <w:szCs w:val="22"/>
        </w:rPr>
      </w:pPr>
      <w:r>
        <w:rPr>
          <w:rFonts w:ascii="Arial" w:hAnsi="Arial" w:cs="Arial"/>
          <w:sz w:val="22"/>
          <w:szCs w:val="22"/>
        </w:rPr>
        <w:t xml:space="preserve">Current Cash Flow reporting process will run concurrently with the new process to validate output/results </w:t>
      </w:r>
    </w:p>
    <w:p w14:paraId="44E871BC" w14:textId="77777777" w:rsidR="00F80968" w:rsidRPr="00F80968" w:rsidRDefault="00F80968" w:rsidP="00F80968">
      <w:pPr>
        <w:spacing w:before="0" w:after="0" w:line="240" w:lineRule="auto"/>
        <w:ind w:left="1080"/>
        <w:rPr>
          <w:rFonts w:ascii="Arial" w:hAnsi="Arial" w:cs="Arial"/>
          <w:sz w:val="22"/>
          <w:szCs w:val="22"/>
        </w:rPr>
      </w:pPr>
    </w:p>
    <w:p w14:paraId="144A5D23" w14:textId="77777777" w:rsidR="00CA5D9E" w:rsidRPr="007553FF" w:rsidRDefault="00CA5D9E" w:rsidP="00CA5D9E">
      <w:pPr>
        <w:spacing w:before="0" w:after="0" w:line="240" w:lineRule="auto"/>
        <w:ind w:left="720" w:firstLine="720"/>
        <w:rPr>
          <w:rFonts w:ascii="Arial" w:hAnsi="Arial" w:cs="Arial"/>
          <w:b/>
          <w:sz w:val="20"/>
        </w:rPr>
      </w:pPr>
    </w:p>
    <w:p w14:paraId="5A806041" w14:textId="77777777" w:rsidR="00CA5D9E" w:rsidRPr="00426CDF" w:rsidRDefault="00CA5D9E" w:rsidP="00167786">
      <w:pPr>
        <w:pStyle w:val="ListParagraph"/>
        <w:numPr>
          <w:ilvl w:val="1"/>
          <w:numId w:val="16"/>
        </w:numPr>
        <w:spacing w:before="0" w:after="0" w:line="240" w:lineRule="auto"/>
        <w:rPr>
          <w:rFonts w:ascii="Arial" w:hAnsi="Arial" w:cs="Arial"/>
          <w:b/>
          <w:sz w:val="22"/>
          <w:szCs w:val="22"/>
        </w:rPr>
      </w:pPr>
      <w:r w:rsidRPr="00426CDF">
        <w:rPr>
          <w:rFonts w:ascii="Arial" w:hAnsi="Arial" w:cs="Arial"/>
          <w:b/>
          <w:sz w:val="22"/>
          <w:szCs w:val="22"/>
        </w:rPr>
        <w:t>Dependencies</w:t>
      </w:r>
    </w:p>
    <w:p w14:paraId="6B370909" w14:textId="77777777" w:rsidR="002D664E" w:rsidRPr="002D664E" w:rsidRDefault="002D664E" w:rsidP="002D664E">
      <w:pPr>
        <w:pStyle w:val="BodyText"/>
        <w:ind w:left="720"/>
        <w:rPr>
          <w:rFonts w:ascii="Arial" w:hAnsi="Arial" w:cs="Arial"/>
          <w:i/>
          <w:color w:val="0070C0"/>
          <w:sz w:val="18"/>
        </w:rPr>
      </w:pPr>
      <w:r w:rsidRPr="002D664E">
        <w:rPr>
          <w:rFonts w:ascii="Arial" w:hAnsi="Arial" w:cs="Arial"/>
          <w:i/>
          <w:color w:val="0070C0"/>
          <w:sz w:val="18"/>
        </w:rPr>
        <w:t>[Briefly describe any known dependencies for the success of the project.  Dependencies are factors that are determined, controlled, or influenced outside of the project’s span of control.]</w:t>
      </w:r>
    </w:p>
    <w:p w14:paraId="58363035" w14:textId="77777777" w:rsidR="00F115C6" w:rsidRPr="00426CDF" w:rsidRDefault="00F115C6" w:rsidP="00F115C6">
      <w:pPr>
        <w:spacing w:before="0" w:after="0" w:line="240" w:lineRule="auto"/>
        <w:ind w:firstLine="720"/>
        <w:rPr>
          <w:rFonts w:ascii="Arial" w:hAnsi="Arial" w:cs="Arial"/>
          <w:sz w:val="22"/>
          <w:szCs w:val="22"/>
        </w:rPr>
      </w:pPr>
      <w:r w:rsidRPr="00426CDF">
        <w:rPr>
          <w:rFonts w:ascii="Arial" w:hAnsi="Arial" w:cs="Arial"/>
          <w:sz w:val="22"/>
          <w:szCs w:val="22"/>
        </w:rPr>
        <w:t>Successful completion and delivery of this project is dependent on:</w:t>
      </w:r>
    </w:p>
    <w:p w14:paraId="738610EB" w14:textId="77777777" w:rsidR="00F115C6" w:rsidRPr="00426CDF" w:rsidRDefault="00F115C6" w:rsidP="00F115C6">
      <w:pPr>
        <w:spacing w:before="0" w:after="0" w:line="240" w:lineRule="auto"/>
        <w:ind w:firstLine="720"/>
        <w:rPr>
          <w:rFonts w:ascii="Arial" w:hAnsi="Arial" w:cs="Arial"/>
          <w:sz w:val="22"/>
          <w:szCs w:val="22"/>
        </w:rPr>
      </w:pPr>
    </w:p>
    <w:p w14:paraId="637805D2" w14:textId="156FA935" w:rsidR="00F115C6" w:rsidRPr="00F115C6" w:rsidRDefault="0418978A" w:rsidP="6C371F29">
      <w:pPr>
        <w:pStyle w:val="ListParagraph"/>
        <w:numPr>
          <w:ilvl w:val="1"/>
          <w:numId w:val="1"/>
        </w:numPr>
        <w:spacing w:before="0" w:after="0" w:line="240" w:lineRule="auto"/>
        <w:rPr>
          <w:rFonts w:eastAsiaTheme="minorEastAsia" w:cstheme="minorBidi"/>
          <w:sz w:val="22"/>
          <w:szCs w:val="22"/>
        </w:rPr>
      </w:pPr>
      <w:r w:rsidRPr="6C371F29">
        <w:rPr>
          <w:rFonts w:ascii="Arial" w:hAnsi="Arial" w:cs="Arial"/>
          <w:sz w:val="22"/>
          <w:szCs w:val="22"/>
        </w:rPr>
        <w:t>Dependency on Data Governance for definition of segmentations</w:t>
      </w:r>
    </w:p>
    <w:p w14:paraId="5B9B2979" w14:textId="3EDA1730" w:rsidR="0418978A" w:rsidRDefault="0418978A" w:rsidP="6C371F29">
      <w:pPr>
        <w:pStyle w:val="ListParagraph"/>
        <w:numPr>
          <w:ilvl w:val="1"/>
          <w:numId w:val="1"/>
        </w:numPr>
        <w:spacing w:before="0" w:after="0" w:line="240" w:lineRule="auto"/>
        <w:rPr>
          <w:sz w:val="22"/>
          <w:szCs w:val="22"/>
        </w:rPr>
      </w:pPr>
      <w:r w:rsidRPr="6C371F29">
        <w:rPr>
          <w:rFonts w:ascii="Arial" w:hAnsi="Arial" w:cs="Arial"/>
          <w:sz w:val="22"/>
          <w:szCs w:val="22"/>
        </w:rPr>
        <w:t xml:space="preserve">Dependency on Data Governance for Manager Table for both user </w:t>
      </w:r>
      <w:proofErr w:type="gramStart"/>
      <w:r w:rsidRPr="6C371F29">
        <w:rPr>
          <w:rFonts w:ascii="Arial" w:hAnsi="Arial" w:cs="Arial"/>
          <w:sz w:val="22"/>
          <w:szCs w:val="22"/>
        </w:rPr>
        <w:t>hierarchy</w:t>
      </w:r>
      <w:proofErr w:type="gramEnd"/>
      <w:r w:rsidRPr="6C371F29">
        <w:rPr>
          <w:rFonts w:ascii="Arial" w:hAnsi="Arial" w:cs="Arial"/>
          <w:sz w:val="22"/>
          <w:szCs w:val="22"/>
        </w:rPr>
        <w:t xml:space="preserve"> in the application and for reporting</w:t>
      </w:r>
    </w:p>
    <w:p w14:paraId="463F29E8" w14:textId="77777777" w:rsidR="00CA5D9E" w:rsidRDefault="00CA5D9E" w:rsidP="00CA5D9E">
      <w:pPr>
        <w:spacing w:before="0" w:after="0" w:line="240" w:lineRule="auto"/>
        <w:rPr>
          <w:rFonts w:ascii="Arial" w:hAnsi="Arial" w:cs="Arial"/>
          <w:sz w:val="20"/>
        </w:rPr>
      </w:pPr>
    </w:p>
    <w:p w14:paraId="7959E11D" w14:textId="77777777" w:rsidR="00CA5D9E" w:rsidRPr="00F80968" w:rsidRDefault="00CA5D9E" w:rsidP="00F80968">
      <w:pPr>
        <w:pStyle w:val="Heading1"/>
        <w:keepLines w:val="0"/>
        <w:numPr>
          <w:ilvl w:val="0"/>
          <w:numId w:val="16"/>
        </w:numPr>
        <w:shd w:val="pct10" w:color="auto" w:fill="auto"/>
        <w:overflowPunct w:val="0"/>
        <w:autoSpaceDE w:val="0"/>
        <w:autoSpaceDN w:val="0"/>
        <w:adjustRightInd w:val="0"/>
        <w:spacing w:line="240" w:lineRule="auto"/>
        <w:textAlignment w:val="baseline"/>
      </w:pPr>
      <w:r>
        <w:t>Risks</w:t>
      </w:r>
    </w:p>
    <w:p w14:paraId="3B7B4B86" w14:textId="77777777" w:rsidR="00CA5D9E" w:rsidRDefault="00CA5D9E" w:rsidP="00CA5D9E">
      <w:pPr>
        <w:spacing w:before="0" w:after="0" w:line="240" w:lineRule="auto"/>
        <w:rPr>
          <w:rFonts w:ascii="Arial" w:hAnsi="Arial" w:cs="Arial"/>
          <w:sz w:val="20"/>
        </w:rPr>
      </w:pPr>
    </w:p>
    <w:p w14:paraId="62CF8256" w14:textId="5B3825E5" w:rsidR="00F80968" w:rsidRPr="00426CDF" w:rsidRDefault="00F80968" w:rsidP="00F80968">
      <w:pPr>
        <w:pStyle w:val="ListParagraph"/>
        <w:numPr>
          <w:ilvl w:val="0"/>
          <w:numId w:val="18"/>
        </w:numPr>
        <w:spacing w:before="0" w:after="0" w:line="240" w:lineRule="auto"/>
        <w:rPr>
          <w:rFonts w:ascii="Arial" w:hAnsi="Arial" w:cs="Arial"/>
          <w:sz w:val="22"/>
          <w:szCs w:val="22"/>
        </w:rPr>
      </w:pPr>
      <w:r w:rsidRPr="343C8867">
        <w:rPr>
          <w:rFonts w:ascii="Arial" w:hAnsi="Arial" w:cs="Arial"/>
          <w:sz w:val="22"/>
          <w:szCs w:val="22"/>
        </w:rPr>
        <w:t xml:space="preserve">Data </w:t>
      </w:r>
      <w:r w:rsidR="122CFF19" w:rsidRPr="343C8867">
        <w:rPr>
          <w:rFonts w:ascii="Arial" w:hAnsi="Arial" w:cs="Arial"/>
          <w:sz w:val="22"/>
          <w:szCs w:val="22"/>
        </w:rPr>
        <w:t>Governance</w:t>
      </w:r>
      <w:r w:rsidRPr="343C8867">
        <w:rPr>
          <w:rFonts w:ascii="Arial" w:hAnsi="Arial" w:cs="Arial"/>
          <w:sz w:val="22"/>
          <w:szCs w:val="22"/>
        </w:rPr>
        <w:t xml:space="preserve"> is responsible for definition of segmentations; will use the current definition for Actuarial segment that has been used for Cash Flow reporting to date</w:t>
      </w:r>
    </w:p>
    <w:p w14:paraId="3A0FF5F2" w14:textId="77777777" w:rsidR="00C15C2D" w:rsidRDefault="00C15C2D">
      <w:pPr>
        <w:spacing w:before="0" w:after="0" w:line="240" w:lineRule="auto"/>
        <w:rPr>
          <w:rFonts w:ascii="Arial" w:hAnsi="Arial" w:cs="Arial"/>
          <w:b/>
          <w:caps/>
          <w:color w:val="B9924D"/>
          <w:sz w:val="24"/>
        </w:rPr>
      </w:pPr>
    </w:p>
    <w:p w14:paraId="5630AD66" w14:textId="77777777" w:rsidR="00174F20" w:rsidRDefault="00174F20">
      <w:pPr>
        <w:spacing w:before="0" w:after="0" w:line="240" w:lineRule="auto"/>
        <w:rPr>
          <w:rFonts w:ascii="Arial" w:hAnsi="Arial" w:cs="Arial"/>
          <w:b/>
          <w:caps/>
          <w:color w:val="B9924D"/>
          <w:sz w:val="24"/>
        </w:rPr>
      </w:pPr>
      <w:r>
        <w:br w:type="page"/>
      </w:r>
    </w:p>
    <w:p w14:paraId="77020A1B" w14:textId="77777777" w:rsidR="00CA5D9E" w:rsidRPr="004119F7" w:rsidRDefault="00CA5D9E"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lastRenderedPageBreak/>
        <w:t xml:space="preserve">key </w:t>
      </w:r>
      <w:r w:rsidR="00D10BE7">
        <w:t xml:space="preserve">project </w:t>
      </w:r>
      <w:r>
        <w:t>stakeholders</w:t>
      </w:r>
    </w:p>
    <w:tbl>
      <w:tblPr>
        <w:tblStyle w:val="TableGrid"/>
        <w:tblW w:w="9705" w:type="dxa"/>
        <w:tblInd w:w="360" w:type="dxa"/>
        <w:tblLook w:val="04A0" w:firstRow="1" w:lastRow="0" w:firstColumn="1" w:lastColumn="0" w:noHBand="0" w:noVBand="1"/>
      </w:tblPr>
      <w:tblGrid>
        <w:gridCol w:w="2425"/>
        <w:gridCol w:w="2880"/>
        <w:gridCol w:w="4400"/>
      </w:tblGrid>
      <w:tr w:rsidR="00F115C6" w14:paraId="1C931B2D" w14:textId="77777777" w:rsidTr="00C761BF">
        <w:tc>
          <w:tcPr>
            <w:tcW w:w="2425" w:type="dxa"/>
            <w:shd w:val="clear" w:color="auto" w:fill="D9D9D9" w:themeFill="background1" w:themeFillShade="D9"/>
          </w:tcPr>
          <w:p w14:paraId="52872152" w14:textId="77777777" w:rsidR="00F115C6" w:rsidRPr="00D32942" w:rsidRDefault="00F115C6" w:rsidP="00F115C6">
            <w:pPr>
              <w:spacing w:before="0" w:after="0" w:line="240" w:lineRule="auto"/>
              <w:rPr>
                <w:rFonts w:ascii="Arial" w:hAnsi="Arial" w:cs="Arial"/>
                <w:b/>
                <w:sz w:val="20"/>
              </w:rPr>
            </w:pPr>
            <w:r w:rsidRPr="00D32942">
              <w:rPr>
                <w:rFonts w:ascii="Arial" w:hAnsi="Arial" w:cs="Arial"/>
                <w:b/>
                <w:sz w:val="20"/>
              </w:rPr>
              <w:t>Key Stakeholder</w:t>
            </w:r>
          </w:p>
        </w:tc>
        <w:tc>
          <w:tcPr>
            <w:tcW w:w="2880" w:type="dxa"/>
            <w:shd w:val="clear" w:color="auto" w:fill="D9D9D9" w:themeFill="background1" w:themeFillShade="D9"/>
          </w:tcPr>
          <w:p w14:paraId="7810568A" w14:textId="77777777" w:rsidR="00F115C6" w:rsidRPr="00D32942" w:rsidRDefault="00F115C6" w:rsidP="00F115C6">
            <w:pPr>
              <w:spacing w:before="0" w:after="0" w:line="240" w:lineRule="auto"/>
              <w:rPr>
                <w:rFonts w:ascii="Arial" w:hAnsi="Arial" w:cs="Arial"/>
                <w:b/>
                <w:sz w:val="20"/>
              </w:rPr>
            </w:pPr>
            <w:r w:rsidRPr="00D32942">
              <w:rPr>
                <w:rFonts w:ascii="Arial" w:hAnsi="Arial" w:cs="Arial"/>
                <w:b/>
                <w:sz w:val="20"/>
              </w:rPr>
              <w:t>Role</w:t>
            </w:r>
          </w:p>
        </w:tc>
        <w:tc>
          <w:tcPr>
            <w:tcW w:w="4400" w:type="dxa"/>
            <w:shd w:val="clear" w:color="auto" w:fill="D9D9D9" w:themeFill="background1" w:themeFillShade="D9"/>
          </w:tcPr>
          <w:p w14:paraId="529F0B1E" w14:textId="77777777" w:rsidR="00F115C6" w:rsidRPr="00D32942" w:rsidRDefault="00F115C6" w:rsidP="00F115C6">
            <w:pPr>
              <w:spacing w:before="0" w:after="0" w:line="240" w:lineRule="auto"/>
              <w:rPr>
                <w:rFonts w:ascii="Arial" w:hAnsi="Arial" w:cs="Arial"/>
                <w:b/>
                <w:sz w:val="20"/>
              </w:rPr>
            </w:pPr>
            <w:r w:rsidRPr="00D32942">
              <w:rPr>
                <w:rFonts w:ascii="Arial" w:hAnsi="Arial" w:cs="Arial"/>
                <w:b/>
                <w:sz w:val="20"/>
              </w:rPr>
              <w:t>Need/Impact</w:t>
            </w:r>
          </w:p>
        </w:tc>
      </w:tr>
      <w:tr w:rsidR="00F115C6" w14:paraId="392A52F2" w14:textId="77777777" w:rsidTr="00C761BF">
        <w:tc>
          <w:tcPr>
            <w:tcW w:w="2425" w:type="dxa"/>
          </w:tcPr>
          <w:p w14:paraId="38628EA4"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Bob Sampson</w:t>
            </w:r>
          </w:p>
        </w:tc>
        <w:tc>
          <w:tcPr>
            <w:tcW w:w="2880" w:type="dxa"/>
          </w:tcPr>
          <w:p w14:paraId="192E1D84"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Business Stakeholder</w:t>
            </w:r>
          </w:p>
        </w:tc>
        <w:tc>
          <w:tcPr>
            <w:tcW w:w="4400" w:type="dxa"/>
          </w:tcPr>
          <w:p w14:paraId="187CF638" w14:textId="77777777" w:rsidR="00F115C6" w:rsidRPr="00426CDF" w:rsidRDefault="00C761BF" w:rsidP="00F115C6">
            <w:pPr>
              <w:spacing w:before="0" w:after="0" w:line="240" w:lineRule="auto"/>
              <w:rPr>
                <w:rFonts w:ascii="Arial" w:hAnsi="Arial" w:cs="Arial"/>
                <w:sz w:val="22"/>
                <w:szCs w:val="22"/>
              </w:rPr>
            </w:pPr>
            <w:r w:rsidRPr="00426CDF">
              <w:rPr>
                <w:rFonts w:ascii="Arial" w:hAnsi="Arial" w:cs="Arial"/>
                <w:sz w:val="22"/>
                <w:szCs w:val="22"/>
              </w:rPr>
              <w:t>Approval of Charter; Approval of all Ins Ops resources needed; keep informed of progress, blockers, status</w:t>
            </w:r>
          </w:p>
        </w:tc>
      </w:tr>
      <w:tr w:rsidR="00F115C6" w14:paraId="09C494C1" w14:textId="77777777" w:rsidTr="00C761BF">
        <w:tc>
          <w:tcPr>
            <w:tcW w:w="2425" w:type="dxa"/>
          </w:tcPr>
          <w:p w14:paraId="76AD8E78"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Karen Malmquist</w:t>
            </w:r>
          </w:p>
        </w:tc>
        <w:tc>
          <w:tcPr>
            <w:tcW w:w="2880" w:type="dxa"/>
          </w:tcPr>
          <w:p w14:paraId="4EBD56B4"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Technology Stakeholder</w:t>
            </w:r>
          </w:p>
        </w:tc>
        <w:tc>
          <w:tcPr>
            <w:tcW w:w="4400" w:type="dxa"/>
          </w:tcPr>
          <w:p w14:paraId="7C79372E" w14:textId="77777777" w:rsidR="00F115C6" w:rsidRPr="00426CDF" w:rsidRDefault="00C761BF" w:rsidP="00F115C6">
            <w:pPr>
              <w:spacing w:before="0" w:after="0" w:line="240" w:lineRule="auto"/>
              <w:rPr>
                <w:rFonts w:ascii="Arial" w:hAnsi="Arial" w:cs="Arial"/>
                <w:sz w:val="22"/>
                <w:szCs w:val="22"/>
              </w:rPr>
            </w:pPr>
            <w:r w:rsidRPr="00426CDF">
              <w:rPr>
                <w:rFonts w:ascii="Arial" w:hAnsi="Arial" w:cs="Arial"/>
                <w:sz w:val="22"/>
                <w:szCs w:val="22"/>
              </w:rPr>
              <w:t>Approval of Charter; Approval of all Technology resources needed; keep informed of progress, blockers, status</w:t>
            </w:r>
          </w:p>
        </w:tc>
      </w:tr>
      <w:tr w:rsidR="00F115C6" w14:paraId="6DCF51A8" w14:textId="77777777" w:rsidTr="00C761BF">
        <w:tc>
          <w:tcPr>
            <w:tcW w:w="2425" w:type="dxa"/>
          </w:tcPr>
          <w:p w14:paraId="4B436451" w14:textId="77777777" w:rsidR="00F115C6" w:rsidRPr="00426CDF" w:rsidRDefault="00B94F3D" w:rsidP="00F115C6">
            <w:pPr>
              <w:spacing w:before="0" w:after="0" w:line="240" w:lineRule="auto"/>
              <w:rPr>
                <w:rFonts w:ascii="Arial" w:hAnsi="Arial" w:cs="Arial"/>
                <w:sz w:val="22"/>
                <w:szCs w:val="22"/>
              </w:rPr>
            </w:pPr>
            <w:r w:rsidRPr="00426CDF">
              <w:rPr>
                <w:rFonts w:ascii="Arial" w:hAnsi="Arial" w:cs="Arial"/>
                <w:sz w:val="22"/>
                <w:szCs w:val="22"/>
              </w:rPr>
              <w:t>Tim Donlon</w:t>
            </w:r>
          </w:p>
        </w:tc>
        <w:tc>
          <w:tcPr>
            <w:tcW w:w="2880" w:type="dxa"/>
          </w:tcPr>
          <w:p w14:paraId="6C9E2598"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Business Decision Maker</w:t>
            </w:r>
          </w:p>
        </w:tc>
        <w:tc>
          <w:tcPr>
            <w:tcW w:w="4400" w:type="dxa"/>
          </w:tcPr>
          <w:p w14:paraId="760D6EEE" w14:textId="77777777" w:rsidR="00F115C6" w:rsidRPr="00426CDF" w:rsidRDefault="00880657" w:rsidP="00F115C6">
            <w:pPr>
              <w:spacing w:before="0" w:after="0" w:line="240" w:lineRule="auto"/>
              <w:rPr>
                <w:rFonts w:ascii="Arial" w:hAnsi="Arial" w:cs="Arial"/>
                <w:sz w:val="22"/>
                <w:szCs w:val="22"/>
              </w:rPr>
            </w:pPr>
            <w:r w:rsidRPr="00426CDF">
              <w:rPr>
                <w:rFonts w:ascii="Arial" w:hAnsi="Arial" w:cs="Arial"/>
                <w:sz w:val="22"/>
                <w:szCs w:val="22"/>
              </w:rPr>
              <w:t>Decision Maker for all Projects herein</w:t>
            </w:r>
          </w:p>
        </w:tc>
      </w:tr>
      <w:tr w:rsidR="00F115C6" w14:paraId="5187F2EE" w14:textId="77777777" w:rsidTr="00C761BF">
        <w:tc>
          <w:tcPr>
            <w:tcW w:w="2425" w:type="dxa"/>
          </w:tcPr>
          <w:p w14:paraId="152D87B5"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Maureen Tymochko</w:t>
            </w:r>
          </w:p>
        </w:tc>
        <w:tc>
          <w:tcPr>
            <w:tcW w:w="2880" w:type="dxa"/>
          </w:tcPr>
          <w:p w14:paraId="05237C9D" w14:textId="77777777" w:rsidR="00F115C6" w:rsidRPr="00426CDF" w:rsidRDefault="00F115C6" w:rsidP="00F115C6">
            <w:pPr>
              <w:spacing w:before="0" w:after="0" w:line="240" w:lineRule="auto"/>
              <w:rPr>
                <w:rFonts w:ascii="Arial" w:hAnsi="Arial" w:cs="Arial"/>
                <w:sz w:val="22"/>
                <w:szCs w:val="22"/>
              </w:rPr>
            </w:pPr>
            <w:r w:rsidRPr="00426CDF">
              <w:rPr>
                <w:rFonts w:ascii="Arial" w:hAnsi="Arial" w:cs="Arial"/>
                <w:sz w:val="22"/>
                <w:szCs w:val="22"/>
              </w:rPr>
              <w:t>Project IT Lead</w:t>
            </w:r>
          </w:p>
        </w:tc>
        <w:tc>
          <w:tcPr>
            <w:tcW w:w="4400" w:type="dxa"/>
          </w:tcPr>
          <w:p w14:paraId="2E30B7E4" w14:textId="77777777" w:rsidR="00F115C6" w:rsidRPr="00426CDF" w:rsidRDefault="00C761BF" w:rsidP="00F115C6">
            <w:pPr>
              <w:spacing w:before="0" w:after="0" w:line="240" w:lineRule="auto"/>
              <w:rPr>
                <w:rFonts w:ascii="Arial" w:hAnsi="Arial" w:cs="Arial"/>
                <w:sz w:val="22"/>
                <w:szCs w:val="22"/>
              </w:rPr>
            </w:pPr>
            <w:r w:rsidRPr="00426CDF">
              <w:rPr>
                <w:rFonts w:ascii="Arial" w:hAnsi="Arial" w:cs="Arial"/>
                <w:sz w:val="22"/>
                <w:szCs w:val="22"/>
              </w:rPr>
              <w:t xml:space="preserve">Manages and Reports on </w:t>
            </w:r>
            <w:r w:rsidR="00880657" w:rsidRPr="00426CDF">
              <w:rPr>
                <w:rFonts w:ascii="Arial" w:hAnsi="Arial" w:cs="Arial"/>
                <w:sz w:val="22"/>
                <w:szCs w:val="22"/>
              </w:rPr>
              <w:t>all Projects herein</w:t>
            </w:r>
          </w:p>
        </w:tc>
      </w:tr>
    </w:tbl>
    <w:p w14:paraId="61829076" w14:textId="77777777" w:rsidR="00D32942" w:rsidRPr="00D32942" w:rsidRDefault="00D32942" w:rsidP="00D32942">
      <w:pPr>
        <w:pStyle w:val="BodyText"/>
        <w:rPr>
          <w:rFonts w:ascii="Arial" w:hAnsi="Arial" w:cs="Arial"/>
          <w:sz w:val="18"/>
          <w:szCs w:val="18"/>
        </w:rPr>
      </w:pPr>
    </w:p>
    <w:p w14:paraId="6D4CC4DE" w14:textId="77777777" w:rsidR="00CA5D9E" w:rsidRPr="004119F7" w:rsidRDefault="00CA5D9E"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team roles &amp; responsibilities</w:t>
      </w:r>
    </w:p>
    <w:tbl>
      <w:tblPr>
        <w:tblStyle w:val="TableGrid"/>
        <w:tblW w:w="0" w:type="auto"/>
        <w:tblInd w:w="360" w:type="dxa"/>
        <w:tblLook w:val="04A0" w:firstRow="1" w:lastRow="0" w:firstColumn="1" w:lastColumn="0" w:noHBand="0" w:noVBand="1"/>
      </w:tblPr>
      <w:tblGrid>
        <w:gridCol w:w="2425"/>
        <w:gridCol w:w="3060"/>
        <w:gridCol w:w="4225"/>
      </w:tblGrid>
      <w:tr w:rsidR="00F115C6" w14:paraId="726F9144" w14:textId="77777777" w:rsidTr="6C371F29">
        <w:tc>
          <w:tcPr>
            <w:tcW w:w="2425" w:type="dxa"/>
            <w:shd w:val="clear" w:color="auto" w:fill="D9D9D9" w:themeFill="background1" w:themeFillShade="D9"/>
          </w:tcPr>
          <w:p w14:paraId="0B8B170E" w14:textId="77777777" w:rsidR="00D10BE7" w:rsidRPr="00562879" w:rsidRDefault="00F115C6" w:rsidP="00D10BE7">
            <w:pPr>
              <w:spacing w:before="0" w:after="0" w:line="240" w:lineRule="auto"/>
              <w:rPr>
                <w:rFonts w:ascii="Arial" w:hAnsi="Arial" w:cs="Arial"/>
                <w:b/>
                <w:sz w:val="22"/>
                <w:szCs w:val="22"/>
              </w:rPr>
            </w:pPr>
            <w:r w:rsidRPr="00562879">
              <w:rPr>
                <w:rFonts w:ascii="Arial" w:hAnsi="Arial" w:cs="Arial"/>
                <w:b/>
                <w:sz w:val="22"/>
                <w:szCs w:val="22"/>
              </w:rPr>
              <w:t>Resource</w:t>
            </w:r>
          </w:p>
        </w:tc>
        <w:tc>
          <w:tcPr>
            <w:tcW w:w="3060" w:type="dxa"/>
            <w:shd w:val="clear" w:color="auto" w:fill="D9D9D9" w:themeFill="background1" w:themeFillShade="D9"/>
          </w:tcPr>
          <w:p w14:paraId="58CD447F" w14:textId="77777777" w:rsidR="00D10BE7" w:rsidRPr="00562879" w:rsidRDefault="00F115C6" w:rsidP="00D10BE7">
            <w:pPr>
              <w:spacing w:before="0" w:after="0" w:line="240" w:lineRule="auto"/>
              <w:rPr>
                <w:rFonts w:ascii="Arial" w:hAnsi="Arial" w:cs="Arial"/>
                <w:b/>
                <w:sz w:val="22"/>
                <w:szCs w:val="22"/>
              </w:rPr>
            </w:pPr>
            <w:r w:rsidRPr="00562879">
              <w:rPr>
                <w:rFonts w:ascii="Arial" w:hAnsi="Arial" w:cs="Arial"/>
                <w:b/>
                <w:sz w:val="22"/>
                <w:szCs w:val="22"/>
              </w:rPr>
              <w:t>Role</w:t>
            </w:r>
          </w:p>
        </w:tc>
        <w:tc>
          <w:tcPr>
            <w:tcW w:w="4225" w:type="dxa"/>
            <w:shd w:val="clear" w:color="auto" w:fill="D9D9D9" w:themeFill="background1" w:themeFillShade="D9"/>
          </w:tcPr>
          <w:p w14:paraId="0719A626" w14:textId="77777777" w:rsidR="00D10BE7" w:rsidRPr="00562879" w:rsidRDefault="00F115C6" w:rsidP="00D10BE7">
            <w:pPr>
              <w:spacing w:before="0" w:after="0" w:line="240" w:lineRule="auto"/>
              <w:rPr>
                <w:rFonts w:ascii="Arial" w:hAnsi="Arial" w:cs="Arial"/>
                <w:b/>
                <w:sz w:val="22"/>
                <w:szCs w:val="22"/>
              </w:rPr>
            </w:pPr>
            <w:r w:rsidRPr="00562879">
              <w:rPr>
                <w:rFonts w:ascii="Arial" w:hAnsi="Arial" w:cs="Arial"/>
                <w:b/>
                <w:sz w:val="22"/>
                <w:szCs w:val="22"/>
              </w:rPr>
              <w:t>Responsibility</w:t>
            </w:r>
          </w:p>
        </w:tc>
      </w:tr>
      <w:tr w:rsidR="00F115C6" w14:paraId="5A8A215B" w14:textId="77777777" w:rsidTr="6C371F29">
        <w:tc>
          <w:tcPr>
            <w:tcW w:w="2425" w:type="dxa"/>
          </w:tcPr>
          <w:p w14:paraId="211F8A16" w14:textId="77777777" w:rsidR="00D10BE7"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Emily Proulx</w:t>
            </w:r>
          </w:p>
        </w:tc>
        <w:tc>
          <w:tcPr>
            <w:tcW w:w="3060" w:type="dxa"/>
          </w:tcPr>
          <w:p w14:paraId="378DF709" w14:textId="77777777" w:rsidR="00D10BE7"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Product Owner</w:t>
            </w:r>
          </w:p>
        </w:tc>
        <w:tc>
          <w:tcPr>
            <w:tcW w:w="4225" w:type="dxa"/>
          </w:tcPr>
          <w:p w14:paraId="25744975" w14:textId="77777777" w:rsidR="00D10BE7" w:rsidRPr="00562879" w:rsidRDefault="00880657" w:rsidP="00D10BE7">
            <w:pPr>
              <w:spacing w:before="0" w:after="0" w:line="240" w:lineRule="auto"/>
              <w:rPr>
                <w:rFonts w:ascii="Arial" w:hAnsi="Arial" w:cs="Arial"/>
                <w:sz w:val="22"/>
                <w:szCs w:val="22"/>
              </w:rPr>
            </w:pPr>
            <w:r w:rsidRPr="00562879">
              <w:rPr>
                <w:rFonts w:ascii="Arial" w:hAnsi="Arial" w:cs="Arial"/>
                <w:sz w:val="22"/>
                <w:szCs w:val="22"/>
              </w:rPr>
              <w:t>Delivery of all Projects; assist in requirements gathering; assist in testing</w:t>
            </w:r>
          </w:p>
        </w:tc>
      </w:tr>
      <w:tr w:rsidR="00F115C6" w14:paraId="0DC61E98" w14:textId="77777777" w:rsidTr="6C371F29">
        <w:tc>
          <w:tcPr>
            <w:tcW w:w="2425" w:type="dxa"/>
          </w:tcPr>
          <w:p w14:paraId="4B42522B" w14:textId="77777777" w:rsidR="00D10BE7" w:rsidRPr="00562879" w:rsidRDefault="00575242" w:rsidP="00D10BE7">
            <w:pPr>
              <w:spacing w:before="0" w:after="0" w:line="240" w:lineRule="auto"/>
              <w:rPr>
                <w:rFonts w:ascii="Arial" w:hAnsi="Arial" w:cs="Arial"/>
                <w:sz w:val="22"/>
                <w:szCs w:val="22"/>
              </w:rPr>
            </w:pPr>
            <w:r w:rsidRPr="00562879">
              <w:rPr>
                <w:rFonts w:ascii="Arial" w:hAnsi="Arial" w:cs="Arial"/>
                <w:sz w:val="22"/>
                <w:szCs w:val="22"/>
              </w:rPr>
              <w:t>Courtney Joyce</w:t>
            </w:r>
          </w:p>
        </w:tc>
        <w:tc>
          <w:tcPr>
            <w:tcW w:w="3060" w:type="dxa"/>
          </w:tcPr>
          <w:p w14:paraId="2EC9076A" w14:textId="77777777" w:rsidR="00D10BE7" w:rsidRPr="00562879" w:rsidRDefault="00F115C6" w:rsidP="00D10BE7">
            <w:pPr>
              <w:spacing w:before="0" w:after="0" w:line="240" w:lineRule="auto"/>
              <w:rPr>
                <w:rFonts w:ascii="Arial" w:hAnsi="Arial" w:cs="Arial"/>
                <w:sz w:val="22"/>
                <w:szCs w:val="22"/>
              </w:rPr>
            </w:pPr>
            <w:r w:rsidRPr="00562879">
              <w:rPr>
                <w:rFonts w:ascii="Arial" w:hAnsi="Arial" w:cs="Arial"/>
                <w:sz w:val="22"/>
                <w:szCs w:val="22"/>
              </w:rPr>
              <w:t>Scrum Master</w:t>
            </w:r>
          </w:p>
        </w:tc>
        <w:tc>
          <w:tcPr>
            <w:tcW w:w="4225" w:type="dxa"/>
          </w:tcPr>
          <w:p w14:paraId="739A8D2C" w14:textId="77777777" w:rsidR="00D10BE7" w:rsidRPr="00562879" w:rsidRDefault="00880657" w:rsidP="00D10BE7">
            <w:pPr>
              <w:spacing w:before="0" w:after="0" w:line="240" w:lineRule="auto"/>
              <w:rPr>
                <w:rFonts w:ascii="Arial" w:hAnsi="Arial" w:cs="Arial"/>
                <w:sz w:val="22"/>
                <w:szCs w:val="22"/>
              </w:rPr>
            </w:pPr>
            <w:r w:rsidRPr="00562879">
              <w:rPr>
                <w:rFonts w:ascii="Arial" w:hAnsi="Arial" w:cs="Arial"/>
                <w:sz w:val="22"/>
                <w:szCs w:val="22"/>
              </w:rPr>
              <w:t>Scrum Master for all Projects; assist in requirements gathering; assist in testing</w:t>
            </w:r>
          </w:p>
        </w:tc>
      </w:tr>
      <w:tr w:rsidR="00DC3B9E" w14:paraId="27F1ACCC" w14:textId="77777777" w:rsidTr="6C371F29">
        <w:tc>
          <w:tcPr>
            <w:tcW w:w="2425" w:type="dxa"/>
          </w:tcPr>
          <w:p w14:paraId="41DD6207"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Maureen Tymochko</w:t>
            </w:r>
          </w:p>
        </w:tc>
        <w:tc>
          <w:tcPr>
            <w:tcW w:w="3060" w:type="dxa"/>
          </w:tcPr>
          <w:p w14:paraId="138C50F8"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RTS Lead</w:t>
            </w:r>
          </w:p>
        </w:tc>
        <w:tc>
          <w:tcPr>
            <w:tcW w:w="4225" w:type="dxa"/>
          </w:tcPr>
          <w:p w14:paraId="27617CD1"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Provide oversight on behalf of RTS leaders</w:t>
            </w:r>
          </w:p>
        </w:tc>
      </w:tr>
      <w:tr w:rsidR="00F115C6" w14:paraId="747CE3CC" w14:textId="77777777" w:rsidTr="6C371F29">
        <w:tc>
          <w:tcPr>
            <w:tcW w:w="2425" w:type="dxa"/>
          </w:tcPr>
          <w:p w14:paraId="6E742FD6" w14:textId="77777777" w:rsidR="00670068"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Michael Ban</w:t>
            </w:r>
          </w:p>
          <w:p w14:paraId="4433AF43" w14:textId="77777777" w:rsidR="00D10BE7" w:rsidRPr="00562879" w:rsidRDefault="00F115C6" w:rsidP="00D10BE7">
            <w:pPr>
              <w:spacing w:before="0" w:after="0" w:line="240" w:lineRule="auto"/>
              <w:rPr>
                <w:rFonts w:ascii="Arial" w:hAnsi="Arial" w:cs="Arial"/>
                <w:sz w:val="22"/>
                <w:szCs w:val="22"/>
              </w:rPr>
            </w:pPr>
            <w:r w:rsidRPr="00562879">
              <w:rPr>
                <w:rFonts w:ascii="Arial" w:hAnsi="Arial" w:cs="Arial"/>
                <w:sz w:val="22"/>
                <w:szCs w:val="22"/>
              </w:rPr>
              <w:t>Scott St Onge</w:t>
            </w:r>
          </w:p>
          <w:p w14:paraId="1DFAEA4D"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Joe Winbigler</w:t>
            </w:r>
          </w:p>
          <w:p w14:paraId="2BA226A1" w14:textId="79903FC8" w:rsidR="00670068" w:rsidRPr="00562879" w:rsidRDefault="4C149AD9" w:rsidP="00D10BE7">
            <w:pPr>
              <w:spacing w:before="0" w:after="0" w:line="240" w:lineRule="auto"/>
              <w:rPr>
                <w:rFonts w:ascii="Arial" w:hAnsi="Arial" w:cs="Arial"/>
                <w:sz w:val="22"/>
                <w:szCs w:val="22"/>
              </w:rPr>
            </w:pPr>
            <w:r w:rsidRPr="6C371F29">
              <w:rPr>
                <w:rFonts w:ascii="Arial" w:hAnsi="Arial" w:cs="Arial"/>
                <w:sz w:val="22"/>
                <w:szCs w:val="22"/>
              </w:rPr>
              <w:t>Ragulan Vithurpan</w:t>
            </w:r>
          </w:p>
        </w:tc>
        <w:tc>
          <w:tcPr>
            <w:tcW w:w="3060" w:type="dxa"/>
          </w:tcPr>
          <w:p w14:paraId="063A01F8" w14:textId="77777777" w:rsidR="00D10BE7" w:rsidRPr="00562879" w:rsidRDefault="00670068" w:rsidP="00670068">
            <w:pPr>
              <w:spacing w:before="0" w:after="0" w:line="240" w:lineRule="auto"/>
              <w:rPr>
                <w:rFonts w:ascii="Arial" w:hAnsi="Arial" w:cs="Arial"/>
                <w:sz w:val="22"/>
                <w:szCs w:val="22"/>
              </w:rPr>
            </w:pPr>
            <w:r w:rsidRPr="00562879">
              <w:rPr>
                <w:rFonts w:ascii="Arial" w:hAnsi="Arial" w:cs="Arial"/>
                <w:sz w:val="22"/>
                <w:szCs w:val="22"/>
              </w:rPr>
              <w:t xml:space="preserve">Business Analytics  </w:t>
            </w:r>
          </w:p>
        </w:tc>
        <w:tc>
          <w:tcPr>
            <w:tcW w:w="4225" w:type="dxa"/>
          </w:tcPr>
          <w:p w14:paraId="146B457C" w14:textId="77777777" w:rsidR="00D10BE7" w:rsidRPr="00562879" w:rsidRDefault="00880657" w:rsidP="00562879">
            <w:pPr>
              <w:spacing w:before="0" w:after="0" w:line="240" w:lineRule="auto"/>
              <w:rPr>
                <w:rFonts w:ascii="Arial" w:hAnsi="Arial" w:cs="Arial"/>
                <w:sz w:val="22"/>
                <w:szCs w:val="22"/>
              </w:rPr>
            </w:pPr>
            <w:r w:rsidRPr="00562879">
              <w:rPr>
                <w:rFonts w:ascii="Arial" w:hAnsi="Arial" w:cs="Arial"/>
                <w:sz w:val="22"/>
                <w:szCs w:val="22"/>
              </w:rPr>
              <w:t xml:space="preserve">Technical </w:t>
            </w:r>
            <w:r w:rsidR="00DC3B9E" w:rsidRPr="00562879">
              <w:rPr>
                <w:rFonts w:ascii="Arial" w:hAnsi="Arial" w:cs="Arial"/>
                <w:sz w:val="22"/>
                <w:szCs w:val="22"/>
              </w:rPr>
              <w:t xml:space="preserve">data leads and </w:t>
            </w:r>
            <w:r w:rsidR="00562879">
              <w:rPr>
                <w:rFonts w:ascii="Arial" w:hAnsi="Arial" w:cs="Arial"/>
                <w:sz w:val="22"/>
                <w:szCs w:val="22"/>
              </w:rPr>
              <w:t>developers</w:t>
            </w:r>
          </w:p>
        </w:tc>
      </w:tr>
      <w:tr w:rsidR="00F115C6" w14:paraId="3BBA12FF" w14:textId="77777777" w:rsidTr="6C371F29">
        <w:tc>
          <w:tcPr>
            <w:tcW w:w="2425" w:type="dxa"/>
          </w:tcPr>
          <w:p w14:paraId="1DD19CE8" w14:textId="77777777" w:rsidR="00D10BE7"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Tim Donlon</w:t>
            </w:r>
          </w:p>
          <w:p w14:paraId="4ED8D5A8"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Michael Bryant</w:t>
            </w:r>
          </w:p>
          <w:p w14:paraId="0BD0DF21"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Ivan Jaffa</w:t>
            </w:r>
          </w:p>
        </w:tc>
        <w:tc>
          <w:tcPr>
            <w:tcW w:w="3060" w:type="dxa"/>
          </w:tcPr>
          <w:p w14:paraId="3AF9ECC6" w14:textId="77777777" w:rsidR="00D10BE7" w:rsidRPr="00562879" w:rsidRDefault="00670068" w:rsidP="00670068">
            <w:pPr>
              <w:spacing w:before="0" w:after="0" w:line="240" w:lineRule="auto"/>
              <w:rPr>
                <w:rFonts w:ascii="Arial" w:hAnsi="Arial" w:cs="Arial"/>
                <w:sz w:val="22"/>
                <w:szCs w:val="22"/>
              </w:rPr>
            </w:pPr>
            <w:r w:rsidRPr="00562879">
              <w:rPr>
                <w:rFonts w:ascii="Arial" w:hAnsi="Arial" w:cs="Arial"/>
                <w:sz w:val="22"/>
                <w:szCs w:val="22"/>
              </w:rPr>
              <w:t>Insurance Operations</w:t>
            </w:r>
            <w:r w:rsidR="00F115C6" w:rsidRPr="00562879">
              <w:rPr>
                <w:rFonts w:ascii="Arial" w:hAnsi="Arial" w:cs="Arial"/>
                <w:sz w:val="22"/>
                <w:szCs w:val="22"/>
              </w:rPr>
              <w:t xml:space="preserve"> Business Lead</w:t>
            </w:r>
            <w:r w:rsidR="00DC3B9E" w:rsidRPr="00562879">
              <w:rPr>
                <w:rFonts w:ascii="Arial" w:hAnsi="Arial" w:cs="Arial"/>
                <w:sz w:val="22"/>
                <w:szCs w:val="22"/>
              </w:rPr>
              <w:t>s</w:t>
            </w:r>
          </w:p>
        </w:tc>
        <w:tc>
          <w:tcPr>
            <w:tcW w:w="4225" w:type="dxa"/>
          </w:tcPr>
          <w:p w14:paraId="4638D7DE" w14:textId="77777777" w:rsidR="00D10BE7"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 xml:space="preserve">Responsible for key business decisions for Insurance Operations </w:t>
            </w:r>
          </w:p>
        </w:tc>
      </w:tr>
      <w:tr w:rsidR="00670068" w14:paraId="68DE1452" w14:textId="77777777" w:rsidTr="6C371F29">
        <w:tc>
          <w:tcPr>
            <w:tcW w:w="2425" w:type="dxa"/>
          </w:tcPr>
          <w:p w14:paraId="561C136B" w14:textId="6434E40E" w:rsidR="00670068" w:rsidRPr="00562879" w:rsidRDefault="42AAFA99" w:rsidP="6C371F29">
            <w:pPr>
              <w:spacing w:before="0" w:after="0" w:line="240" w:lineRule="auto"/>
              <w:rPr>
                <w:rFonts w:ascii="Arial" w:hAnsi="Arial" w:cs="Arial"/>
                <w:sz w:val="22"/>
                <w:szCs w:val="22"/>
              </w:rPr>
            </w:pPr>
            <w:r w:rsidRPr="6C371F29">
              <w:rPr>
                <w:rFonts w:ascii="Arial" w:hAnsi="Arial" w:cs="Arial"/>
                <w:sz w:val="22"/>
                <w:szCs w:val="22"/>
              </w:rPr>
              <w:t>Kelly Porter</w:t>
            </w:r>
          </w:p>
          <w:p w14:paraId="09CA51E4" w14:textId="71AC4360" w:rsidR="00670068" w:rsidRPr="00562879" w:rsidRDefault="16AFEFA1" w:rsidP="6C371F29">
            <w:pPr>
              <w:spacing w:before="0" w:after="0" w:line="240" w:lineRule="auto"/>
              <w:rPr>
                <w:rFonts w:ascii="Arial" w:hAnsi="Arial" w:cs="Arial"/>
                <w:sz w:val="22"/>
                <w:szCs w:val="22"/>
              </w:rPr>
            </w:pPr>
            <w:r w:rsidRPr="6C371F29">
              <w:rPr>
                <w:rFonts w:ascii="Arial" w:hAnsi="Arial" w:cs="Arial"/>
                <w:sz w:val="22"/>
                <w:szCs w:val="22"/>
              </w:rPr>
              <w:t xml:space="preserve">Kevin Chenelle </w:t>
            </w:r>
          </w:p>
        </w:tc>
        <w:tc>
          <w:tcPr>
            <w:tcW w:w="3060" w:type="dxa"/>
          </w:tcPr>
          <w:p w14:paraId="5ED99C33" w14:textId="21C34794" w:rsidR="00670068" w:rsidRPr="00562879" w:rsidRDefault="42AAFA99" w:rsidP="00670068">
            <w:pPr>
              <w:spacing w:before="0" w:after="0" w:line="240" w:lineRule="auto"/>
              <w:rPr>
                <w:rFonts w:ascii="Arial" w:hAnsi="Arial" w:cs="Arial"/>
                <w:sz w:val="22"/>
                <w:szCs w:val="22"/>
              </w:rPr>
            </w:pPr>
            <w:r w:rsidRPr="6C371F29">
              <w:rPr>
                <w:rFonts w:ascii="Arial" w:hAnsi="Arial" w:cs="Arial"/>
                <w:sz w:val="22"/>
                <w:szCs w:val="22"/>
              </w:rPr>
              <w:t>Insurance Operations SME</w:t>
            </w:r>
            <w:r w:rsidR="7BBB5F34" w:rsidRPr="6C371F29">
              <w:rPr>
                <w:rFonts w:ascii="Arial" w:hAnsi="Arial" w:cs="Arial"/>
                <w:sz w:val="22"/>
                <w:szCs w:val="22"/>
              </w:rPr>
              <w:t>s</w:t>
            </w:r>
          </w:p>
        </w:tc>
        <w:tc>
          <w:tcPr>
            <w:tcW w:w="4225" w:type="dxa"/>
          </w:tcPr>
          <w:p w14:paraId="3B4897DE" w14:textId="77777777" w:rsidR="00670068"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 xml:space="preserve">Provide input for requirements and perform UAT for Application Enhancements </w:t>
            </w:r>
          </w:p>
        </w:tc>
      </w:tr>
      <w:tr w:rsidR="00F115C6" w14:paraId="73BFF01D" w14:textId="77777777" w:rsidTr="6C371F29">
        <w:trPr>
          <w:trHeight w:val="782"/>
        </w:trPr>
        <w:tc>
          <w:tcPr>
            <w:tcW w:w="2425" w:type="dxa"/>
          </w:tcPr>
          <w:p w14:paraId="033E605A" w14:textId="77777777" w:rsidR="00F115C6"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Phil Simpson</w:t>
            </w:r>
          </w:p>
        </w:tc>
        <w:tc>
          <w:tcPr>
            <w:tcW w:w="3060" w:type="dxa"/>
          </w:tcPr>
          <w:p w14:paraId="5D24FC18" w14:textId="77777777" w:rsidR="00D10BE7" w:rsidRPr="00562879" w:rsidRDefault="00F115C6" w:rsidP="00D10BE7">
            <w:pPr>
              <w:spacing w:before="0" w:after="0" w:line="240" w:lineRule="auto"/>
              <w:rPr>
                <w:rFonts w:ascii="Arial" w:hAnsi="Arial" w:cs="Arial"/>
                <w:sz w:val="22"/>
                <w:szCs w:val="22"/>
              </w:rPr>
            </w:pPr>
            <w:r w:rsidRPr="00562879">
              <w:rPr>
                <w:rFonts w:ascii="Arial" w:hAnsi="Arial" w:cs="Arial"/>
                <w:sz w:val="22"/>
                <w:szCs w:val="22"/>
              </w:rPr>
              <w:t>Reinsurance SMEs</w:t>
            </w:r>
            <w:r w:rsidR="00670068" w:rsidRPr="00562879">
              <w:rPr>
                <w:rFonts w:ascii="Arial" w:hAnsi="Arial" w:cs="Arial"/>
                <w:sz w:val="22"/>
                <w:szCs w:val="22"/>
              </w:rPr>
              <w:t xml:space="preserve"> for Net Calculation </w:t>
            </w:r>
          </w:p>
        </w:tc>
        <w:tc>
          <w:tcPr>
            <w:tcW w:w="4225" w:type="dxa"/>
          </w:tcPr>
          <w:p w14:paraId="55AF57CA" w14:textId="77777777" w:rsidR="00D10BE7" w:rsidRPr="00562879" w:rsidRDefault="00880657" w:rsidP="00670068">
            <w:pPr>
              <w:spacing w:before="0" w:after="0" w:line="240" w:lineRule="auto"/>
              <w:rPr>
                <w:rFonts w:ascii="Arial" w:hAnsi="Arial" w:cs="Arial"/>
                <w:sz w:val="22"/>
                <w:szCs w:val="22"/>
              </w:rPr>
            </w:pPr>
            <w:r w:rsidRPr="00562879">
              <w:rPr>
                <w:rFonts w:ascii="Arial" w:hAnsi="Arial" w:cs="Arial"/>
                <w:sz w:val="22"/>
                <w:szCs w:val="22"/>
              </w:rPr>
              <w:t xml:space="preserve">Lead on </w:t>
            </w:r>
            <w:r w:rsidR="00670068" w:rsidRPr="00562879">
              <w:rPr>
                <w:rFonts w:ascii="Arial" w:hAnsi="Arial" w:cs="Arial"/>
                <w:sz w:val="22"/>
                <w:szCs w:val="22"/>
              </w:rPr>
              <w:t xml:space="preserve">process for Net Calculations </w:t>
            </w:r>
          </w:p>
        </w:tc>
      </w:tr>
      <w:tr w:rsidR="00DC3B9E" w14:paraId="0388F21F" w14:textId="77777777" w:rsidTr="6C371F29">
        <w:trPr>
          <w:trHeight w:val="782"/>
        </w:trPr>
        <w:tc>
          <w:tcPr>
            <w:tcW w:w="2425" w:type="dxa"/>
          </w:tcPr>
          <w:p w14:paraId="2F28E574"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Corey Rousseau</w:t>
            </w:r>
          </w:p>
        </w:tc>
        <w:tc>
          <w:tcPr>
            <w:tcW w:w="3060" w:type="dxa"/>
          </w:tcPr>
          <w:p w14:paraId="49E3A2DD" w14:textId="77777777" w:rsidR="00DC3B9E" w:rsidRPr="00562879" w:rsidRDefault="00DC3B9E" w:rsidP="00D10BE7">
            <w:pPr>
              <w:spacing w:before="0" w:after="0" w:line="240" w:lineRule="auto"/>
              <w:rPr>
                <w:rFonts w:ascii="Arial" w:hAnsi="Arial" w:cs="Arial"/>
                <w:sz w:val="22"/>
                <w:szCs w:val="22"/>
              </w:rPr>
            </w:pPr>
            <w:r w:rsidRPr="00562879">
              <w:rPr>
                <w:rFonts w:ascii="Arial" w:hAnsi="Arial" w:cs="Arial"/>
                <w:sz w:val="22"/>
                <w:szCs w:val="22"/>
              </w:rPr>
              <w:t>Actuarial SME</w:t>
            </w:r>
          </w:p>
        </w:tc>
        <w:tc>
          <w:tcPr>
            <w:tcW w:w="4225" w:type="dxa"/>
          </w:tcPr>
          <w:p w14:paraId="260DD941" w14:textId="77777777" w:rsidR="00DC3B9E" w:rsidRPr="00562879" w:rsidRDefault="00DC3B9E" w:rsidP="00670068">
            <w:pPr>
              <w:spacing w:before="0" w:after="0" w:line="240" w:lineRule="auto"/>
              <w:rPr>
                <w:rFonts w:ascii="Arial" w:hAnsi="Arial" w:cs="Arial"/>
                <w:sz w:val="22"/>
                <w:szCs w:val="22"/>
              </w:rPr>
            </w:pPr>
            <w:r w:rsidRPr="00562879">
              <w:rPr>
                <w:rFonts w:ascii="Arial" w:hAnsi="Arial" w:cs="Arial"/>
                <w:sz w:val="22"/>
                <w:szCs w:val="22"/>
              </w:rPr>
              <w:t>Partner/consultant for data consistency</w:t>
            </w:r>
          </w:p>
        </w:tc>
      </w:tr>
      <w:tr w:rsidR="00F115C6" w14:paraId="72CEB394" w14:textId="77777777" w:rsidTr="6C371F29">
        <w:tc>
          <w:tcPr>
            <w:tcW w:w="2425" w:type="dxa"/>
          </w:tcPr>
          <w:p w14:paraId="585FC9D9" w14:textId="77777777" w:rsidR="00D10BE7" w:rsidRPr="00562879" w:rsidRDefault="00575242" w:rsidP="00D10BE7">
            <w:pPr>
              <w:spacing w:before="0" w:after="0" w:line="240" w:lineRule="auto"/>
              <w:rPr>
                <w:rFonts w:ascii="Arial" w:hAnsi="Arial" w:cs="Arial"/>
                <w:sz w:val="22"/>
                <w:szCs w:val="22"/>
              </w:rPr>
            </w:pPr>
            <w:r w:rsidRPr="00562879">
              <w:rPr>
                <w:rFonts w:ascii="Arial" w:hAnsi="Arial" w:cs="Arial"/>
                <w:sz w:val="22"/>
                <w:szCs w:val="22"/>
              </w:rPr>
              <w:t>Akhila Sudarshan</w:t>
            </w:r>
          </w:p>
        </w:tc>
        <w:tc>
          <w:tcPr>
            <w:tcW w:w="3060" w:type="dxa"/>
          </w:tcPr>
          <w:p w14:paraId="79F93298" w14:textId="77777777" w:rsidR="00D10BE7" w:rsidRPr="00562879" w:rsidRDefault="00575242" w:rsidP="00D10BE7">
            <w:pPr>
              <w:spacing w:before="0" w:after="0" w:line="240" w:lineRule="auto"/>
              <w:rPr>
                <w:rFonts w:ascii="Arial" w:hAnsi="Arial" w:cs="Arial"/>
                <w:sz w:val="22"/>
                <w:szCs w:val="22"/>
              </w:rPr>
            </w:pPr>
            <w:r w:rsidRPr="00562879">
              <w:rPr>
                <w:rFonts w:ascii="Arial" w:hAnsi="Arial" w:cs="Arial"/>
                <w:sz w:val="22"/>
                <w:szCs w:val="22"/>
              </w:rPr>
              <w:t xml:space="preserve">Quality Engineer and </w:t>
            </w:r>
            <w:r w:rsidR="00F115C6" w:rsidRPr="00562879">
              <w:rPr>
                <w:rFonts w:ascii="Arial" w:hAnsi="Arial" w:cs="Arial"/>
                <w:sz w:val="22"/>
                <w:szCs w:val="22"/>
              </w:rPr>
              <w:t>Business Analyst</w:t>
            </w:r>
          </w:p>
        </w:tc>
        <w:tc>
          <w:tcPr>
            <w:tcW w:w="4225" w:type="dxa"/>
          </w:tcPr>
          <w:p w14:paraId="3FAC871A" w14:textId="77777777" w:rsidR="00D10BE7" w:rsidRPr="00562879" w:rsidRDefault="00880657" w:rsidP="00575242">
            <w:pPr>
              <w:spacing w:before="0" w:after="0" w:line="240" w:lineRule="auto"/>
              <w:rPr>
                <w:rFonts w:ascii="Arial" w:hAnsi="Arial" w:cs="Arial"/>
                <w:sz w:val="22"/>
                <w:szCs w:val="22"/>
              </w:rPr>
            </w:pPr>
            <w:r w:rsidRPr="00562879">
              <w:rPr>
                <w:rFonts w:ascii="Arial" w:hAnsi="Arial" w:cs="Arial"/>
                <w:sz w:val="22"/>
                <w:szCs w:val="22"/>
              </w:rPr>
              <w:t xml:space="preserve">Requirements and testing </w:t>
            </w:r>
          </w:p>
        </w:tc>
      </w:tr>
      <w:tr w:rsidR="00F115C6" w14:paraId="648025A7" w14:textId="77777777" w:rsidTr="6C371F29">
        <w:tc>
          <w:tcPr>
            <w:tcW w:w="2425" w:type="dxa"/>
          </w:tcPr>
          <w:p w14:paraId="2FA3F048" w14:textId="77777777" w:rsidR="00D10BE7" w:rsidRPr="00562879" w:rsidRDefault="00F115C6" w:rsidP="00D10BE7">
            <w:pPr>
              <w:spacing w:before="0" w:after="0" w:line="240" w:lineRule="auto"/>
              <w:rPr>
                <w:rFonts w:ascii="Arial" w:hAnsi="Arial" w:cs="Arial"/>
                <w:sz w:val="22"/>
                <w:szCs w:val="22"/>
              </w:rPr>
            </w:pPr>
            <w:r w:rsidRPr="00562879">
              <w:rPr>
                <w:rFonts w:ascii="Arial" w:hAnsi="Arial" w:cs="Arial"/>
                <w:sz w:val="22"/>
                <w:szCs w:val="22"/>
              </w:rPr>
              <w:t>Vijay Kapuluru</w:t>
            </w:r>
          </w:p>
        </w:tc>
        <w:tc>
          <w:tcPr>
            <w:tcW w:w="3060" w:type="dxa"/>
          </w:tcPr>
          <w:p w14:paraId="63CEA600" w14:textId="77777777" w:rsidR="00D10BE7" w:rsidRPr="00562879" w:rsidRDefault="00880657" w:rsidP="00D10BE7">
            <w:pPr>
              <w:spacing w:before="0" w:after="0" w:line="240" w:lineRule="auto"/>
              <w:rPr>
                <w:rFonts w:ascii="Arial" w:hAnsi="Arial" w:cs="Arial"/>
                <w:sz w:val="22"/>
                <w:szCs w:val="22"/>
              </w:rPr>
            </w:pPr>
            <w:r w:rsidRPr="00562879">
              <w:rPr>
                <w:rFonts w:ascii="Arial" w:hAnsi="Arial" w:cs="Arial"/>
                <w:sz w:val="22"/>
                <w:szCs w:val="22"/>
              </w:rPr>
              <w:t>Developer</w:t>
            </w:r>
          </w:p>
        </w:tc>
        <w:tc>
          <w:tcPr>
            <w:tcW w:w="4225" w:type="dxa"/>
          </w:tcPr>
          <w:p w14:paraId="40115C98" w14:textId="77777777" w:rsidR="00D10BE7" w:rsidRPr="00562879" w:rsidRDefault="00880657" w:rsidP="00670068">
            <w:pPr>
              <w:spacing w:before="0" w:after="0" w:line="240" w:lineRule="auto"/>
              <w:rPr>
                <w:rFonts w:ascii="Arial" w:hAnsi="Arial" w:cs="Arial"/>
                <w:sz w:val="22"/>
                <w:szCs w:val="22"/>
              </w:rPr>
            </w:pPr>
            <w:r w:rsidRPr="00562879">
              <w:rPr>
                <w:rFonts w:ascii="Arial" w:hAnsi="Arial" w:cs="Arial"/>
                <w:sz w:val="22"/>
                <w:szCs w:val="22"/>
              </w:rPr>
              <w:t xml:space="preserve">Lead developer on </w:t>
            </w:r>
            <w:r w:rsidR="00670068" w:rsidRPr="00562879">
              <w:rPr>
                <w:rFonts w:ascii="Arial" w:hAnsi="Arial" w:cs="Arial"/>
                <w:sz w:val="22"/>
                <w:szCs w:val="22"/>
              </w:rPr>
              <w:t>Sapiens for Net Calculation</w:t>
            </w:r>
          </w:p>
        </w:tc>
      </w:tr>
      <w:tr w:rsidR="00F115C6" w14:paraId="3E5E3048" w14:textId="77777777" w:rsidTr="6C371F29">
        <w:tc>
          <w:tcPr>
            <w:tcW w:w="2425" w:type="dxa"/>
          </w:tcPr>
          <w:p w14:paraId="43F65AF4" w14:textId="77777777" w:rsidR="00D10BE7" w:rsidRPr="00562879" w:rsidRDefault="00670068" w:rsidP="00D10BE7">
            <w:pPr>
              <w:spacing w:before="0" w:after="0" w:line="240" w:lineRule="auto"/>
              <w:rPr>
                <w:rFonts w:ascii="Arial" w:hAnsi="Arial" w:cs="Arial"/>
                <w:sz w:val="22"/>
                <w:szCs w:val="22"/>
              </w:rPr>
            </w:pPr>
            <w:r w:rsidRPr="00562879">
              <w:rPr>
                <w:rFonts w:ascii="Arial" w:hAnsi="Arial" w:cs="Arial"/>
                <w:sz w:val="22"/>
                <w:szCs w:val="22"/>
              </w:rPr>
              <w:t>Dave Ickes</w:t>
            </w:r>
          </w:p>
        </w:tc>
        <w:tc>
          <w:tcPr>
            <w:tcW w:w="3060" w:type="dxa"/>
          </w:tcPr>
          <w:p w14:paraId="2C7C3780" w14:textId="77777777" w:rsidR="00D10BE7" w:rsidRPr="00562879" w:rsidRDefault="00880657" w:rsidP="00D10BE7">
            <w:pPr>
              <w:spacing w:before="0" w:after="0" w:line="240" w:lineRule="auto"/>
              <w:rPr>
                <w:rFonts w:ascii="Arial" w:hAnsi="Arial" w:cs="Arial"/>
                <w:sz w:val="22"/>
                <w:szCs w:val="22"/>
              </w:rPr>
            </w:pPr>
            <w:r w:rsidRPr="00562879">
              <w:rPr>
                <w:rFonts w:ascii="Arial" w:hAnsi="Arial" w:cs="Arial"/>
                <w:sz w:val="22"/>
                <w:szCs w:val="22"/>
              </w:rPr>
              <w:t>Developer</w:t>
            </w:r>
          </w:p>
        </w:tc>
        <w:tc>
          <w:tcPr>
            <w:tcW w:w="4225" w:type="dxa"/>
          </w:tcPr>
          <w:p w14:paraId="2BDBB135" w14:textId="77777777" w:rsidR="00D10BE7" w:rsidRPr="00562879" w:rsidRDefault="00880657" w:rsidP="00670068">
            <w:pPr>
              <w:spacing w:before="0" w:after="0" w:line="240" w:lineRule="auto"/>
              <w:rPr>
                <w:rFonts w:ascii="Arial" w:hAnsi="Arial" w:cs="Arial"/>
                <w:sz w:val="22"/>
                <w:szCs w:val="22"/>
              </w:rPr>
            </w:pPr>
            <w:r w:rsidRPr="00562879">
              <w:rPr>
                <w:rFonts w:ascii="Arial" w:hAnsi="Arial" w:cs="Arial"/>
                <w:sz w:val="22"/>
                <w:szCs w:val="22"/>
              </w:rPr>
              <w:t>Lead developer</w:t>
            </w:r>
            <w:r w:rsidR="00562879" w:rsidRPr="00562879">
              <w:rPr>
                <w:rFonts w:ascii="Arial" w:hAnsi="Arial" w:cs="Arial"/>
                <w:sz w:val="22"/>
                <w:szCs w:val="22"/>
              </w:rPr>
              <w:t>s</w:t>
            </w:r>
            <w:r w:rsidRPr="00562879">
              <w:rPr>
                <w:rFonts w:ascii="Arial" w:hAnsi="Arial" w:cs="Arial"/>
                <w:sz w:val="22"/>
                <w:szCs w:val="22"/>
              </w:rPr>
              <w:t xml:space="preserve"> on </w:t>
            </w:r>
            <w:r w:rsidR="00670068" w:rsidRPr="00562879">
              <w:rPr>
                <w:rFonts w:ascii="Arial" w:hAnsi="Arial" w:cs="Arial"/>
                <w:sz w:val="22"/>
                <w:szCs w:val="22"/>
              </w:rPr>
              <w:t>Application Enhancements</w:t>
            </w:r>
          </w:p>
        </w:tc>
      </w:tr>
      <w:tr w:rsidR="00F115C6" w14:paraId="72383B95" w14:textId="77777777" w:rsidTr="6C371F29">
        <w:tc>
          <w:tcPr>
            <w:tcW w:w="2425" w:type="dxa"/>
          </w:tcPr>
          <w:p w14:paraId="2763614A" w14:textId="77777777" w:rsidR="00D10BE7" w:rsidRPr="00562879" w:rsidRDefault="00F115C6" w:rsidP="00D10BE7">
            <w:pPr>
              <w:spacing w:before="0" w:after="0" w:line="240" w:lineRule="auto"/>
              <w:rPr>
                <w:rFonts w:ascii="Arial" w:hAnsi="Arial" w:cs="Arial"/>
                <w:sz w:val="22"/>
                <w:szCs w:val="22"/>
              </w:rPr>
            </w:pPr>
            <w:r w:rsidRPr="00562879">
              <w:rPr>
                <w:rFonts w:ascii="Arial" w:hAnsi="Arial" w:cs="Arial"/>
                <w:sz w:val="22"/>
                <w:szCs w:val="22"/>
              </w:rPr>
              <w:lastRenderedPageBreak/>
              <w:t>Jason Edwards</w:t>
            </w:r>
          </w:p>
          <w:p w14:paraId="17AD93B2" w14:textId="77777777" w:rsidR="00F115C6" w:rsidRPr="00562879" w:rsidRDefault="00F115C6" w:rsidP="00D10BE7">
            <w:pPr>
              <w:spacing w:before="0" w:after="0" w:line="240" w:lineRule="auto"/>
              <w:rPr>
                <w:rFonts w:ascii="Arial" w:hAnsi="Arial" w:cs="Arial"/>
                <w:sz w:val="22"/>
                <w:szCs w:val="22"/>
              </w:rPr>
            </w:pPr>
          </w:p>
        </w:tc>
        <w:tc>
          <w:tcPr>
            <w:tcW w:w="3060" w:type="dxa"/>
          </w:tcPr>
          <w:p w14:paraId="28AE4875" w14:textId="77777777" w:rsidR="00D10BE7" w:rsidRPr="00562879" w:rsidRDefault="00F115C6" w:rsidP="00670068">
            <w:pPr>
              <w:spacing w:before="0" w:after="0" w:line="240" w:lineRule="auto"/>
              <w:rPr>
                <w:rFonts w:ascii="Arial" w:hAnsi="Arial" w:cs="Arial"/>
                <w:sz w:val="22"/>
                <w:szCs w:val="22"/>
              </w:rPr>
            </w:pPr>
            <w:r w:rsidRPr="00562879">
              <w:rPr>
                <w:rFonts w:ascii="Arial" w:hAnsi="Arial" w:cs="Arial"/>
                <w:sz w:val="22"/>
                <w:szCs w:val="22"/>
              </w:rPr>
              <w:t xml:space="preserve">Production Support Manager </w:t>
            </w:r>
          </w:p>
        </w:tc>
        <w:tc>
          <w:tcPr>
            <w:tcW w:w="4225" w:type="dxa"/>
          </w:tcPr>
          <w:p w14:paraId="691EA1FB" w14:textId="77777777" w:rsidR="00880657" w:rsidRPr="00562879" w:rsidRDefault="00880657" w:rsidP="00880657">
            <w:pPr>
              <w:spacing w:before="0" w:after="0" w:line="240" w:lineRule="auto"/>
              <w:rPr>
                <w:rFonts w:ascii="Arial" w:hAnsi="Arial" w:cs="Arial"/>
                <w:sz w:val="22"/>
                <w:szCs w:val="22"/>
              </w:rPr>
            </w:pPr>
            <w:r w:rsidRPr="00562879">
              <w:rPr>
                <w:rFonts w:ascii="Arial" w:hAnsi="Arial" w:cs="Arial"/>
                <w:sz w:val="22"/>
                <w:szCs w:val="22"/>
              </w:rPr>
              <w:t>Run processes</w:t>
            </w:r>
            <w:r w:rsidR="00670068" w:rsidRPr="00562879">
              <w:rPr>
                <w:rFonts w:ascii="Arial" w:hAnsi="Arial" w:cs="Arial"/>
                <w:sz w:val="22"/>
                <w:szCs w:val="22"/>
              </w:rPr>
              <w:t xml:space="preserve"> and define where manual processes can be automated</w:t>
            </w:r>
          </w:p>
          <w:p w14:paraId="0DE4B5B7" w14:textId="77777777" w:rsidR="00D10BE7" w:rsidRPr="00562879" w:rsidRDefault="00D10BE7" w:rsidP="00D10BE7">
            <w:pPr>
              <w:spacing w:before="0" w:after="0" w:line="240" w:lineRule="auto"/>
              <w:rPr>
                <w:rFonts w:ascii="Arial" w:hAnsi="Arial" w:cs="Arial"/>
                <w:sz w:val="22"/>
                <w:szCs w:val="22"/>
              </w:rPr>
            </w:pPr>
          </w:p>
        </w:tc>
      </w:tr>
    </w:tbl>
    <w:p w14:paraId="680A4E5D" w14:textId="77777777" w:rsidR="00137DAD" w:rsidRDefault="00137DAD" w:rsidP="00D10BE7">
      <w:pPr>
        <w:spacing w:before="0" w:after="0" w:line="240" w:lineRule="auto"/>
        <w:ind w:left="360"/>
        <w:rPr>
          <w:rFonts w:ascii="Arial" w:hAnsi="Arial" w:cs="Arial"/>
          <w:sz w:val="20"/>
        </w:rPr>
      </w:pPr>
    </w:p>
    <w:p w14:paraId="26BF744C" w14:textId="77777777" w:rsidR="00CA5D9E" w:rsidRPr="004119F7" w:rsidRDefault="00D10BE7"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 xml:space="preserve">project management, </w:t>
      </w:r>
      <w:r w:rsidR="00CA5D9E">
        <w:t>Milestones &amp; metrics</w:t>
      </w:r>
    </w:p>
    <w:p w14:paraId="1C02802C" w14:textId="70D4C936" w:rsidR="00CA5D9E" w:rsidRPr="00426CDF" w:rsidRDefault="00D10BE7" w:rsidP="00D10BE7">
      <w:pPr>
        <w:spacing w:before="0" w:after="0" w:line="240" w:lineRule="auto"/>
        <w:ind w:left="360"/>
        <w:rPr>
          <w:rFonts w:ascii="Arial" w:hAnsi="Arial" w:cs="Arial"/>
          <w:sz w:val="22"/>
          <w:szCs w:val="22"/>
        </w:rPr>
      </w:pPr>
      <w:r w:rsidRPr="343C8867">
        <w:rPr>
          <w:rFonts w:ascii="Arial" w:hAnsi="Arial" w:cs="Arial"/>
          <w:sz w:val="22"/>
          <w:szCs w:val="22"/>
        </w:rPr>
        <w:t>This project will operate and be managed according to Agile principles and methodology.</w:t>
      </w:r>
      <w:r w:rsidR="00C761BF" w:rsidRPr="343C8867">
        <w:rPr>
          <w:rFonts w:ascii="Arial" w:hAnsi="Arial" w:cs="Arial"/>
          <w:sz w:val="22"/>
          <w:szCs w:val="22"/>
        </w:rPr>
        <w:t xml:space="preserve">  Each of the Projects within wil</w:t>
      </w:r>
      <w:r w:rsidR="00040BDA" w:rsidRPr="343C8867">
        <w:rPr>
          <w:rFonts w:ascii="Arial" w:hAnsi="Arial" w:cs="Arial"/>
          <w:sz w:val="22"/>
          <w:szCs w:val="22"/>
        </w:rPr>
        <w:t>l have milestones and metrics that will</w:t>
      </w:r>
      <w:r w:rsidR="00C761BF" w:rsidRPr="343C8867">
        <w:rPr>
          <w:rFonts w:ascii="Arial" w:hAnsi="Arial" w:cs="Arial"/>
          <w:sz w:val="22"/>
          <w:szCs w:val="22"/>
        </w:rPr>
        <w:t xml:space="preserve"> be reported on.  A</w:t>
      </w:r>
      <w:r w:rsidR="00040BDA" w:rsidRPr="343C8867">
        <w:rPr>
          <w:rFonts w:ascii="Arial" w:hAnsi="Arial" w:cs="Arial"/>
          <w:sz w:val="22"/>
          <w:szCs w:val="22"/>
        </w:rPr>
        <w:t xml:space="preserve">s epics and </w:t>
      </w:r>
      <w:proofErr w:type="spellStart"/>
      <w:r w:rsidR="00040BDA" w:rsidRPr="343C8867">
        <w:rPr>
          <w:rFonts w:ascii="Arial" w:hAnsi="Arial" w:cs="Arial"/>
          <w:sz w:val="22"/>
          <w:szCs w:val="22"/>
        </w:rPr>
        <w:t>userstories</w:t>
      </w:r>
      <w:proofErr w:type="spellEnd"/>
      <w:r w:rsidR="00040BDA" w:rsidRPr="343C8867">
        <w:rPr>
          <w:rFonts w:ascii="Arial" w:hAnsi="Arial" w:cs="Arial"/>
          <w:sz w:val="22"/>
          <w:szCs w:val="22"/>
        </w:rPr>
        <w:t xml:space="preserve"> are creat</w:t>
      </w:r>
      <w:r w:rsidR="00C761BF" w:rsidRPr="343C8867">
        <w:rPr>
          <w:rFonts w:ascii="Arial" w:hAnsi="Arial" w:cs="Arial"/>
          <w:sz w:val="22"/>
          <w:szCs w:val="22"/>
        </w:rPr>
        <w:t>ed</w:t>
      </w:r>
      <w:r w:rsidR="00040BDA" w:rsidRPr="343C8867">
        <w:rPr>
          <w:rFonts w:ascii="Arial" w:hAnsi="Arial" w:cs="Arial"/>
          <w:sz w:val="22"/>
          <w:szCs w:val="22"/>
        </w:rPr>
        <w:t xml:space="preserve"> and sized</w:t>
      </w:r>
      <w:r w:rsidR="00C761BF" w:rsidRPr="343C8867">
        <w:rPr>
          <w:rFonts w:ascii="Arial" w:hAnsi="Arial" w:cs="Arial"/>
          <w:sz w:val="22"/>
          <w:szCs w:val="22"/>
        </w:rPr>
        <w:t xml:space="preserve">, these milestones and metrics will be </w:t>
      </w:r>
      <w:r w:rsidR="1DC98309" w:rsidRPr="343C8867">
        <w:rPr>
          <w:rFonts w:ascii="Arial" w:hAnsi="Arial" w:cs="Arial"/>
          <w:sz w:val="22"/>
          <w:szCs w:val="22"/>
        </w:rPr>
        <w:t>communicated,</w:t>
      </w:r>
      <w:r w:rsidR="00C761BF" w:rsidRPr="343C8867">
        <w:rPr>
          <w:rFonts w:ascii="Arial" w:hAnsi="Arial" w:cs="Arial"/>
          <w:sz w:val="22"/>
          <w:szCs w:val="22"/>
        </w:rPr>
        <w:t xml:space="preserve"> and this documented will be updated.</w:t>
      </w:r>
    </w:p>
    <w:p w14:paraId="1DCF5EEE" w14:textId="77777777" w:rsidR="00D10BE7" w:rsidRPr="004119F7" w:rsidRDefault="00D10BE7"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projected initial timelines</w:t>
      </w:r>
    </w:p>
    <w:p w14:paraId="3A1DD048" w14:textId="40595F82" w:rsidR="00CA5D9E" w:rsidRDefault="00D10BE7" w:rsidP="00D10BE7">
      <w:pPr>
        <w:spacing w:before="0" w:after="0" w:line="240" w:lineRule="auto"/>
        <w:ind w:left="360"/>
        <w:rPr>
          <w:rFonts w:ascii="Arial" w:hAnsi="Arial" w:cs="Arial"/>
          <w:sz w:val="22"/>
          <w:szCs w:val="22"/>
        </w:rPr>
      </w:pPr>
      <w:r w:rsidRPr="343C8867">
        <w:rPr>
          <w:rFonts w:ascii="Arial" w:hAnsi="Arial" w:cs="Arial"/>
          <w:sz w:val="22"/>
          <w:szCs w:val="22"/>
        </w:rPr>
        <w:t xml:space="preserve">While this project will be run according to Agile </w:t>
      </w:r>
      <w:r w:rsidR="25B22C13" w:rsidRPr="343C8867">
        <w:rPr>
          <w:rFonts w:ascii="Arial" w:hAnsi="Arial" w:cs="Arial"/>
          <w:sz w:val="22"/>
          <w:szCs w:val="22"/>
        </w:rPr>
        <w:t>principles</w:t>
      </w:r>
      <w:r w:rsidR="00575242" w:rsidRPr="343C8867">
        <w:rPr>
          <w:rFonts w:ascii="Arial" w:hAnsi="Arial" w:cs="Arial"/>
          <w:sz w:val="22"/>
          <w:szCs w:val="22"/>
        </w:rPr>
        <w:t xml:space="preserve"> and practices, below</w:t>
      </w:r>
      <w:r w:rsidRPr="343C8867">
        <w:rPr>
          <w:rFonts w:ascii="Arial" w:hAnsi="Arial" w:cs="Arial"/>
          <w:sz w:val="22"/>
          <w:szCs w:val="22"/>
        </w:rPr>
        <w:t xml:space="preserve"> are estimated initial timelines for each of the deliverables.  As epics and user stories are created and worked</w:t>
      </w:r>
      <w:r w:rsidR="00575242" w:rsidRPr="343C8867">
        <w:rPr>
          <w:rFonts w:ascii="Arial" w:hAnsi="Arial" w:cs="Arial"/>
          <w:sz w:val="22"/>
          <w:szCs w:val="22"/>
        </w:rPr>
        <w:t xml:space="preserve"> through JIRA</w:t>
      </w:r>
      <w:r w:rsidRPr="343C8867">
        <w:rPr>
          <w:rFonts w:ascii="Arial" w:hAnsi="Arial" w:cs="Arial"/>
          <w:sz w:val="22"/>
          <w:szCs w:val="22"/>
        </w:rPr>
        <w:t>, timelines will be drilled into for a better estimate of project delivery dates.</w:t>
      </w:r>
      <w:r w:rsidR="00575242" w:rsidRPr="343C8867">
        <w:rPr>
          <w:rFonts w:ascii="Arial" w:hAnsi="Arial" w:cs="Arial"/>
          <w:sz w:val="22"/>
          <w:szCs w:val="22"/>
        </w:rPr>
        <w:t xml:space="preserve"> Timelines and timeline adjustments will be communicated to stakeholders and scrum teams monthly. </w:t>
      </w:r>
      <w:r w:rsidRPr="343C8867">
        <w:rPr>
          <w:rFonts w:ascii="Arial" w:hAnsi="Arial" w:cs="Arial"/>
          <w:sz w:val="22"/>
          <w:szCs w:val="22"/>
        </w:rPr>
        <w:t xml:space="preserve">  </w:t>
      </w:r>
    </w:p>
    <w:p w14:paraId="19219836" w14:textId="77777777" w:rsidR="008D36C8" w:rsidRDefault="008D36C8" w:rsidP="00D10BE7">
      <w:pPr>
        <w:spacing w:before="0" w:after="0" w:line="240" w:lineRule="auto"/>
        <w:ind w:left="360"/>
        <w:rPr>
          <w:rFonts w:ascii="Arial" w:hAnsi="Arial" w:cs="Arial"/>
          <w:sz w:val="22"/>
          <w:szCs w:val="22"/>
        </w:rPr>
      </w:pPr>
    </w:p>
    <w:p w14:paraId="672E6577" w14:textId="581F47EE" w:rsidR="1A433DFB" w:rsidRDefault="1A433DFB" w:rsidP="45C3234A">
      <w:pPr>
        <w:spacing w:before="0" w:after="0" w:line="240" w:lineRule="auto"/>
        <w:ind w:left="360"/>
      </w:pPr>
      <w:r>
        <w:rPr>
          <w:noProof/>
        </w:rPr>
        <w:drawing>
          <wp:inline distT="0" distB="0" distL="0" distR="0" wp14:anchorId="544F7430" wp14:editId="64A6B5C9">
            <wp:extent cx="6063712" cy="2981325"/>
            <wp:effectExtent l="0" t="0" r="0" b="0"/>
            <wp:docPr id="1364120736" name="Picture 136412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63712" cy="2981325"/>
                    </a:xfrm>
                    <a:prstGeom prst="rect">
                      <a:avLst/>
                    </a:prstGeom>
                  </pic:spPr>
                </pic:pic>
              </a:graphicData>
            </a:graphic>
          </wp:inline>
        </w:drawing>
      </w:r>
    </w:p>
    <w:p w14:paraId="7194DBDC" w14:textId="77777777" w:rsidR="00C04702" w:rsidRDefault="00C04702" w:rsidP="00D10BE7">
      <w:pPr>
        <w:spacing w:before="0" w:after="0" w:line="240" w:lineRule="auto"/>
        <w:ind w:left="360"/>
        <w:rPr>
          <w:rFonts w:ascii="Arial" w:hAnsi="Arial" w:cs="Arial"/>
          <w:sz w:val="20"/>
        </w:rPr>
      </w:pPr>
    </w:p>
    <w:p w14:paraId="769D0D3C" w14:textId="77777777" w:rsidR="00CA5D9E" w:rsidRDefault="00CA5D9E" w:rsidP="45C3234A">
      <w:pPr>
        <w:spacing w:before="0" w:after="0" w:line="240" w:lineRule="auto"/>
        <w:ind w:left="360"/>
        <w:rPr>
          <w:rFonts w:ascii="Arial" w:hAnsi="Arial" w:cs="Arial"/>
          <w:sz w:val="20"/>
          <w:szCs w:val="20"/>
        </w:rPr>
      </w:pPr>
    </w:p>
    <w:p w14:paraId="54CD245A" w14:textId="77777777" w:rsidR="00CA5D9E" w:rsidRDefault="00CA5D9E" w:rsidP="00CA5D9E">
      <w:pPr>
        <w:spacing w:before="0" w:after="0" w:line="240" w:lineRule="auto"/>
        <w:rPr>
          <w:rFonts w:ascii="Arial" w:hAnsi="Arial" w:cs="Arial"/>
          <w:sz w:val="20"/>
        </w:rPr>
      </w:pPr>
    </w:p>
    <w:p w14:paraId="60DEAFFE" w14:textId="77777777" w:rsidR="00D10BE7" w:rsidRPr="004119F7" w:rsidRDefault="00D10BE7" w:rsidP="00167786">
      <w:pPr>
        <w:pStyle w:val="Heading1"/>
        <w:keepLines w:val="0"/>
        <w:numPr>
          <w:ilvl w:val="0"/>
          <w:numId w:val="16"/>
        </w:numPr>
        <w:shd w:val="pct10" w:color="auto" w:fill="auto"/>
        <w:overflowPunct w:val="0"/>
        <w:autoSpaceDE w:val="0"/>
        <w:autoSpaceDN w:val="0"/>
        <w:adjustRightInd w:val="0"/>
        <w:spacing w:line="240" w:lineRule="auto"/>
        <w:textAlignment w:val="baseline"/>
      </w:pPr>
      <w:r>
        <w:t xml:space="preserve">approval </w:t>
      </w:r>
    </w:p>
    <w:p w14:paraId="565DFF17" w14:textId="77777777" w:rsidR="007553FF" w:rsidRPr="007553FF" w:rsidRDefault="005005F7" w:rsidP="007553FF">
      <w:pPr>
        <w:ind w:left="360"/>
        <w:rPr>
          <w:rFonts w:ascii="Arial" w:hAnsi="Arial" w:cs="Arial"/>
          <w:sz w:val="20"/>
        </w:rPr>
      </w:pPr>
      <w:r>
        <w:rPr>
          <w:rFonts w:ascii="Arial" w:hAnsi="Arial" w:cs="Arial"/>
          <w:sz w:val="20"/>
        </w:rPr>
        <w:t>The below Stakeholders</w:t>
      </w:r>
      <w:r w:rsidR="007553FF" w:rsidRPr="007553FF">
        <w:rPr>
          <w:rFonts w:ascii="Arial" w:hAnsi="Arial" w:cs="Arial"/>
          <w:sz w:val="20"/>
        </w:rPr>
        <w:t xml:space="preserve"> agreement with the content of this Charter and support to move forward with the project.</w:t>
      </w:r>
    </w:p>
    <w:tbl>
      <w:tblPr>
        <w:tblStyle w:val="TableGrid"/>
        <w:tblW w:w="9625" w:type="dxa"/>
        <w:tblInd w:w="360" w:type="dxa"/>
        <w:tblLook w:val="04A0" w:firstRow="1" w:lastRow="0" w:firstColumn="1" w:lastColumn="0" w:noHBand="0" w:noVBand="1"/>
      </w:tblPr>
      <w:tblGrid>
        <w:gridCol w:w="2065"/>
        <w:gridCol w:w="2610"/>
        <w:gridCol w:w="1710"/>
        <w:gridCol w:w="1710"/>
        <w:gridCol w:w="1530"/>
      </w:tblGrid>
      <w:tr w:rsidR="007553FF" w14:paraId="1AF5F44E" w14:textId="77777777" w:rsidTr="00D32942">
        <w:tc>
          <w:tcPr>
            <w:tcW w:w="2065" w:type="dxa"/>
            <w:shd w:val="clear" w:color="auto" w:fill="D9D9D9" w:themeFill="background1" w:themeFillShade="D9"/>
          </w:tcPr>
          <w:p w14:paraId="130D25E6" w14:textId="77777777" w:rsidR="007553FF" w:rsidRPr="007553FF" w:rsidRDefault="007553FF" w:rsidP="00E904BF">
            <w:pPr>
              <w:spacing w:before="0" w:after="0" w:line="240" w:lineRule="auto"/>
              <w:rPr>
                <w:rFonts w:ascii="Arial" w:hAnsi="Arial" w:cs="Arial"/>
                <w:b/>
                <w:sz w:val="20"/>
              </w:rPr>
            </w:pPr>
            <w:r w:rsidRPr="007553FF">
              <w:rPr>
                <w:rFonts w:ascii="Arial" w:hAnsi="Arial" w:cs="Arial"/>
                <w:b/>
                <w:sz w:val="20"/>
              </w:rPr>
              <w:t>Key Stakeholder</w:t>
            </w:r>
          </w:p>
        </w:tc>
        <w:tc>
          <w:tcPr>
            <w:tcW w:w="2610" w:type="dxa"/>
            <w:shd w:val="clear" w:color="auto" w:fill="D9D9D9" w:themeFill="background1" w:themeFillShade="D9"/>
          </w:tcPr>
          <w:p w14:paraId="11F680A8" w14:textId="77777777" w:rsidR="007553FF" w:rsidRPr="007553FF" w:rsidRDefault="007553FF" w:rsidP="00E904BF">
            <w:pPr>
              <w:spacing w:before="0" w:after="0" w:line="240" w:lineRule="auto"/>
              <w:rPr>
                <w:rFonts w:ascii="Arial" w:hAnsi="Arial" w:cs="Arial"/>
                <w:b/>
                <w:sz w:val="20"/>
              </w:rPr>
            </w:pPr>
            <w:r w:rsidRPr="007553FF">
              <w:rPr>
                <w:rFonts w:ascii="Arial" w:hAnsi="Arial" w:cs="Arial"/>
                <w:b/>
                <w:sz w:val="20"/>
              </w:rPr>
              <w:t>Role</w:t>
            </w:r>
          </w:p>
        </w:tc>
        <w:tc>
          <w:tcPr>
            <w:tcW w:w="1710" w:type="dxa"/>
            <w:shd w:val="clear" w:color="auto" w:fill="D9D9D9" w:themeFill="background1" w:themeFillShade="D9"/>
          </w:tcPr>
          <w:p w14:paraId="4CCB031D" w14:textId="77777777" w:rsidR="007553FF" w:rsidRPr="007553FF" w:rsidRDefault="007553FF" w:rsidP="00E904BF">
            <w:pPr>
              <w:spacing w:before="0" w:after="0" w:line="240" w:lineRule="auto"/>
              <w:rPr>
                <w:rFonts w:ascii="Arial" w:hAnsi="Arial" w:cs="Arial"/>
                <w:b/>
                <w:sz w:val="20"/>
              </w:rPr>
            </w:pPr>
            <w:r>
              <w:rPr>
                <w:rFonts w:ascii="Arial" w:hAnsi="Arial" w:cs="Arial"/>
                <w:b/>
                <w:sz w:val="20"/>
              </w:rPr>
              <w:t>Signature</w:t>
            </w:r>
          </w:p>
        </w:tc>
        <w:tc>
          <w:tcPr>
            <w:tcW w:w="1710" w:type="dxa"/>
            <w:shd w:val="clear" w:color="auto" w:fill="D9D9D9" w:themeFill="background1" w:themeFillShade="D9"/>
          </w:tcPr>
          <w:p w14:paraId="3CB4E697" w14:textId="77777777" w:rsidR="007553FF" w:rsidRPr="007553FF" w:rsidRDefault="007553FF" w:rsidP="00E904BF">
            <w:pPr>
              <w:spacing w:before="0" w:after="0" w:line="240" w:lineRule="auto"/>
              <w:rPr>
                <w:rFonts w:ascii="Arial" w:hAnsi="Arial" w:cs="Arial"/>
                <w:b/>
                <w:sz w:val="20"/>
              </w:rPr>
            </w:pPr>
            <w:r>
              <w:rPr>
                <w:rFonts w:ascii="Arial" w:hAnsi="Arial" w:cs="Arial"/>
                <w:b/>
                <w:sz w:val="20"/>
              </w:rPr>
              <w:t>Comments</w:t>
            </w:r>
          </w:p>
        </w:tc>
        <w:tc>
          <w:tcPr>
            <w:tcW w:w="1530" w:type="dxa"/>
            <w:shd w:val="clear" w:color="auto" w:fill="D9D9D9" w:themeFill="background1" w:themeFillShade="D9"/>
          </w:tcPr>
          <w:p w14:paraId="5F3F821A" w14:textId="77777777" w:rsidR="007553FF" w:rsidRPr="007553FF" w:rsidRDefault="007553FF" w:rsidP="00E904BF">
            <w:pPr>
              <w:spacing w:before="0" w:after="0" w:line="240" w:lineRule="auto"/>
              <w:rPr>
                <w:rFonts w:ascii="Arial" w:hAnsi="Arial" w:cs="Arial"/>
                <w:b/>
                <w:sz w:val="20"/>
              </w:rPr>
            </w:pPr>
            <w:r w:rsidRPr="007553FF">
              <w:rPr>
                <w:rFonts w:ascii="Arial" w:hAnsi="Arial" w:cs="Arial"/>
                <w:b/>
                <w:sz w:val="20"/>
              </w:rPr>
              <w:t>Date</w:t>
            </w:r>
          </w:p>
        </w:tc>
      </w:tr>
      <w:tr w:rsidR="007553FF" w14:paraId="5E2F43E2" w14:textId="77777777" w:rsidTr="00D32942">
        <w:tc>
          <w:tcPr>
            <w:tcW w:w="2065" w:type="dxa"/>
          </w:tcPr>
          <w:p w14:paraId="73184BCF" w14:textId="77777777" w:rsidR="007553FF" w:rsidRPr="00426CDF" w:rsidRDefault="007553FF" w:rsidP="00E904BF">
            <w:pPr>
              <w:spacing w:before="0" w:after="0" w:line="240" w:lineRule="auto"/>
              <w:rPr>
                <w:rFonts w:ascii="Arial" w:hAnsi="Arial" w:cs="Arial"/>
                <w:sz w:val="22"/>
                <w:szCs w:val="22"/>
              </w:rPr>
            </w:pPr>
            <w:r w:rsidRPr="00426CDF">
              <w:rPr>
                <w:rFonts w:ascii="Arial" w:hAnsi="Arial" w:cs="Arial"/>
                <w:sz w:val="22"/>
                <w:szCs w:val="22"/>
              </w:rPr>
              <w:t>Bob Sampson</w:t>
            </w:r>
          </w:p>
        </w:tc>
        <w:tc>
          <w:tcPr>
            <w:tcW w:w="2610" w:type="dxa"/>
          </w:tcPr>
          <w:p w14:paraId="5F637C88" w14:textId="77777777" w:rsidR="007553FF" w:rsidRPr="00426CDF" w:rsidRDefault="007553FF" w:rsidP="00E904BF">
            <w:pPr>
              <w:spacing w:before="0" w:after="0" w:line="240" w:lineRule="auto"/>
              <w:rPr>
                <w:rFonts w:ascii="Arial" w:hAnsi="Arial" w:cs="Arial"/>
                <w:sz w:val="22"/>
                <w:szCs w:val="22"/>
              </w:rPr>
            </w:pPr>
            <w:r w:rsidRPr="00426CDF">
              <w:rPr>
                <w:rFonts w:ascii="Arial" w:hAnsi="Arial" w:cs="Arial"/>
                <w:sz w:val="22"/>
                <w:szCs w:val="22"/>
              </w:rPr>
              <w:t>Business Stakeholder</w:t>
            </w:r>
          </w:p>
        </w:tc>
        <w:tc>
          <w:tcPr>
            <w:tcW w:w="1710" w:type="dxa"/>
          </w:tcPr>
          <w:p w14:paraId="1231BE67" w14:textId="77777777" w:rsidR="007553FF" w:rsidRPr="00426CDF" w:rsidRDefault="007553FF" w:rsidP="00E904BF">
            <w:pPr>
              <w:spacing w:before="0" w:after="0" w:line="240" w:lineRule="auto"/>
              <w:rPr>
                <w:rFonts w:ascii="Arial" w:hAnsi="Arial" w:cs="Arial"/>
                <w:sz w:val="22"/>
                <w:szCs w:val="22"/>
              </w:rPr>
            </w:pPr>
          </w:p>
        </w:tc>
        <w:tc>
          <w:tcPr>
            <w:tcW w:w="1710" w:type="dxa"/>
          </w:tcPr>
          <w:p w14:paraId="36FEB5B0" w14:textId="77777777" w:rsidR="007553FF" w:rsidRPr="00426CDF" w:rsidRDefault="007553FF" w:rsidP="00E904BF">
            <w:pPr>
              <w:spacing w:before="0" w:after="0" w:line="240" w:lineRule="auto"/>
              <w:rPr>
                <w:rFonts w:ascii="Arial" w:hAnsi="Arial" w:cs="Arial"/>
                <w:sz w:val="22"/>
                <w:szCs w:val="22"/>
              </w:rPr>
            </w:pPr>
          </w:p>
        </w:tc>
        <w:tc>
          <w:tcPr>
            <w:tcW w:w="1530" w:type="dxa"/>
          </w:tcPr>
          <w:p w14:paraId="30D7AA69" w14:textId="77777777" w:rsidR="007553FF" w:rsidRPr="00426CDF" w:rsidRDefault="007553FF" w:rsidP="00E904BF">
            <w:pPr>
              <w:spacing w:before="0" w:after="0" w:line="240" w:lineRule="auto"/>
              <w:rPr>
                <w:rFonts w:ascii="Arial" w:hAnsi="Arial" w:cs="Arial"/>
                <w:sz w:val="22"/>
                <w:szCs w:val="22"/>
              </w:rPr>
            </w:pPr>
          </w:p>
        </w:tc>
      </w:tr>
      <w:tr w:rsidR="007553FF" w14:paraId="56375A5D" w14:textId="77777777" w:rsidTr="00D32942">
        <w:tc>
          <w:tcPr>
            <w:tcW w:w="2065" w:type="dxa"/>
          </w:tcPr>
          <w:p w14:paraId="3E95D5E8" w14:textId="77777777" w:rsidR="007553FF" w:rsidRPr="00426CDF" w:rsidRDefault="007553FF" w:rsidP="00E904BF">
            <w:pPr>
              <w:spacing w:before="0" w:after="0" w:line="240" w:lineRule="auto"/>
              <w:rPr>
                <w:rFonts w:ascii="Arial" w:hAnsi="Arial" w:cs="Arial"/>
                <w:sz w:val="22"/>
                <w:szCs w:val="22"/>
              </w:rPr>
            </w:pPr>
            <w:r w:rsidRPr="00426CDF">
              <w:rPr>
                <w:rFonts w:ascii="Arial" w:hAnsi="Arial" w:cs="Arial"/>
                <w:sz w:val="22"/>
                <w:szCs w:val="22"/>
              </w:rPr>
              <w:lastRenderedPageBreak/>
              <w:t>Karen Malmquist</w:t>
            </w:r>
          </w:p>
        </w:tc>
        <w:tc>
          <w:tcPr>
            <w:tcW w:w="2610" w:type="dxa"/>
          </w:tcPr>
          <w:p w14:paraId="509E4AB5" w14:textId="77777777" w:rsidR="007553FF" w:rsidRPr="00426CDF" w:rsidRDefault="007553FF" w:rsidP="00E904BF">
            <w:pPr>
              <w:spacing w:before="0" w:after="0" w:line="240" w:lineRule="auto"/>
              <w:rPr>
                <w:rFonts w:ascii="Arial" w:hAnsi="Arial" w:cs="Arial"/>
                <w:sz w:val="22"/>
                <w:szCs w:val="22"/>
              </w:rPr>
            </w:pPr>
            <w:r w:rsidRPr="00426CDF">
              <w:rPr>
                <w:rFonts w:ascii="Arial" w:hAnsi="Arial" w:cs="Arial"/>
                <w:sz w:val="22"/>
                <w:szCs w:val="22"/>
              </w:rPr>
              <w:t>Technology Stakeholder</w:t>
            </w:r>
          </w:p>
        </w:tc>
        <w:tc>
          <w:tcPr>
            <w:tcW w:w="1710" w:type="dxa"/>
          </w:tcPr>
          <w:p w14:paraId="7196D064" w14:textId="77777777" w:rsidR="007553FF" w:rsidRPr="00426CDF" w:rsidRDefault="007553FF" w:rsidP="00E904BF">
            <w:pPr>
              <w:spacing w:before="0" w:after="0" w:line="240" w:lineRule="auto"/>
              <w:rPr>
                <w:rFonts w:ascii="Arial" w:hAnsi="Arial" w:cs="Arial"/>
                <w:sz w:val="22"/>
                <w:szCs w:val="22"/>
              </w:rPr>
            </w:pPr>
          </w:p>
        </w:tc>
        <w:tc>
          <w:tcPr>
            <w:tcW w:w="1710" w:type="dxa"/>
          </w:tcPr>
          <w:p w14:paraId="34FF1C98" w14:textId="77777777" w:rsidR="007553FF" w:rsidRPr="00426CDF" w:rsidRDefault="007553FF" w:rsidP="00E904BF">
            <w:pPr>
              <w:spacing w:before="0" w:after="0" w:line="240" w:lineRule="auto"/>
              <w:rPr>
                <w:rFonts w:ascii="Arial" w:hAnsi="Arial" w:cs="Arial"/>
                <w:sz w:val="22"/>
                <w:szCs w:val="22"/>
              </w:rPr>
            </w:pPr>
          </w:p>
        </w:tc>
        <w:tc>
          <w:tcPr>
            <w:tcW w:w="1530" w:type="dxa"/>
          </w:tcPr>
          <w:p w14:paraId="6D072C0D" w14:textId="77777777" w:rsidR="007553FF" w:rsidRPr="00426CDF" w:rsidRDefault="007553FF" w:rsidP="00E904BF">
            <w:pPr>
              <w:spacing w:before="0" w:after="0" w:line="240" w:lineRule="auto"/>
              <w:rPr>
                <w:rFonts w:ascii="Arial" w:hAnsi="Arial" w:cs="Arial"/>
                <w:sz w:val="22"/>
                <w:szCs w:val="22"/>
              </w:rPr>
            </w:pPr>
          </w:p>
        </w:tc>
      </w:tr>
      <w:tr w:rsidR="007553FF" w14:paraId="704048DE" w14:textId="77777777" w:rsidTr="00D32942">
        <w:tc>
          <w:tcPr>
            <w:tcW w:w="2065" w:type="dxa"/>
          </w:tcPr>
          <w:p w14:paraId="25D54286" w14:textId="77777777" w:rsidR="007553FF" w:rsidRPr="00426CDF" w:rsidRDefault="00E9366C" w:rsidP="00E904BF">
            <w:pPr>
              <w:spacing w:before="0" w:after="0" w:line="240" w:lineRule="auto"/>
              <w:rPr>
                <w:rFonts w:ascii="Arial" w:hAnsi="Arial" w:cs="Arial"/>
                <w:sz w:val="22"/>
                <w:szCs w:val="22"/>
              </w:rPr>
            </w:pPr>
            <w:r w:rsidRPr="00426CDF">
              <w:rPr>
                <w:rFonts w:ascii="Arial" w:hAnsi="Arial" w:cs="Arial"/>
                <w:sz w:val="22"/>
                <w:szCs w:val="22"/>
              </w:rPr>
              <w:t>Tim Donlon</w:t>
            </w:r>
          </w:p>
        </w:tc>
        <w:tc>
          <w:tcPr>
            <w:tcW w:w="2610" w:type="dxa"/>
          </w:tcPr>
          <w:p w14:paraId="6183A631" w14:textId="77777777" w:rsidR="007553FF" w:rsidRPr="00426CDF" w:rsidRDefault="007553FF" w:rsidP="00E904BF">
            <w:pPr>
              <w:spacing w:before="0" w:after="0" w:line="240" w:lineRule="auto"/>
              <w:rPr>
                <w:rFonts w:ascii="Arial" w:hAnsi="Arial" w:cs="Arial"/>
                <w:sz w:val="22"/>
                <w:szCs w:val="22"/>
              </w:rPr>
            </w:pPr>
            <w:r w:rsidRPr="00426CDF">
              <w:rPr>
                <w:rFonts w:ascii="Arial" w:hAnsi="Arial" w:cs="Arial"/>
                <w:sz w:val="22"/>
                <w:szCs w:val="22"/>
              </w:rPr>
              <w:t>Business Decision Maker</w:t>
            </w:r>
          </w:p>
        </w:tc>
        <w:tc>
          <w:tcPr>
            <w:tcW w:w="1710" w:type="dxa"/>
          </w:tcPr>
          <w:p w14:paraId="48A21919" w14:textId="77777777" w:rsidR="007553FF" w:rsidRPr="00426CDF" w:rsidRDefault="007553FF" w:rsidP="00E904BF">
            <w:pPr>
              <w:spacing w:before="0" w:after="0" w:line="240" w:lineRule="auto"/>
              <w:rPr>
                <w:rFonts w:ascii="Arial" w:hAnsi="Arial" w:cs="Arial"/>
                <w:sz w:val="22"/>
                <w:szCs w:val="22"/>
              </w:rPr>
            </w:pPr>
          </w:p>
        </w:tc>
        <w:tc>
          <w:tcPr>
            <w:tcW w:w="1710" w:type="dxa"/>
          </w:tcPr>
          <w:p w14:paraId="6BD18F9B" w14:textId="77777777" w:rsidR="007553FF" w:rsidRPr="00426CDF" w:rsidRDefault="007553FF" w:rsidP="00E904BF">
            <w:pPr>
              <w:spacing w:before="0" w:after="0" w:line="240" w:lineRule="auto"/>
              <w:rPr>
                <w:rFonts w:ascii="Arial" w:hAnsi="Arial" w:cs="Arial"/>
                <w:sz w:val="22"/>
                <w:szCs w:val="22"/>
              </w:rPr>
            </w:pPr>
          </w:p>
        </w:tc>
        <w:tc>
          <w:tcPr>
            <w:tcW w:w="1530" w:type="dxa"/>
          </w:tcPr>
          <w:p w14:paraId="238601FE" w14:textId="77777777" w:rsidR="007553FF" w:rsidRPr="00426CDF" w:rsidRDefault="007553FF" w:rsidP="00E904BF">
            <w:pPr>
              <w:spacing w:before="0" w:after="0" w:line="240" w:lineRule="auto"/>
              <w:rPr>
                <w:rFonts w:ascii="Arial" w:hAnsi="Arial" w:cs="Arial"/>
                <w:sz w:val="22"/>
                <w:szCs w:val="22"/>
              </w:rPr>
            </w:pPr>
          </w:p>
        </w:tc>
      </w:tr>
    </w:tbl>
    <w:p w14:paraId="1B8586F0" w14:textId="77777777" w:rsidR="003E6EAD" w:rsidRPr="002D664E" w:rsidRDefault="007553FF" w:rsidP="005005F7">
      <w:pPr>
        <w:ind w:left="315"/>
        <w:rPr>
          <w:rFonts w:ascii="Arial" w:hAnsi="Arial" w:cs="Arial"/>
        </w:rPr>
      </w:pPr>
      <w:r w:rsidRPr="002D664E">
        <w:rPr>
          <w:rStyle w:val="Heading7Char"/>
          <w:rFonts w:ascii="Arial" w:hAnsi="Arial" w:cs="Arial"/>
          <w:i/>
          <w:color w:val="0070C0"/>
        </w:rPr>
        <w:t>[Note: Please use the project change control log to indicate changes in the authorized project approver(s)</w:t>
      </w:r>
      <w:r w:rsidR="005005F7" w:rsidRPr="002D664E">
        <w:rPr>
          <w:rStyle w:val="Heading7Char"/>
          <w:rFonts w:ascii="Arial" w:hAnsi="Arial" w:cs="Arial"/>
          <w:i/>
          <w:color w:val="0070C0"/>
        </w:rPr>
        <w:t xml:space="preserve"> that occur after the C</w:t>
      </w:r>
      <w:r w:rsidRPr="002D664E">
        <w:rPr>
          <w:rStyle w:val="Heading7Char"/>
          <w:rFonts w:ascii="Arial" w:hAnsi="Arial" w:cs="Arial"/>
          <w:i/>
          <w:color w:val="0070C0"/>
        </w:rPr>
        <w:t>harter approval.]</w:t>
      </w:r>
    </w:p>
    <w:sectPr w:rsidR="003E6EAD" w:rsidRPr="002D664E" w:rsidSect="000542DB">
      <w:headerReference w:type="default" r:id="rId12"/>
      <w:footerReference w:type="default" r:id="rId13"/>
      <w:headerReference w:type="first" r:id="rId14"/>
      <w:footerReference w:type="first" r:id="rId15"/>
      <w:type w:val="continuous"/>
      <w:pgSz w:w="12240" w:h="15840" w:code="1"/>
      <w:pgMar w:top="2160" w:right="1080" w:bottom="1584" w:left="1080" w:header="893"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3E1D8" w14:textId="77777777" w:rsidR="002929BA" w:rsidRDefault="002929BA">
      <w:pPr>
        <w:rPr>
          <w:sz w:val="16"/>
          <w:szCs w:val="16"/>
        </w:rPr>
      </w:pPr>
    </w:p>
    <w:p w14:paraId="2F9BF203" w14:textId="77777777" w:rsidR="002929BA" w:rsidRDefault="002929BA">
      <w:pPr>
        <w:rPr>
          <w:sz w:val="16"/>
          <w:szCs w:val="16"/>
        </w:rPr>
      </w:pPr>
    </w:p>
    <w:p w14:paraId="0CA02F11" w14:textId="77777777" w:rsidR="002929BA" w:rsidRPr="0062251D" w:rsidRDefault="002929BA">
      <w:pPr>
        <w:rPr>
          <w:sz w:val="16"/>
          <w:szCs w:val="16"/>
        </w:rPr>
      </w:pPr>
    </w:p>
  </w:endnote>
  <w:endnote w:type="continuationSeparator" w:id="0">
    <w:p w14:paraId="6EDDF538" w14:textId="77777777" w:rsidR="002929BA" w:rsidRPr="005E1BA5" w:rsidRDefault="002929BA">
      <w:pPr>
        <w:rPr>
          <w:sz w:val="2"/>
          <w:szCs w:val="2"/>
        </w:rPr>
      </w:pPr>
    </w:p>
  </w:endnote>
  <w:endnote w:type="continuationNotice" w:id="1">
    <w:p w14:paraId="52029355" w14:textId="77777777" w:rsidR="002929BA" w:rsidRDefault="00292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323FF" w14:textId="390EF18E" w:rsidR="009F0867" w:rsidRPr="00837E10" w:rsidRDefault="009F0867" w:rsidP="0097440F">
    <w:pPr>
      <w:pStyle w:val="Footer"/>
    </w:pPr>
    <w:r w:rsidRPr="00837E10">
      <w:t>CONFIDENTIAL: Commercially Sensitive &amp; Proprietary Information. Not For Further Distribution</w:t>
    </w:r>
    <w:r>
      <w:tab/>
    </w:r>
    <w:r w:rsidRPr="0002672E">
      <w:t>Page</w:t>
    </w:r>
    <w:r w:rsidRPr="00837E10">
      <w:t xml:space="preserve"> </w:t>
    </w:r>
    <w:r w:rsidRPr="00837E10">
      <w:fldChar w:fldCharType="begin"/>
    </w:r>
    <w:r w:rsidRPr="00837E10">
      <w:instrText xml:space="preserve"> PAGE  \* Arabic  \* MERGEFORMAT </w:instrText>
    </w:r>
    <w:r w:rsidRPr="00837E10">
      <w:fldChar w:fldCharType="separate"/>
    </w:r>
    <w:r w:rsidR="00D36D84">
      <w:rPr>
        <w:noProof/>
      </w:rPr>
      <w:t>7</w:t>
    </w:r>
    <w:r w:rsidRPr="00837E10">
      <w:fldChar w:fldCharType="end"/>
    </w:r>
    <w:r w:rsidRPr="00837E10">
      <w:t xml:space="preserve"> of </w:t>
    </w:r>
    <w:r>
      <w:rPr>
        <w:noProof/>
      </w:rPr>
      <w:fldChar w:fldCharType="begin"/>
    </w:r>
    <w:r>
      <w:rPr>
        <w:noProof/>
      </w:rPr>
      <w:instrText xml:space="preserve"> NUMPAGES  \* Arabic  \* MERGEFORMAT </w:instrText>
    </w:r>
    <w:r>
      <w:rPr>
        <w:noProof/>
      </w:rPr>
      <w:fldChar w:fldCharType="separate"/>
    </w:r>
    <w:r w:rsidR="00D36D84">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44D84" w14:textId="77777777" w:rsidR="009F0867" w:rsidRPr="00CA5A61" w:rsidRDefault="009F0867" w:rsidP="0093098F">
    <w:pPr>
      <w:pStyle w:val="FooterCover"/>
      <w:spacing w:line="240" w:lineRule="auto"/>
      <w:contextualSpacing/>
    </w:pPr>
    <w:r w:rsidRPr="00CA5A61">
      <w:t>250 Commercial Street, Suite 5000</w:t>
    </w:r>
  </w:p>
  <w:p w14:paraId="346363CB" w14:textId="77777777" w:rsidR="009F0867" w:rsidRPr="00CA5A61" w:rsidRDefault="009F0867" w:rsidP="0093098F">
    <w:pPr>
      <w:pStyle w:val="FooterCover"/>
      <w:spacing w:line="240" w:lineRule="auto"/>
      <w:contextualSpacing/>
    </w:pPr>
    <w:r w:rsidRPr="00CA5A61">
      <w:t>Manchester, NH 03101</w:t>
    </w:r>
  </w:p>
  <w:p w14:paraId="0C296364" w14:textId="77777777" w:rsidR="009F0867" w:rsidRPr="0002672E" w:rsidRDefault="009F0867" w:rsidP="0093098F">
    <w:pPr>
      <w:pStyle w:val="FooterCover"/>
      <w:spacing w:line="240" w:lineRule="auto"/>
      <w:contextualSpacing/>
    </w:pPr>
    <w:r w:rsidRPr="0002672E">
      <w:t>www.trg.com</w:t>
    </w:r>
  </w:p>
  <w:p w14:paraId="0F3CABC7" w14:textId="77777777" w:rsidR="009F0867" w:rsidRDefault="009F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A8D20" w14:textId="77777777" w:rsidR="002929BA" w:rsidRPr="00197EEE" w:rsidRDefault="002929BA">
      <w:pPr>
        <w:rPr>
          <w:sz w:val="2"/>
          <w:szCs w:val="2"/>
        </w:rPr>
      </w:pPr>
    </w:p>
  </w:footnote>
  <w:footnote w:type="continuationSeparator" w:id="0">
    <w:p w14:paraId="448B88DA" w14:textId="77777777" w:rsidR="002929BA" w:rsidRDefault="002929BA"/>
    <w:p w14:paraId="380DFB0C" w14:textId="77777777" w:rsidR="002929BA" w:rsidRDefault="002929BA"/>
  </w:footnote>
  <w:footnote w:type="continuationNotice" w:id="1">
    <w:p w14:paraId="34E9A77F" w14:textId="77777777" w:rsidR="002929BA" w:rsidRDefault="002929BA"/>
    <w:p w14:paraId="02CB7AB3" w14:textId="77777777" w:rsidR="002929BA" w:rsidRDefault="002929B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F90F8" w14:textId="77777777" w:rsidR="009F0867" w:rsidRPr="002232D9" w:rsidRDefault="009F0867" w:rsidP="00E9169E">
    <w:pPr>
      <w:pStyle w:val="DocumentSubtitle"/>
    </w:pPr>
    <w:r w:rsidRPr="002232D9">
      <w:rPr>
        <w:noProof/>
      </w:rPr>
      <mc:AlternateContent>
        <mc:Choice Requires="wpg">
          <w:drawing>
            <wp:anchor distT="0" distB="0" distL="114300" distR="114300" simplePos="0" relativeHeight="251668480" behindDoc="0" locked="1" layoutInCell="1" allowOverlap="1" wp14:anchorId="48163B89" wp14:editId="17F6E212">
              <wp:simplePos x="0" y="0"/>
              <wp:positionH relativeFrom="page">
                <wp:posOffset>685800</wp:posOffset>
              </wp:positionH>
              <wp:positionV relativeFrom="page">
                <wp:posOffset>603250</wp:posOffset>
              </wp:positionV>
              <wp:extent cx="1792224" cy="420624"/>
              <wp:effectExtent l="0" t="0" r="0" b="0"/>
              <wp:wrapNone/>
              <wp:docPr id="22" name="Group 13"/>
              <wp:cNvGraphicFramePr/>
              <a:graphic xmlns:a="http://schemas.openxmlformats.org/drawingml/2006/main">
                <a:graphicData uri="http://schemas.microsoft.com/office/word/2010/wordprocessingGroup">
                  <wpg:wgp>
                    <wpg:cNvGrpSpPr/>
                    <wpg:grpSpPr>
                      <a:xfrm>
                        <a:off x="0" y="0"/>
                        <a:ext cx="1792224" cy="420624"/>
                        <a:chOff x="-1" y="0"/>
                        <a:chExt cx="2466073" cy="582621"/>
                      </a:xfrm>
                    </wpg:grpSpPr>
                    <wps:wsp>
                      <wps:cNvPr id="23" name="Freeform 23"/>
                      <wps:cNvSpPr>
                        <a:spLocks noEditPoints="1"/>
                      </wps:cNvSpPr>
                      <wps:spPr bwMode="auto">
                        <a:xfrm>
                          <a:off x="13420" y="408091"/>
                          <a:ext cx="1021080" cy="65148"/>
                        </a:xfrm>
                        <a:custGeom>
                          <a:avLst/>
                          <a:gdLst>
                            <a:gd name="T0" fmla="*/ 53 w 1009"/>
                            <a:gd name="T1" fmla="*/ 63 h 64"/>
                            <a:gd name="T2" fmla="*/ 0 w 1009"/>
                            <a:gd name="T3" fmla="*/ 63 h 64"/>
                            <a:gd name="T4" fmla="*/ 21 w 1009"/>
                            <a:gd name="T5" fmla="*/ 39 h 64"/>
                            <a:gd name="T6" fmla="*/ 147 w 1009"/>
                            <a:gd name="T7" fmla="*/ 11 h 64"/>
                            <a:gd name="T8" fmla="*/ 143 w 1009"/>
                            <a:gd name="T9" fmla="*/ 38 h 64"/>
                            <a:gd name="T10" fmla="*/ 102 w 1009"/>
                            <a:gd name="T11" fmla="*/ 1 h 64"/>
                            <a:gd name="T12" fmla="*/ 207 w 1009"/>
                            <a:gd name="T13" fmla="*/ 63 h 64"/>
                            <a:gd name="T14" fmla="*/ 154 w 1009"/>
                            <a:gd name="T15" fmla="*/ 63 h 64"/>
                            <a:gd name="T16" fmla="*/ 176 w 1009"/>
                            <a:gd name="T17" fmla="*/ 39 h 64"/>
                            <a:gd name="T18" fmla="*/ 241 w 1009"/>
                            <a:gd name="T19" fmla="*/ 63 h 64"/>
                            <a:gd name="T20" fmla="*/ 285 w 1009"/>
                            <a:gd name="T21" fmla="*/ 1 h 64"/>
                            <a:gd name="T22" fmla="*/ 308 w 1009"/>
                            <a:gd name="T23" fmla="*/ 21 h 64"/>
                            <a:gd name="T24" fmla="*/ 299 w 1009"/>
                            <a:gd name="T25" fmla="*/ 37 h 64"/>
                            <a:gd name="T26" fmla="*/ 282 w 1009"/>
                            <a:gd name="T27" fmla="*/ 42 h 64"/>
                            <a:gd name="T28" fmla="*/ 257 w 1009"/>
                            <a:gd name="T29" fmla="*/ 63 h 64"/>
                            <a:gd name="T30" fmla="*/ 297 w 1009"/>
                            <a:gd name="T31" fmla="*/ 22 h 64"/>
                            <a:gd name="T32" fmla="*/ 268 w 1009"/>
                            <a:gd name="T33" fmla="*/ 11 h 64"/>
                            <a:gd name="T34" fmla="*/ 367 w 1009"/>
                            <a:gd name="T35" fmla="*/ 1 h 64"/>
                            <a:gd name="T36" fmla="*/ 363 w 1009"/>
                            <a:gd name="T37" fmla="*/ 28 h 64"/>
                            <a:gd name="T38" fmla="*/ 321 w 1009"/>
                            <a:gd name="T39" fmla="*/ 63 h 64"/>
                            <a:gd name="T40" fmla="*/ 438 w 1009"/>
                            <a:gd name="T41" fmla="*/ 63 h 64"/>
                            <a:gd name="T42" fmla="*/ 385 w 1009"/>
                            <a:gd name="T43" fmla="*/ 63 h 64"/>
                            <a:gd name="T44" fmla="*/ 406 w 1009"/>
                            <a:gd name="T45" fmla="*/ 14 h 64"/>
                            <a:gd name="T46" fmla="*/ 445 w 1009"/>
                            <a:gd name="T47" fmla="*/ 1 h 64"/>
                            <a:gd name="T48" fmla="*/ 501 w 1009"/>
                            <a:gd name="T49" fmla="*/ 1 h 64"/>
                            <a:gd name="T50" fmla="*/ 473 w 1009"/>
                            <a:gd name="T51" fmla="*/ 40 h 64"/>
                            <a:gd name="T52" fmla="*/ 569 w 1009"/>
                            <a:gd name="T53" fmla="*/ 64 h 64"/>
                            <a:gd name="T54" fmla="*/ 537 w 1009"/>
                            <a:gd name="T55" fmla="*/ 32 h 64"/>
                            <a:gd name="T56" fmla="*/ 556 w 1009"/>
                            <a:gd name="T57" fmla="*/ 3 h 64"/>
                            <a:gd name="T58" fmla="*/ 588 w 1009"/>
                            <a:gd name="T59" fmla="*/ 6 h 64"/>
                            <a:gd name="T60" fmla="*/ 569 w 1009"/>
                            <a:gd name="T61" fmla="*/ 10 h 64"/>
                            <a:gd name="T62" fmla="*/ 548 w 1009"/>
                            <a:gd name="T63" fmla="*/ 32 h 64"/>
                            <a:gd name="T64" fmla="*/ 561 w 1009"/>
                            <a:gd name="T65" fmla="*/ 52 h 64"/>
                            <a:gd name="T66" fmla="*/ 594 w 1009"/>
                            <a:gd name="T67" fmla="*/ 53 h 64"/>
                            <a:gd name="T68" fmla="*/ 569 w 1009"/>
                            <a:gd name="T69" fmla="*/ 64 h 64"/>
                            <a:gd name="T70" fmla="*/ 605 w 1009"/>
                            <a:gd name="T71" fmla="*/ 45 h 64"/>
                            <a:gd name="T72" fmla="*/ 611 w 1009"/>
                            <a:gd name="T73" fmla="*/ 10 h 64"/>
                            <a:gd name="T74" fmla="*/ 658 w 1009"/>
                            <a:gd name="T75" fmla="*/ 10 h 64"/>
                            <a:gd name="T76" fmla="*/ 664 w 1009"/>
                            <a:gd name="T77" fmla="*/ 45 h 64"/>
                            <a:gd name="T78" fmla="*/ 635 w 1009"/>
                            <a:gd name="T79" fmla="*/ 54 h 64"/>
                            <a:gd name="T80" fmla="*/ 655 w 1009"/>
                            <a:gd name="T81" fmla="*/ 32 h 64"/>
                            <a:gd name="T82" fmla="*/ 643 w 1009"/>
                            <a:gd name="T83" fmla="*/ 12 h 64"/>
                            <a:gd name="T84" fmla="*/ 615 w 1009"/>
                            <a:gd name="T85" fmla="*/ 24 h 64"/>
                            <a:gd name="T86" fmla="*/ 620 w 1009"/>
                            <a:gd name="T87" fmla="*/ 48 h 64"/>
                            <a:gd name="T88" fmla="*/ 692 w 1009"/>
                            <a:gd name="T89" fmla="*/ 1 h 64"/>
                            <a:gd name="T90" fmla="*/ 741 w 1009"/>
                            <a:gd name="T91" fmla="*/ 63 h 64"/>
                            <a:gd name="T92" fmla="*/ 710 w 1009"/>
                            <a:gd name="T93" fmla="*/ 48 h 64"/>
                            <a:gd name="T94" fmla="*/ 680 w 1009"/>
                            <a:gd name="T95" fmla="*/ 1 h 64"/>
                            <a:gd name="T96" fmla="*/ 798 w 1009"/>
                            <a:gd name="T97" fmla="*/ 7 h 64"/>
                            <a:gd name="T98" fmla="*/ 803 w 1009"/>
                            <a:gd name="T99" fmla="*/ 31 h 64"/>
                            <a:gd name="T100" fmla="*/ 767 w 1009"/>
                            <a:gd name="T101" fmla="*/ 43 h 64"/>
                            <a:gd name="T102" fmla="*/ 780 w 1009"/>
                            <a:gd name="T103" fmla="*/ 33 h 64"/>
                            <a:gd name="T104" fmla="*/ 790 w 1009"/>
                            <a:gd name="T105" fmla="*/ 14 h 64"/>
                            <a:gd name="T106" fmla="*/ 780 w 1009"/>
                            <a:gd name="T107" fmla="*/ 33 h 64"/>
                            <a:gd name="T108" fmla="*/ 863 w 1009"/>
                            <a:gd name="T109" fmla="*/ 63 h 64"/>
                            <a:gd name="T110" fmla="*/ 810 w 1009"/>
                            <a:gd name="T111" fmla="*/ 63 h 64"/>
                            <a:gd name="T112" fmla="*/ 832 w 1009"/>
                            <a:gd name="T113" fmla="*/ 39 h 64"/>
                            <a:gd name="T114" fmla="*/ 929 w 1009"/>
                            <a:gd name="T115" fmla="*/ 44 h 64"/>
                            <a:gd name="T116" fmla="*/ 930 w 1009"/>
                            <a:gd name="T117" fmla="*/ 63 h 64"/>
                            <a:gd name="T118" fmla="*/ 885 w 1009"/>
                            <a:gd name="T119" fmla="*/ 1 h 64"/>
                            <a:gd name="T120" fmla="*/ 979 w 1009"/>
                            <a:gd name="T121" fmla="*/ 29 h 64"/>
                            <a:gd name="T122" fmla="*/ 984 w 1009"/>
                            <a:gd name="T123" fmla="*/ 63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09" h="64">
                              <a:moveTo>
                                <a:pt x="27" y="1"/>
                              </a:moveTo>
                              <a:cubicBezTo>
                                <a:pt x="37" y="1"/>
                                <a:pt x="37" y="1"/>
                                <a:pt x="37" y="1"/>
                              </a:cubicBezTo>
                              <a:cubicBezTo>
                                <a:pt x="64" y="63"/>
                                <a:pt x="64" y="63"/>
                                <a:pt x="64" y="63"/>
                              </a:cubicBezTo>
                              <a:cubicBezTo>
                                <a:pt x="53" y="63"/>
                                <a:pt x="53" y="63"/>
                                <a:pt x="53" y="63"/>
                              </a:cubicBezTo>
                              <a:cubicBezTo>
                                <a:pt x="47" y="48"/>
                                <a:pt x="47" y="48"/>
                                <a:pt x="47" y="48"/>
                              </a:cubicBezTo>
                              <a:cubicBezTo>
                                <a:pt x="17" y="48"/>
                                <a:pt x="17" y="48"/>
                                <a:pt x="17" y="48"/>
                              </a:cubicBezTo>
                              <a:cubicBezTo>
                                <a:pt x="11" y="63"/>
                                <a:pt x="11" y="63"/>
                                <a:pt x="11" y="63"/>
                              </a:cubicBezTo>
                              <a:cubicBezTo>
                                <a:pt x="0" y="63"/>
                                <a:pt x="0" y="63"/>
                                <a:pt x="0" y="63"/>
                              </a:cubicBezTo>
                              <a:lnTo>
                                <a:pt x="27" y="1"/>
                              </a:lnTo>
                              <a:close/>
                              <a:moveTo>
                                <a:pt x="43" y="39"/>
                              </a:moveTo>
                              <a:cubicBezTo>
                                <a:pt x="32" y="14"/>
                                <a:pt x="32" y="14"/>
                                <a:pt x="32" y="14"/>
                              </a:cubicBezTo>
                              <a:cubicBezTo>
                                <a:pt x="21" y="39"/>
                                <a:pt x="21" y="39"/>
                                <a:pt x="21" y="39"/>
                              </a:cubicBezTo>
                              <a:lnTo>
                                <a:pt x="43" y="39"/>
                              </a:lnTo>
                              <a:close/>
                              <a:moveTo>
                                <a:pt x="102" y="1"/>
                              </a:moveTo>
                              <a:cubicBezTo>
                                <a:pt x="147" y="1"/>
                                <a:pt x="147" y="1"/>
                                <a:pt x="147" y="1"/>
                              </a:cubicBezTo>
                              <a:cubicBezTo>
                                <a:pt x="147" y="11"/>
                                <a:pt x="147" y="11"/>
                                <a:pt x="147" y="11"/>
                              </a:cubicBezTo>
                              <a:cubicBezTo>
                                <a:pt x="112" y="11"/>
                                <a:pt x="112" y="11"/>
                                <a:pt x="112" y="11"/>
                              </a:cubicBezTo>
                              <a:cubicBezTo>
                                <a:pt x="112" y="28"/>
                                <a:pt x="112" y="28"/>
                                <a:pt x="112" y="28"/>
                              </a:cubicBezTo>
                              <a:cubicBezTo>
                                <a:pt x="143" y="28"/>
                                <a:pt x="143" y="28"/>
                                <a:pt x="143" y="28"/>
                              </a:cubicBezTo>
                              <a:cubicBezTo>
                                <a:pt x="143" y="38"/>
                                <a:pt x="143" y="38"/>
                                <a:pt x="143" y="38"/>
                              </a:cubicBezTo>
                              <a:cubicBezTo>
                                <a:pt x="112" y="38"/>
                                <a:pt x="112" y="38"/>
                                <a:pt x="112" y="38"/>
                              </a:cubicBezTo>
                              <a:cubicBezTo>
                                <a:pt x="112" y="63"/>
                                <a:pt x="112" y="63"/>
                                <a:pt x="112" y="63"/>
                              </a:cubicBezTo>
                              <a:cubicBezTo>
                                <a:pt x="102" y="63"/>
                                <a:pt x="102" y="63"/>
                                <a:pt x="102" y="63"/>
                              </a:cubicBezTo>
                              <a:lnTo>
                                <a:pt x="102" y="1"/>
                              </a:lnTo>
                              <a:close/>
                              <a:moveTo>
                                <a:pt x="181" y="1"/>
                              </a:moveTo>
                              <a:cubicBezTo>
                                <a:pt x="191" y="1"/>
                                <a:pt x="191" y="1"/>
                                <a:pt x="191" y="1"/>
                              </a:cubicBezTo>
                              <a:cubicBezTo>
                                <a:pt x="219" y="63"/>
                                <a:pt x="219" y="63"/>
                                <a:pt x="219" y="63"/>
                              </a:cubicBezTo>
                              <a:cubicBezTo>
                                <a:pt x="207" y="63"/>
                                <a:pt x="207" y="63"/>
                                <a:pt x="207" y="63"/>
                              </a:cubicBezTo>
                              <a:cubicBezTo>
                                <a:pt x="201" y="48"/>
                                <a:pt x="201" y="48"/>
                                <a:pt x="201" y="48"/>
                              </a:cubicBezTo>
                              <a:cubicBezTo>
                                <a:pt x="172" y="48"/>
                                <a:pt x="172" y="48"/>
                                <a:pt x="172" y="48"/>
                              </a:cubicBezTo>
                              <a:cubicBezTo>
                                <a:pt x="165" y="63"/>
                                <a:pt x="165" y="63"/>
                                <a:pt x="165" y="63"/>
                              </a:cubicBezTo>
                              <a:cubicBezTo>
                                <a:pt x="154" y="63"/>
                                <a:pt x="154" y="63"/>
                                <a:pt x="154" y="63"/>
                              </a:cubicBezTo>
                              <a:lnTo>
                                <a:pt x="181" y="1"/>
                              </a:lnTo>
                              <a:close/>
                              <a:moveTo>
                                <a:pt x="197" y="39"/>
                              </a:moveTo>
                              <a:cubicBezTo>
                                <a:pt x="186" y="14"/>
                                <a:pt x="186" y="14"/>
                                <a:pt x="186" y="14"/>
                              </a:cubicBezTo>
                              <a:cubicBezTo>
                                <a:pt x="176" y="39"/>
                                <a:pt x="176" y="39"/>
                                <a:pt x="176" y="39"/>
                              </a:cubicBezTo>
                              <a:lnTo>
                                <a:pt x="197" y="39"/>
                              </a:lnTo>
                              <a:close/>
                              <a:moveTo>
                                <a:pt x="230" y="1"/>
                              </a:moveTo>
                              <a:cubicBezTo>
                                <a:pt x="241" y="1"/>
                                <a:pt x="241" y="1"/>
                                <a:pt x="241" y="1"/>
                              </a:cubicBezTo>
                              <a:cubicBezTo>
                                <a:pt x="241" y="63"/>
                                <a:pt x="241" y="63"/>
                                <a:pt x="241" y="63"/>
                              </a:cubicBezTo>
                              <a:cubicBezTo>
                                <a:pt x="230" y="63"/>
                                <a:pt x="230" y="63"/>
                                <a:pt x="230" y="63"/>
                              </a:cubicBezTo>
                              <a:lnTo>
                                <a:pt x="230" y="1"/>
                              </a:lnTo>
                              <a:close/>
                              <a:moveTo>
                                <a:pt x="257" y="1"/>
                              </a:moveTo>
                              <a:cubicBezTo>
                                <a:pt x="285" y="1"/>
                                <a:pt x="285" y="1"/>
                                <a:pt x="285" y="1"/>
                              </a:cubicBezTo>
                              <a:cubicBezTo>
                                <a:pt x="289" y="1"/>
                                <a:pt x="292" y="2"/>
                                <a:pt x="295" y="3"/>
                              </a:cubicBezTo>
                              <a:cubicBezTo>
                                <a:pt x="298" y="4"/>
                                <a:pt x="301" y="6"/>
                                <a:pt x="303" y="7"/>
                              </a:cubicBezTo>
                              <a:cubicBezTo>
                                <a:pt x="304" y="9"/>
                                <a:pt x="306" y="11"/>
                                <a:pt x="306" y="13"/>
                              </a:cubicBezTo>
                              <a:cubicBezTo>
                                <a:pt x="307" y="16"/>
                                <a:pt x="308" y="18"/>
                                <a:pt x="308" y="21"/>
                              </a:cubicBezTo>
                              <a:cubicBezTo>
                                <a:pt x="308" y="21"/>
                                <a:pt x="308" y="21"/>
                                <a:pt x="308" y="21"/>
                              </a:cubicBezTo>
                              <a:cubicBezTo>
                                <a:pt x="308" y="24"/>
                                <a:pt x="307" y="26"/>
                                <a:pt x="307" y="28"/>
                              </a:cubicBezTo>
                              <a:cubicBezTo>
                                <a:pt x="306" y="30"/>
                                <a:pt x="305" y="32"/>
                                <a:pt x="304" y="33"/>
                              </a:cubicBezTo>
                              <a:cubicBezTo>
                                <a:pt x="302" y="35"/>
                                <a:pt x="301" y="36"/>
                                <a:pt x="299" y="37"/>
                              </a:cubicBezTo>
                              <a:cubicBezTo>
                                <a:pt x="297" y="38"/>
                                <a:pt x="295" y="39"/>
                                <a:pt x="293" y="40"/>
                              </a:cubicBezTo>
                              <a:cubicBezTo>
                                <a:pt x="310" y="63"/>
                                <a:pt x="310" y="63"/>
                                <a:pt x="310" y="63"/>
                              </a:cubicBezTo>
                              <a:cubicBezTo>
                                <a:pt x="297" y="63"/>
                                <a:pt x="297" y="63"/>
                                <a:pt x="297" y="63"/>
                              </a:cubicBezTo>
                              <a:cubicBezTo>
                                <a:pt x="282" y="42"/>
                                <a:pt x="282" y="42"/>
                                <a:pt x="282" y="42"/>
                              </a:cubicBezTo>
                              <a:cubicBezTo>
                                <a:pt x="281" y="42"/>
                                <a:pt x="281" y="42"/>
                                <a:pt x="281" y="42"/>
                              </a:cubicBezTo>
                              <a:cubicBezTo>
                                <a:pt x="268" y="42"/>
                                <a:pt x="268" y="42"/>
                                <a:pt x="268" y="42"/>
                              </a:cubicBezTo>
                              <a:cubicBezTo>
                                <a:pt x="268" y="63"/>
                                <a:pt x="268" y="63"/>
                                <a:pt x="268" y="63"/>
                              </a:cubicBezTo>
                              <a:cubicBezTo>
                                <a:pt x="257" y="63"/>
                                <a:pt x="257" y="63"/>
                                <a:pt x="257" y="63"/>
                              </a:cubicBezTo>
                              <a:lnTo>
                                <a:pt x="257" y="1"/>
                              </a:lnTo>
                              <a:close/>
                              <a:moveTo>
                                <a:pt x="284" y="32"/>
                              </a:moveTo>
                              <a:cubicBezTo>
                                <a:pt x="288" y="32"/>
                                <a:pt x="291" y="31"/>
                                <a:pt x="293" y="29"/>
                              </a:cubicBezTo>
                              <a:cubicBezTo>
                                <a:pt x="296" y="27"/>
                                <a:pt x="297" y="25"/>
                                <a:pt x="297" y="22"/>
                              </a:cubicBezTo>
                              <a:cubicBezTo>
                                <a:pt x="297" y="21"/>
                                <a:pt x="297" y="21"/>
                                <a:pt x="297" y="21"/>
                              </a:cubicBezTo>
                              <a:cubicBezTo>
                                <a:pt x="297" y="18"/>
                                <a:pt x="296" y="15"/>
                                <a:pt x="293" y="14"/>
                              </a:cubicBezTo>
                              <a:cubicBezTo>
                                <a:pt x="291" y="12"/>
                                <a:pt x="288" y="11"/>
                                <a:pt x="284" y="11"/>
                              </a:cubicBezTo>
                              <a:cubicBezTo>
                                <a:pt x="268" y="11"/>
                                <a:pt x="268" y="11"/>
                                <a:pt x="268" y="11"/>
                              </a:cubicBezTo>
                              <a:cubicBezTo>
                                <a:pt x="268" y="32"/>
                                <a:pt x="268" y="32"/>
                                <a:pt x="268" y="32"/>
                              </a:cubicBezTo>
                              <a:lnTo>
                                <a:pt x="284" y="32"/>
                              </a:lnTo>
                              <a:close/>
                              <a:moveTo>
                                <a:pt x="321" y="1"/>
                              </a:moveTo>
                              <a:cubicBezTo>
                                <a:pt x="367" y="1"/>
                                <a:pt x="367" y="1"/>
                                <a:pt x="367" y="1"/>
                              </a:cubicBezTo>
                              <a:cubicBezTo>
                                <a:pt x="367" y="11"/>
                                <a:pt x="367" y="11"/>
                                <a:pt x="367" y="11"/>
                              </a:cubicBezTo>
                              <a:cubicBezTo>
                                <a:pt x="332" y="11"/>
                                <a:pt x="332" y="11"/>
                                <a:pt x="332" y="11"/>
                              </a:cubicBezTo>
                              <a:cubicBezTo>
                                <a:pt x="332" y="28"/>
                                <a:pt x="332" y="28"/>
                                <a:pt x="332" y="28"/>
                              </a:cubicBezTo>
                              <a:cubicBezTo>
                                <a:pt x="363" y="28"/>
                                <a:pt x="363" y="28"/>
                                <a:pt x="363" y="28"/>
                              </a:cubicBezTo>
                              <a:cubicBezTo>
                                <a:pt x="363" y="38"/>
                                <a:pt x="363" y="38"/>
                                <a:pt x="363" y="38"/>
                              </a:cubicBezTo>
                              <a:cubicBezTo>
                                <a:pt x="332" y="38"/>
                                <a:pt x="332" y="38"/>
                                <a:pt x="332" y="38"/>
                              </a:cubicBezTo>
                              <a:cubicBezTo>
                                <a:pt x="332" y="63"/>
                                <a:pt x="332" y="63"/>
                                <a:pt x="332" y="63"/>
                              </a:cubicBezTo>
                              <a:cubicBezTo>
                                <a:pt x="321" y="63"/>
                                <a:pt x="321" y="63"/>
                                <a:pt x="321" y="63"/>
                              </a:cubicBezTo>
                              <a:lnTo>
                                <a:pt x="321" y="1"/>
                              </a:lnTo>
                              <a:close/>
                              <a:moveTo>
                                <a:pt x="401" y="1"/>
                              </a:moveTo>
                              <a:cubicBezTo>
                                <a:pt x="411" y="1"/>
                                <a:pt x="411" y="1"/>
                                <a:pt x="411" y="1"/>
                              </a:cubicBezTo>
                              <a:cubicBezTo>
                                <a:pt x="438" y="63"/>
                                <a:pt x="438" y="63"/>
                                <a:pt x="438" y="63"/>
                              </a:cubicBezTo>
                              <a:cubicBezTo>
                                <a:pt x="427" y="63"/>
                                <a:pt x="427" y="63"/>
                                <a:pt x="427" y="63"/>
                              </a:cubicBezTo>
                              <a:cubicBezTo>
                                <a:pt x="420" y="48"/>
                                <a:pt x="420" y="48"/>
                                <a:pt x="420" y="48"/>
                              </a:cubicBezTo>
                              <a:cubicBezTo>
                                <a:pt x="391" y="48"/>
                                <a:pt x="391" y="48"/>
                                <a:pt x="391" y="48"/>
                              </a:cubicBezTo>
                              <a:cubicBezTo>
                                <a:pt x="385" y="63"/>
                                <a:pt x="385" y="63"/>
                                <a:pt x="385" y="63"/>
                              </a:cubicBezTo>
                              <a:cubicBezTo>
                                <a:pt x="374" y="63"/>
                                <a:pt x="374" y="63"/>
                                <a:pt x="374" y="63"/>
                              </a:cubicBezTo>
                              <a:lnTo>
                                <a:pt x="401" y="1"/>
                              </a:lnTo>
                              <a:close/>
                              <a:moveTo>
                                <a:pt x="416" y="39"/>
                              </a:moveTo>
                              <a:cubicBezTo>
                                <a:pt x="406" y="14"/>
                                <a:pt x="406" y="14"/>
                                <a:pt x="406" y="14"/>
                              </a:cubicBezTo>
                              <a:cubicBezTo>
                                <a:pt x="395" y="39"/>
                                <a:pt x="395" y="39"/>
                                <a:pt x="395" y="39"/>
                              </a:cubicBezTo>
                              <a:lnTo>
                                <a:pt x="416" y="39"/>
                              </a:lnTo>
                              <a:close/>
                              <a:moveTo>
                                <a:pt x="467" y="32"/>
                              </a:moveTo>
                              <a:cubicBezTo>
                                <a:pt x="445" y="1"/>
                                <a:pt x="445" y="1"/>
                                <a:pt x="445" y="1"/>
                              </a:cubicBezTo>
                              <a:cubicBezTo>
                                <a:pt x="458" y="1"/>
                                <a:pt x="458" y="1"/>
                                <a:pt x="458" y="1"/>
                              </a:cubicBezTo>
                              <a:cubicBezTo>
                                <a:pt x="473" y="23"/>
                                <a:pt x="473" y="23"/>
                                <a:pt x="473" y="23"/>
                              </a:cubicBezTo>
                              <a:cubicBezTo>
                                <a:pt x="489" y="1"/>
                                <a:pt x="489" y="1"/>
                                <a:pt x="489" y="1"/>
                              </a:cubicBezTo>
                              <a:cubicBezTo>
                                <a:pt x="501" y="1"/>
                                <a:pt x="501" y="1"/>
                                <a:pt x="501" y="1"/>
                              </a:cubicBezTo>
                              <a:cubicBezTo>
                                <a:pt x="480" y="31"/>
                                <a:pt x="480" y="31"/>
                                <a:pt x="480" y="31"/>
                              </a:cubicBezTo>
                              <a:cubicBezTo>
                                <a:pt x="502" y="63"/>
                                <a:pt x="502" y="63"/>
                                <a:pt x="502" y="63"/>
                              </a:cubicBezTo>
                              <a:cubicBezTo>
                                <a:pt x="489" y="63"/>
                                <a:pt x="489" y="63"/>
                                <a:pt x="489" y="63"/>
                              </a:cubicBezTo>
                              <a:cubicBezTo>
                                <a:pt x="473" y="40"/>
                                <a:pt x="473" y="40"/>
                                <a:pt x="473" y="40"/>
                              </a:cubicBezTo>
                              <a:cubicBezTo>
                                <a:pt x="457" y="63"/>
                                <a:pt x="457" y="63"/>
                                <a:pt x="457" y="63"/>
                              </a:cubicBezTo>
                              <a:cubicBezTo>
                                <a:pt x="444" y="63"/>
                                <a:pt x="444" y="63"/>
                                <a:pt x="444" y="63"/>
                              </a:cubicBezTo>
                              <a:lnTo>
                                <a:pt x="467" y="32"/>
                              </a:lnTo>
                              <a:close/>
                              <a:moveTo>
                                <a:pt x="569" y="64"/>
                              </a:moveTo>
                              <a:cubicBezTo>
                                <a:pt x="564" y="64"/>
                                <a:pt x="560" y="63"/>
                                <a:pt x="556" y="62"/>
                              </a:cubicBezTo>
                              <a:cubicBezTo>
                                <a:pt x="552" y="60"/>
                                <a:pt x="549" y="58"/>
                                <a:pt x="546" y="55"/>
                              </a:cubicBezTo>
                              <a:cubicBezTo>
                                <a:pt x="543" y="52"/>
                                <a:pt x="541" y="49"/>
                                <a:pt x="539" y="45"/>
                              </a:cubicBezTo>
                              <a:cubicBezTo>
                                <a:pt x="538" y="41"/>
                                <a:pt x="537" y="37"/>
                                <a:pt x="537" y="32"/>
                              </a:cubicBezTo>
                              <a:cubicBezTo>
                                <a:pt x="537" y="32"/>
                                <a:pt x="537" y="32"/>
                                <a:pt x="537" y="32"/>
                              </a:cubicBezTo>
                              <a:cubicBezTo>
                                <a:pt x="537" y="28"/>
                                <a:pt x="538" y="24"/>
                                <a:pt x="539" y="20"/>
                              </a:cubicBezTo>
                              <a:cubicBezTo>
                                <a:pt x="541" y="16"/>
                                <a:pt x="543" y="13"/>
                                <a:pt x="546" y="10"/>
                              </a:cubicBezTo>
                              <a:cubicBezTo>
                                <a:pt x="549" y="7"/>
                                <a:pt x="552" y="4"/>
                                <a:pt x="556" y="3"/>
                              </a:cubicBezTo>
                              <a:cubicBezTo>
                                <a:pt x="560" y="1"/>
                                <a:pt x="564" y="0"/>
                                <a:pt x="569" y="0"/>
                              </a:cubicBezTo>
                              <a:cubicBezTo>
                                <a:pt x="572" y="0"/>
                                <a:pt x="574" y="0"/>
                                <a:pt x="577" y="1"/>
                              </a:cubicBezTo>
                              <a:cubicBezTo>
                                <a:pt x="579" y="1"/>
                                <a:pt x="581" y="2"/>
                                <a:pt x="583" y="3"/>
                              </a:cubicBezTo>
                              <a:cubicBezTo>
                                <a:pt x="585" y="4"/>
                                <a:pt x="587" y="5"/>
                                <a:pt x="588" y="6"/>
                              </a:cubicBezTo>
                              <a:cubicBezTo>
                                <a:pt x="590" y="7"/>
                                <a:pt x="592" y="8"/>
                                <a:pt x="593" y="10"/>
                              </a:cubicBezTo>
                              <a:cubicBezTo>
                                <a:pt x="586" y="18"/>
                                <a:pt x="586" y="18"/>
                                <a:pt x="586" y="18"/>
                              </a:cubicBezTo>
                              <a:cubicBezTo>
                                <a:pt x="584" y="16"/>
                                <a:pt x="581" y="14"/>
                                <a:pt x="578" y="12"/>
                              </a:cubicBezTo>
                              <a:cubicBezTo>
                                <a:pt x="576" y="11"/>
                                <a:pt x="572" y="10"/>
                                <a:pt x="569" y="10"/>
                              </a:cubicBezTo>
                              <a:cubicBezTo>
                                <a:pt x="566" y="10"/>
                                <a:pt x="563" y="11"/>
                                <a:pt x="561" y="12"/>
                              </a:cubicBezTo>
                              <a:cubicBezTo>
                                <a:pt x="558" y="13"/>
                                <a:pt x="556" y="15"/>
                                <a:pt x="554" y="17"/>
                              </a:cubicBezTo>
                              <a:cubicBezTo>
                                <a:pt x="552" y="19"/>
                                <a:pt x="551" y="21"/>
                                <a:pt x="550" y="24"/>
                              </a:cubicBezTo>
                              <a:cubicBezTo>
                                <a:pt x="549" y="26"/>
                                <a:pt x="548" y="29"/>
                                <a:pt x="548" y="32"/>
                              </a:cubicBezTo>
                              <a:cubicBezTo>
                                <a:pt x="548" y="32"/>
                                <a:pt x="548" y="32"/>
                                <a:pt x="548" y="32"/>
                              </a:cubicBezTo>
                              <a:cubicBezTo>
                                <a:pt x="548" y="35"/>
                                <a:pt x="549" y="38"/>
                                <a:pt x="550" y="41"/>
                              </a:cubicBezTo>
                              <a:cubicBezTo>
                                <a:pt x="551" y="43"/>
                                <a:pt x="552" y="46"/>
                                <a:pt x="554" y="48"/>
                              </a:cubicBezTo>
                              <a:cubicBezTo>
                                <a:pt x="556" y="50"/>
                                <a:pt x="558" y="51"/>
                                <a:pt x="561" y="52"/>
                              </a:cubicBezTo>
                              <a:cubicBezTo>
                                <a:pt x="563" y="54"/>
                                <a:pt x="566" y="54"/>
                                <a:pt x="569" y="54"/>
                              </a:cubicBezTo>
                              <a:cubicBezTo>
                                <a:pt x="573" y="54"/>
                                <a:pt x="576" y="53"/>
                                <a:pt x="579" y="52"/>
                              </a:cubicBezTo>
                              <a:cubicBezTo>
                                <a:pt x="581" y="51"/>
                                <a:pt x="584" y="49"/>
                                <a:pt x="587" y="46"/>
                              </a:cubicBezTo>
                              <a:cubicBezTo>
                                <a:pt x="594" y="53"/>
                                <a:pt x="594" y="53"/>
                                <a:pt x="594" y="53"/>
                              </a:cubicBezTo>
                              <a:cubicBezTo>
                                <a:pt x="592" y="55"/>
                                <a:pt x="590" y="56"/>
                                <a:pt x="589" y="58"/>
                              </a:cubicBezTo>
                              <a:cubicBezTo>
                                <a:pt x="587" y="59"/>
                                <a:pt x="585" y="60"/>
                                <a:pt x="583" y="61"/>
                              </a:cubicBezTo>
                              <a:cubicBezTo>
                                <a:pt x="581" y="62"/>
                                <a:pt x="579" y="63"/>
                                <a:pt x="576" y="63"/>
                              </a:cubicBezTo>
                              <a:cubicBezTo>
                                <a:pt x="574" y="64"/>
                                <a:pt x="571" y="64"/>
                                <a:pt x="569" y="64"/>
                              </a:cubicBezTo>
                              <a:close/>
                              <a:moveTo>
                                <a:pt x="634" y="64"/>
                              </a:moveTo>
                              <a:cubicBezTo>
                                <a:pt x="630" y="64"/>
                                <a:pt x="625" y="63"/>
                                <a:pt x="621" y="62"/>
                              </a:cubicBezTo>
                              <a:cubicBezTo>
                                <a:pt x="617" y="60"/>
                                <a:pt x="614" y="58"/>
                                <a:pt x="611" y="55"/>
                              </a:cubicBezTo>
                              <a:cubicBezTo>
                                <a:pt x="608" y="52"/>
                                <a:pt x="606" y="49"/>
                                <a:pt x="605" y="45"/>
                              </a:cubicBezTo>
                              <a:cubicBezTo>
                                <a:pt x="603" y="41"/>
                                <a:pt x="602" y="37"/>
                                <a:pt x="602" y="32"/>
                              </a:cubicBezTo>
                              <a:cubicBezTo>
                                <a:pt x="602" y="32"/>
                                <a:pt x="602" y="32"/>
                                <a:pt x="602" y="32"/>
                              </a:cubicBezTo>
                              <a:cubicBezTo>
                                <a:pt x="602" y="28"/>
                                <a:pt x="603" y="24"/>
                                <a:pt x="605" y="20"/>
                              </a:cubicBezTo>
                              <a:cubicBezTo>
                                <a:pt x="606" y="16"/>
                                <a:pt x="608" y="13"/>
                                <a:pt x="611" y="10"/>
                              </a:cubicBezTo>
                              <a:cubicBezTo>
                                <a:pt x="614" y="7"/>
                                <a:pt x="618" y="4"/>
                                <a:pt x="622" y="3"/>
                              </a:cubicBezTo>
                              <a:cubicBezTo>
                                <a:pt x="625" y="1"/>
                                <a:pt x="630" y="0"/>
                                <a:pt x="635" y="0"/>
                              </a:cubicBezTo>
                              <a:cubicBezTo>
                                <a:pt x="639" y="0"/>
                                <a:pt x="644" y="1"/>
                                <a:pt x="648" y="3"/>
                              </a:cubicBezTo>
                              <a:cubicBezTo>
                                <a:pt x="652" y="4"/>
                                <a:pt x="655" y="7"/>
                                <a:pt x="658" y="10"/>
                              </a:cubicBezTo>
                              <a:cubicBezTo>
                                <a:pt x="661" y="12"/>
                                <a:pt x="663" y="16"/>
                                <a:pt x="664" y="20"/>
                              </a:cubicBezTo>
                              <a:cubicBezTo>
                                <a:pt x="666" y="24"/>
                                <a:pt x="667" y="28"/>
                                <a:pt x="667" y="32"/>
                              </a:cubicBezTo>
                              <a:cubicBezTo>
                                <a:pt x="667" y="32"/>
                                <a:pt x="667" y="32"/>
                                <a:pt x="667" y="32"/>
                              </a:cubicBezTo>
                              <a:cubicBezTo>
                                <a:pt x="667" y="37"/>
                                <a:pt x="666" y="41"/>
                                <a:pt x="664" y="45"/>
                              </a:cubicBezTo>
                              <a:cubicBezTo>
                                <a:pt x="663" y="48"/>
                                <a:pt x="661" y="52"/>
                                <a:pt x="658" y="55"/>
                              </a:cubicBezTo>
                              <a:cubicBezTo>
                                <a:pt x="655" y="58"/>
                                <a:pt x="651" y="60"/>
                                <a:pt x="647" y="62"/>
                              </a:cubicBezTo>
                              <a:cubicBezTo>
                                <a:pt x="644" y="63"/>
                                <a:pt x="639" y="64"/>
                                <a:pt x="634" y="64"/>
                              </a:cubicBezTo>
                              <a:close/>
                              <a:moveTo>
                                <a:pt x="635" y="54"/>
                              </a:moveTo>
                              <a:cubicBezTo>
                                <a:pt x="638" y="54"/>
                                <a:pt x="640" y="54"/>
                                <a:pt x="643" y="52"/>
                              </a:cubicBezTo>
                              <a:cubicBezTo>
                                <a:pt x="646" y="51"/>
                                <a:pt x="648" y="50"/>
                                <a:pt x="650" y="48"/>
                              </a:cubicBezTo>
                              <a:cubicBezTo>
                                <a:pt x="651" y="46"/>
                                <a:pt x="653" y="44"/>
                                <a:pt x="654" y="41"/>
                              </a:cubicBezTo>
                              <a:cubicBezTo>
                                <a:pt x="655" y="38"/>
                                <a:pt x="655" y="35"/>
                                <a:pt x="655" y="32"/>
                              </a:cubicBezTo>
                              <a:cubicBezTo>
                                <a:pt x="655" y="32"/>
                                <a:pt x="655" y="32"/>
                                <a:pt x="655" y="32"/>
                              </a:cubicBezTo>
                              <a:cubicBezTo>
                                <a:pt x="655" y="29"/>
                                <a:pt x="655" y="26"/>
                                <a:pt x="654" y="24"/>
                              </a:cubicBezTo>
                              <a:cubicBezTo>
                                <a:pt x="653" y="21"/>
                                <a:pt x="651" y="19"/>
                                <a:pt x="649" y="17"/>
                              </a:cubicBezTo>
                              <a:cubicBezTo>
                                <a:pt x="648" y="15"/>
                                <a:pt x="645" y="13"/>
                                <a:pt x="643" y="12"/>
                              </a:cubicBezTo>
                              <a:cubicBezTo>
                                <a:pt x="640" y="11"/>
                                <a:pt x="637" y="10"/>
                                <a:pt x="634" y="10"/>
                              </a:cubicBezTo>
                              <a:cubicBezTo>
                                <a:pt x="631" y="10"/>
                                <a:pt x="629" y="11"/>
                                <a:pt x="626" y="12"/>
                              </a:cubicBezTo>
                              <a:cubicBezTo>
                                <a:pt x="623" y="13"/>
                                <a:pt x="621" y="15"/>
                                <a:pt x="619" y="17"/>
                              </a:cubicBezTo>
                              <a:cubicBezTo>
                                <a:pt x="618" y="19"/>
                                <a:pt x="616" y="21"/>
                                <a:pt x="615" y="24"/>
                              </a:cubicBezTo>
                              <a:cubicBezTo>
                                <a:pt x="614" y="26"/>
                                <a:pt x="614" y="29"/>
                                <a:pt x="614" y="32"/>
                              </a:cubicBezTo>
                              <a:cubicBezTo>
                                <a:pt x="614" y="32"/>
                                <a:pt x="614" y="32"/>
                                <a:pt x="614" y="32"/>
                              </a:cubicBezTo>
                              <a:cubicBezTo>
                                <a:pt x="614" y="35"/>
                                <a:pt x="614" y="38"/>
                                <a:pt x="615" y="41"/>
                              </a:cubicBezTo>
                              <a:cubicBezTo>
                                <a:pt x="616" y="43"/>
                                <a:pt x="618" y="46"/>
                                <a:pt x="620" y="48"/>
                              </a:cubicBezTo>
                              <a:cubicBezTo>
                                <a:pt x="621" y="50"/>
                                <a:pt x="624" y="51"/>
                                <a:pt x="626" y="52"/>
                              </a:cubicBezTo>
                              <a:cubicBezTo>
                                <a:pt x="629" y="54"/>
                                <a:pt x="632" y="54"/>
                                <a:pt x="635" y="54"/>
                              </a:cubicBezTo>
                              <a:close/>
                              <a:moveTo>
                                <a:pt x="680" y="1"/>
                              </a:moveTo>
                              <a:cubicBezTo>
                                <a:pt x="692" y="1"/>
                                <a:pt x="692" y="1"/>
                                <a:pt x="692" y="1"/>
                              </a:cubicBezTo>
                              <a:cubicBezTo>
                                <a:pt x="710" y="31"/>
                                <a:pt x="710" y="31"/>
                                <a:pt x="710" y="31"/>
                              </a:cubicBezTo>
                              <a:cubicBezTo>
                                <a:pt x="729" y="1"/>
                                <a:pt x="729" y="1"/>
                                <a:pt x="729" y="1"/>
                              </a:cubicBezTo>
                              <a:cubicBezTo>
                                <a:pt x="741" y="1"/>
                                <a:pt x="741" y="1"/>
                                <a:pt x="741" y="1"/>
                              </a:cubicBezTo>
                              <a:cubicBezTo>
                                <a:pt x="741" y="63"/>
                                <a:pt x="741" y="63"/>
                                <a:pt x="741" y="63"/>
                              </a:cubicBezTo>
                              <a:cubicBezTo>
                                <a:pt x="730" y="63"/>
                                <a:pt x="730" y="63"/>
                                <a:pt x="730" y="63"/>
                              </a:cubicBezTo>
                              <a:cubicBezTo>
                                <a:pt x="730" y="19"/>
                                <a:pt x="730" y="19"/>
                                <a:pt x="730" y="19"/>
                              </a:cubicBezTo>
                              <a:cubicBezTo>
                                <a:pt x="710" y="48"/>
                                <a:pt x="710" y="48"/>
                                <a:pt x="710" y="48"/>
                              </a:cubicBezTo>
                              <a:cubicBezTo>
                                <a:pt x="710" y="48"/>
                                <a:pt x="710" y="48"/>
                                <a:pt x="710" y="48"/>
                              </a:cubicBezTo>
                              <a:cubicBezTo>
                                <a:pt x="691" y="19"/>
                                <a:pt x="691" y="19"/>
                                <a:pt x="691" y="19"/>
                              </a:cubicBezTo>
                              <a:cubicBezTo>
                                <a:pt x="691" y="63"/>
                                <a:pt x="691" y="63"/>
                                <a:pt x="691" y="63"/>
                              </a:cubicBezTo>
                              <a:cubicBezTo>
                                <a:pt x="680" y="63"/>
                                <a:pt x="680" y="63"/>
                                <a:pt x="680" y="63"/>
                              </a:cubicBezTo>
                              <a:lnTo>
                                <a:pt x="680" y="1"/>
                              </a:lnTo>
                              <a:close/>
                              <a:moveTo>
                                <a:pt x="757" y="1"/>
                              </a:moveTo>
                              <a:cubicBezTo>
                                <a:pt x="781" y="1"/>
                                <a:pt x="781" y="1"/>
                                <a:pt x="781" y="1"/>
                              </a:cubicBezTo>
                              <a:cubicBezTo>
                                <a:pt x="785" y="1"/>
                                <a:pt x="788" y="2"/>
                                <a:pt x="791" y="3"/>
                              </a:cubicBezTo>
                              <a:cubicBezTo>
                                <a:pt x="794" y="4"/>
                                <a:pt x="796" y="5"/>
                                <a:pt x="798" y="7"/>
                              </a:cubicBezTo>
                              <a:cubicBezTo>
                                <a:pt x="800" y="9"/>
                                <a:pt x="802" y="11"/>
                                <a:pt x="803" y="13"/>
                              </a:cubicBezTo>
                              <a:cubicBezTo>
                                <a:pt x="804" y="16"/>
                                <a:pt x="805" y="19"/>
                                <a:pt x="805" y="22"/>
                              </a:cubicBezTo>
                              <a:cubicBezTo>
                                <a:pt x="805" y="22"/>
                                <a:pt x="805" y="22"/>
                                <a:pt x="805" y="22"/>
                              </a:cubicBezTo>
                              <a:cubicBezTo>
                                <a:pt x="805" y="26"/>
                                <a:pt x="804" y="29"/>
                                <a:pt x="803" y="31"/>
                              </a:cubicBezTo>
                              <a:cubicBezTo>
                                <a:pt x="801" y="34"/>
                                <a:pt x="800" y="36"/>
                                <a:pt x="797" y="38"/>
                              </a:cubicBezTo>
                              <a:cubicBezTo>
                                <a:pt x="795" y="40"/>
                                <a:pt x="792" y="41"/>
                                <a:pt x="789" y="42"/>
                              </a:cubicBezTo>
                              <a:cubicBezTo>
                                <a:pt x="786" y="43"/>
                                <a:pt x="783" y="43"/>
                                <a:pt x="780" y="43"/>
                              </a:cubicBezTo>
                              <a:cubicBezTo>
                                <a:pt x="767" y="43"/>
                                <a:pt x="767" y="43"/>
                                <a:pt x="767" y="43"/>
                              </a:cubicBezTo>
                              <a:cubicBezTo>
                                <a:pt x="767" y="63"/>
                                <a:pt x="767" y="63"/>
                                <a:pt x="767" y="63"/>
                              </a:cubicBezTo>
                              <a:cubicBezTo>
                                <a:pt x="757" y="63"/>
                                <a:pt x="757" y="63"/>
                                <a:pt x="757" y="63"/>
                              </a:cubicBezTo>
                              <a:lnTo>
                                <a:pt x="757" y="1"/>
                              </a:lnTo>
                              <a:close/>
                              <a:moveTo>
                                <a:pt x="780" y="33"/>
                              </a:moveTo>
                              <a:cubicBezTo>
                                <a:pt x="784" y="33"/>
                                <a:pt x="788" y="32"/>
                                <a:pt x="790" y="30"/>
                              </a:cubicBezTo>
                              <a:cubicBezTo>
                                <a:pt x="792" y="28"/>
                                <a:pt x="793" y="26"/>
                                <a:pt x="793" y="22"/>
                              </a:cubicBezTo>
                              <a:cubicBezTo>
                                <a:pt x="793" y="22"/>
                                <a:pt x="793" y="22"/>
                                <a:pt x="793" y="22"/>
                              </a:cubicBezTo>
                              <a:cubicBezTo>
                                <a:pt x="793" y="19"/>
                                <a:pt x="792" y="16"/>
                                <a:pt x="790" y="14"/>
                              </a:cubicBezTo>
                              <a:cubicBezTo>
                                <a:pt x="787" y="12"/>
                                <a:pt x="784" y="11"/>
                                <a:pt x="780" y="11"/>
                              </a:cubicBezTo>
                              <a:cubicBezTo>
                                <a:pt x="767" y="11"/>
                                <a:pt x="767" y="11"/>
                                <a:pt x="767" y="11"/>
                              </a:cubicBezTo>
                              <a:cubicBezTo>
                                <a:pt x="767" y="33"/>
                                <a:pt x="767" y="33"/>
                                <a:pt x="767" y="33"/>
                              </a:cubicBezTo>
                              <a:lnTo>
                                <a:pt x="780" y="33"/>
                              </a:lnTo>
                              <a:close/>
                              <a:moveTo>
                                <a:pt x="838" y="1"/>
                              </a:moveTo>
                              <a:cubicBezTo>
                                <a:pt x="848" y="1"/>
                                <a:pt x="848" y="1"/>
                                <a:pt x="848" y="1"/>
                              </a:cubicBezTo>
                              <a:cubicBezTo>
                                <a:pt x="875" y="63"/>
                                <a:pt x="875" y="63"/>
                                <a:pt x="875" y="63"/>
                              </a:cubicBezTo>
                              <a:cubicBezTo>
                                <a:pt x="863" y="63"/>
                                <a:pt x="863" y="63"/>
                                <a:pt x="863" y="63"/>
                              </a:cubicBezTo>
                              <a:cubicBezTo>
                                <a:pt x="857" y="48"/>
                                <a:pt x="857" y="48"/>
                                <a:pt x="857" y="48"/>
                              </a:cubicBezTo>
                              <a:cubicBezTo>
                                <a:pt x="828" y="48"/>
                                <a:pt x="828" y="48"/>
                                <a:pt x="828" y="48"/>
                              </a:cubicBezTo>
                              <a:cubicBezTo>
                                <a:pt x="821" y="63"/>
                                <a:pt x="821" y="63"/>
                                <a:pt x="821" y="63"/>
                              </a:cubicBezTo>
                              <a:cubicBezTo>
                                <a:pt x="810" y="63"/>
                                <a:pt x="810" y="63"/>
                                <a:pt x="810" y="63"/>
                              </a:cubicBezTo>
                              <a:lnTo>
                                <a:pt x="838" y="1"/>
                              </a:lnTo>
                              <a:close/>
                              <a:moveTo>
                                <a:pt x="853" y="39"/>
                              </a:moveTo>
                              <a:cubicBezTo>
                                <a:pt x="842" y="14"/>
                                <a:pt x="842" y="14"/>
                                <a:pt x="842" y="14"/>
                              </a:cubicBezTo>
                              <a:cubicBezTo>
                                <a:pt x="832" y="39"/>
                                <a:pt x="832" y="39"/>
                                <a:pt x="832" y="39"/>
                              </a:cubicBezTo>
                              <a:lnTo>
                                <a:pt x="853" y="39"/>
                              </a:lnTo>
                              <a:close/>
                              <a:moveTo>
                                <a:pt x="885" y="1"/>
                              </a:moveTo>
                              <a:cubicBezTo>
                                <a:pt x="895" y="1"/>
                                <a:pt x="895" y="1"/>
                                <a:pt x="895" y="1"/>
                              </a:cubicBezTo>
                              <a:cubicBezTo>
                                <a:pt x="929" y="44"/>
                                <a:pt x="929" y="44"/>
                                <a:pt x="929" y="44"/>
                              </a:cubicBezTo>
                              <a:cubicBezTo>
                                <a:pt x="929" y="1"/>
                                <a:pt x="929" y="1"/>
                                <a:pt x="929" y="1"/>
                              </a:cubicBezTo>
                              <a:cubicBezTo>
                                <a:pt x="939" y="1"/>
                                <a:pt x="939" y="1"/>
                                <a:pt x="939" y="1"/>
                              </a:cubicBezTo>
                              <a:cubicBezTo>
                                <a:pt x="939" y="63"/>
                                <a:pt x="939" y="63"/>
                                <a:pt x="939" y="63"/>
                              </a:cubicBezTo>
                              <a:cubicBezTo>
                                <a:pt x="930" y="63"/>
                                <a:pt x="930" y="63"/>
                                <a:pt x="930" y="63"/>
                              </a:cubicBezTo>
                              <a:cubicBezTo>
                                <a:pt x="896" y="19"/>
                                <a:pt x="896" y="19"/>
                                <a:pt x="896" y="19"/>
                              </a:cubicBezTo>
                              <a:cubicBezTo>
                                <a:pt x="896" y="63"/>
                                <a:pt x="896" y="63"/>
                                <a:pt x="896" y="63"/>
                              </a:cubicBezTo>
                              <a:cubicBezTo>
                                <a:pt x="885" y="63"/>
                                <a:pt x="885" y="63"/>
                                <a:pt x="885" y="63"/>
                              </a:cubicBezTo>
                              <a:lnTo>
                                <a:pt x="885" y="1"/>
                              </a:lnTo>
                              <a:close/>
                              <a:moveTo>
                                <a:pt x="973" y="39"/>
                              </a:moveTo>
                              <a:cubicBezTo>
                                <a:pt x="949" y="1"/>
                                <a:pt x="949" y="1"/>
                                <a:pt x="949" y="1"/>
                              </a:cubicBezTo>
                              <a:cubicBezTo>
                                <a:pt x="962" y="1"/>
                                <a:pt x="962" y="1"/>
                                <a:pt x="962" y="1"/>
                              </a:cubicBezTo>
                              <a:cubicBezTo>
                                <a:pt x="979" y="29"/>
                                <a:pt x="979" y="29"/>
                                <a:pt x="979" y="29"/>
                              </a:cubicBezTo>
                              <a:cubicBezTo>
                                <a:pt x="996" y="1"/>
                                <a:pt x="996" y="1"/>
                                <a:pt x="996" y="1"/>
                              </a:cubicBezTo>
                              <a:cubicBezTo>
                                <a:pt x="1009" y="1"/>
                                <a:pt x="1009" y="1"/>
                                <a:pt x="1009" y="1"/>
                              </a:cubicBezTo>
                              <a:cubicBezTo>
                                <a:pt x="984" y="38"/>
                                <a:pt x="984" y="38"/>
                                <a:pt x="984" y="38"/>
                              </a:cubicBezTo>
                              <a:cubicBezTo>
                                <a:pt x="984" y="63"/>
                                <a:pt x="984" y="63"/>
                                <a:pt x="984" y="63"/>
                              </a:cubicBezTo>
                              <a:cubicBezTo>
                                <a:pt x="973" y="63"/>
                                <a:pt x="973" y="63"/>
                                <a:pt x="973" y="63"/>
                              </a:cubicBezTo>
                              <a:lnTo>
                                <a:pt x="973" y="39"/>
                              </a:lnTo>
                              <a:close/>
                            </a:path>
                          </a:pathLst>
                        </a:custGeom>
                        <a:solidFill>
                          <a:srgbClr val="000001"/>
                        </a:solidFill>
                        <a:ln>
                          <a:noFill/>
                        </a:ln>
                      </wps:spPr>
                      <wps:bodyPr vert="horz" wrap="square" lIns="91440" tIns="45720" rIns="91440" bIns="45720" numCol="1" anchor="t" anchorCtr="0" compatLnSpc="1">
                        <a:prstTxWarp prst="textNoShape">
                          <a:avLst/>
                        </a:prstTxWarp>
                      </wps:bodyPr>
                    </wps:wsp>
                    <wps:wsp>
                      <wps:cNvPr id="24" name="Freeform 24"/>
                      <wps:cNvSpPr>
                        <a:spLocks noChangeAspect="1" noEditPoints="1"/>
                      </wps:cNvSpPr>
                      <wps:spPr bwMode="auto">
                        <a:xfrm>
                          <a:off x="-1" y="0"/>
                          <a:ext cx="2466073" cy="582621"/>
                        </a:xfrm>
                        <a:custGeom>
                          <a:avLst/>
                          <a:gdLst>
                            <a:gd name="T0" fmla="*/ 915 w 2423"/>
                            <a:gd name="T1" fmla="*/ 7 h 572"/>
                            <a:gd name="T2" fmla="*/ 898 w 2423"/>
                            <a:gd name="T3" fmla="*/ 118 h 572"/>
                            <a:gd name="T4" fmla="*/ 877 w 2423"/>
                            <a:gd name="T5" fmla="*/ 300 h 572"/>
                            <a:gd name="T6" fmla="*/ 931 w 2423"/>
                            <a:gd name="T7" fmla="*/ 271 h 572"/>
                            <a:gd name="T8" fmla="*/ 1028 w 2423"/>
                            <a:gd name="T9" fmla="*/ 235 h 572"/>
                            <a:gd name="T10" fmla="*/ 929 w 2423"/>
                            <a:gd name="T11" fmla="*/ 152 h 572"/>
                            <a:gd name="T12" fmla="*/ 1215 w 2423"/>
                            <a:gd name="T13" fmla="*/ 305 h 572"/>
                            <a:gd name="T14" fmla="*/ 1240 w 2423"/>
                            <a:gd name="T15" fmla="*/ 14 h 572"/>
                            <a:gd name="T16" fmla="*/ 1297 w 2423"/>
                            <a:gd name="T17" fmla="*/ 6 h 572"/>
                            <a:gd name="T18" fmla="*/ 1279 w 2423"/>
                            <a:gd name="T19" fmla="*/ 239 h 572"/>
                            <a:gd name="T20" fmla="*/ 1157 w 2423"/>
                            <a:gd name="T21" fmla="*/ 280 h 572"/>
                            <a:gd name="T22" fmla="*/ 1570 w 2423"/>
                            <a:gd name="T23" fmla="*/ 49 h 572"/>
                            <a:gd name="T24" fmla="*/ 1536 w 2423"/>
                            <a:gd name="T25" fmla="*/ 7 h 572"/>
                            <a:gd name="T26" fmla="*/ 1332 w 2423"/>
                            <a:gd name="T27" fmla="*/ 51 h 572"/>
                            <a:gd name="T28" fmla="*/ 1438 w 2423"/>
                            <a:gd name="T29" fmla="*/ 271 h 572"/>
                            <a:gd name="T30" fmla="*/ 1504 w 2423"/>
                            <a:gd name="T31" fmla="*/ 300 h 572"/>
                            <a:gd name="T32" fmla="*/ 1472 w 2423"/>
                            <a:gd name="T33" fmla="*/ 22 h 572"/>
                            <a:gd name="T34" fmla="*/ 1745 w 2423"/>
                            <a:gd name="T35" fmla="*/ 290 h 572"/>
                            <a:gd name="T36" fmla="*/ 1929 w 2423"/>
                            <a:gd name="T37" fmla="*/ 292 h 572"/>
                            <a:gd name="T38" fmla="*/ 2002 w 2423"/>
                            <a:gd name="T39" fmla="*/ 297 h 572"/>
                            <a:gd name="T40" fmla="*/ 2162 w 2423"/>
                            <a:gd name="T41" fmla="*/ 277 h 572"/>
                            <a:gd name="T42" fmla="*/ 2223 w 2423"/>
                            <a:gd name="T43" fmla="*/ 8 h 572"/>
                            <a:gd name="T44" fmla="*/ 2157 w 2423"/>
                            <a:gd name="T45" fmla="*/ 13 h 572"/>
                            <a:gd name="T46" fmla="*/ 1941 w 2423"/>
                            <a:gd name="T47" fmla="*/ 20 h 572"/>
                            <a:gd name="T48" fmla="*/ 2260 w 2423"/>
                            <a:gd name="T49" fmla="*/ 294 h 572"/>
                            <a:gd name="T50" fmla="*/ 2417 w 2423"/>
                            <a:gd name="T51" fmla="*/ 291 h 572"/>
                            <a:gd name="T52" fmla="*/ 2330 w 2423"/>
                            <a:gd name="T53" fmla="*/ 282 h 572"/>
                            <a:gd name="T54" fmla="*/ 2395 w 2423"/>
                            <a:gd name="T55" fmla="*/ 165 h 572"/>
                            <a:gd name="T56" fmla="*/ 2405 w 2423"/>
                            <a:gd name="T57" fmla="*/ 125 h 572"/>
                            <a:gd name="T58" fmla="*/ 2319 w 2423"/>
                            <a:gd name="T59" fmla="*/ 21 h 572"/>
                            <a:gd name="T60" fmla="*/ 2410 w 2423"/>
                            <a:gd name="T61" fmla="*/ 24 h 572"/>
                            <a:gd name="T62" fmla="*/ 2256 w 2423"/>
                            <a:gd name="T63" fmla="*/ 6 h 572"/>
                            <a:gd name="T64" fmla="*/ 2284 w 2423"/>
                            <a:gd name="T65" fmla="*/ 187 h 572"/>
                            <a:gd name="T66" fmla="*/ 729 w 2423"/>
                            <a:gd name="T67" fmla="*/ 253 h 572"/>
                            <a:gd name="T68" fmla="*/ 809 w 2423"/>
                            <a:gd name="T69" fmla="*/ 176 h 572"/>
                            <a:gd name="T70" fmla="*/ 813 w 2423"/>
                            <a:gd name="T71" fmla="*/ 128 h 572"/>
                            <a:gd name="T72" fmla="*/ 785 w 2423"/>
                            <a:gd name="T73" fmla="*/ 22 h 572"/>
                            <a:gd name="T74" fmla="*/ 826 w 2423"/>
                            <a:gd name="T75" fmla="*/ 6 h 572"/>
                            <a:gd name="T76" fmla="*/ 666 w 2423"/>
                            <a:gd name="T77" fmla="*/ 6 h 572"/>
                            <a:gd name="T78" fmla="*/ 605 w 2423"/>
                            <a:gd name="T79" fmla="*/ 13 h 572"/>
                            <a:gd name="T80" fmla="*/ 441 w 2423"/>
                            <a:gd name="T81" fmla="*/ 13 h 572"/>
                            <a:gd name="T82" fmla="*/ 361 w 2423"/>
                            <a:gd name="T83" fmla="*/ 6 h 572"/>
                            <a:gd name="T84" fmla="*/ 289 w 2423"/>
                            <a:gd name="T85" fmla="*/ 13 h 572"/>
                            <a:gd name="T86" fmla="*/ 284 w 2423"/>
                            <a:gd name="T87" fmla="*/ 294 h 572"/>
                            <a:gd name="T88" fmla="*/ 96 w 2423"/>
                            <a:gd name="T89" fmla="*/ 3 h 572"/>
                            <a:gd name="T90" fmla="*/ 33 w 2423"/>
                            <a:gd name="T91" fmla="*/ 32 h 572"/>
                            <a:gd name="T92" fmla="*/ 6 w 2423"/>
                            <a:gd name="T93" fmla="*/ 294 h 572"/>
                            <a:gd name="T94" fmla="*/ 82 w 2423"/>
                            <a:gd name="T95" fmla="*/ 290 h 572"/>
                            <a:gd name="T96" fmla="*/ 121 w 2423"/>
                            <a:gd name="T97" fmla="*/ 175 h 572"/>
                            <a:gd name="T98" fmla="*/ 319 w 2423"/>
                            <a:gd name="T99" fmla="*/ 298 h 572"/>
                            <a:gd name="T100" fmla="*/ 336 w 2423"/>
                            <a:gd name="T101" fmla="*/ 187 h 572"/>
                            <a:gd name="T102" fmla="*/ 406 w 2423"/>
                            <a:gd name="T103" fmla="*/ 42 h 572"/>
                            <a:gd name="T104" fmla="*/ 646 w 2423"/>
                            <a:gd name="T105" fmla="*/ 16 h 572"/>
                            <a:gd name="T106" fmla="*/ 696 w 2423"/>
                            <a:gd name="T107" fmla="*/ 118 h 572"/>
                            <a:gd name="T108" fmla="*/ 675 w 2423"/>
                            <a:gd name="T109" fmla="*/ 300 h 572"/>
                            <a:gd name="T110" fmla="*/ 833 w 2423"/>
                            <a:gd name="T111" fmla="*/ 247 h 572"/>
                            <a:gd name="T112" fmla="*/ 68 w 2423"/>
                            <a:gd name="T113" fmla="*/ 18 h 5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23" h="572">
                              <a:moveTo>
                                <a:pt x="1092" y="265"/>
                              </a:moveTo>
                              <a:cubicBezTo>
                                <a:pt x="1092" y="265"/>
                                <a:pt x="1043" y="206"/>
                                <a:pt x="1012" y="165"/>
                              </a:cubicBezTo>
                              <a:cubicBezTo>
                                <a:pt x="1047" y="133"/>
                                <a:pt x="1059" y="104"/>
                                <a:pt x="1059" y="76"/>
                              </a:cubicBezTo>
                              <a:cubicBezTo>
                                <a:pt x="1059" y="49"/>
                                <a:pt x="1042" y="30"/>
                                <a:pt x="1032" y="23"/>
                              </a:cubicBezTo>
                              <a:cubicBezTo>
                                <a:pt x="1011" y="8"/>
                                <a:pt x="985" y="6"/>
                                <a:pt x="961" y="6"/>
                              </a:cubicBezTo>
                              <a:cubicBezTo>
                                <a:pt x="949" y="6"/>
                                <a:pt x="919" y="7"/>
                                <a:pt x="915" y="7"/>
                              </a:cubicBezTo>
                              <a:cubicBezTo>
                                <a:pt x="913" y="7"/>
                                <a:pt x="888" y="6"/>
                                <a:pt x="871" y="6"/>
                              </a:cubicBezTo>
                              <a:cubicBezTo>
                                <a:pt x="866" y="6"/>
                                <a:pt x="864" y="6"/>
                                <a:pt x="864" y="9"/>
                              </a:cubicBezTo>
                              <a:cubicBezTo>
                                <a:pt x="864" y="10"/>
                                <a:pt x="866" y="11"/>
                                <a:pt x="868" y="11"/>
                              </a:cubicBezTo>
                              <a:cubicBezTo>
                                <a:pt x="871" y="11"/>
                                <a:pt x="878" y="11"/>
                                <a:pt x="881" y="12"/>
                              </a:cubicBezTo>
                              <a:cubicBezTo>
                                <a:pt x="894" y="15"/>
                                <a:pt x="897" y="21"/>
                                <a:pt x="898" y="34"/>
                              </a:cubicBezTo>
                              <a:cubicBezTo>
                                <a:pt x="898" y="47"/>
                                <a:pt x="898" y="58"/>
                                <a:pt x="898" y="118"/>
                              </a:cubicBezTo>
                              <a:cubicBezTo>
                                <a:pt x="898" y="187"/>
                                <a:pt x="898" y="187"/>
                                <a:pt x="898" y="187"/>
                              </a:cubicBezTo>
                              <a:cubicBezTo>
                                <a:pt x="898" y="224"/>
                                <a:pt x="898" y="255"/>
                                <a:pt x="896" y="271"/>
                              </a:cubicBezTo>
                              <a:cubicBezTo>
                                <a:pt x="895" y="283"/>
                                <a:pt x="893" y="291"/>
                                <a:pt x="885" y="293"/>
                              </a:cubicBezTo>
                              <a:cubicBezTo>
                                <a:pt x="882" y="293"/>
                                <a:pt x="877" y="294"/>
                                <a:pt x="873" y="294"/>
                              </a:cubicBezTo>
                              <a:cubicBezTo>
                                <a:pt x="871" y="294"/>
                                <a:pt x="870" y="295"/>
                                <a:pt x="870" y="297"/>
                              </a:cubicBezTo>
                              <a:cubicBezTo>
                                <a:pt x="870" y="299"/>
                                <a:pt x="872" y="300"/>
                                <a:pt x="877" y="300"/>
                              </a:cubicBezTo>
                              <a:cubicBezTo>
                                <a:pt x="888" y="300"/>
                                <a:pt x="913" y="298"/>
                                <a:pt x="913" y="298"/>
                              </a:cubicBezTo>
                              <a:cubicBezTo>
                                <a:pt x="915" y="298"/>
                                <a:pt x="940" y="300"/>
                                <a:pt x="961" y="300"/>
                              </a:cubicBezTo>
                              <a:cubicBezTo>
                                <a:pt x="965" y="300"/>
                                <a:pt x="967" y="298"/>
                                <a:pt x="967" y="297"/>
                              </a:cubicBezTo>
                              <a:cubicBezTo>
                                <a:pt x="967" y="295"/>
                                <a:pt x="966" y="294"/>
                                <a:pt x="964" y="294"/>
                              </a:cubicBezTo>
                              <a:cubicBezTo>
                                <a:pt x="961" y="294"/>
                                <a:pt x="952" y="293"/>
                                <a:pt x="947" y="293"/>
                              </a:cubicBezTo>
                              <a:cubicBezTo>
                                <a:pt x="935" y="291"/>
                                <a:pt x="933" y="283"/>
                                <a:pt x="931" y="271"/>
                              </a:cubicBezTo>
                              <a:cubicBezTo>
                                <a:pt x="929" y="255"/>
                                <a:pt x="929" y="224"/>
                                <a:pt x="929" y="187"/>
                              </a:cubicBezTo>
                              <a:cubicBezTo>
                                <a:pt x="929" y="177"/>
                                <a:pt x="929" y="177"/>
                                <a:pt x="929" y="177"/>
                              </a:cubicBezTo>
                              <a:cubicBezTo>
                                <a:pt x="929" y="176"/>
                                <a:pt x="930" y="174"/>
                                <a:pt x="932" y="174"/>
                              </a:cubicBezTo>
                              <a:cubicBezTo>
                                <a:pt x="980" y="175"/>
                                <a:pt x="980" y="175"/>
                                <a:pt x="980" y="175"/>
                              </a:cubicBezTo>
                              <a:cubicBezTo>
                                <a:pt x="982" y="175"/>
                                <a:pt x="984" y="176"/>
                                <a:pt x="985" y="177"/>
                              </a:cubicBezTo>
                              <a:cubicBezTo>
                                <a:pt x="993" y="188"/>
                                <a:pt x="1011" y="214"/>
                                <a:pt x="1028" y="235"/>
                              </a:cubicBezTo>
                              <a:cubicBezTo>
                                <a:pt x="1028" y="235"/>
                                <a:pt x="1265" y="572"/>
                                <a:pt x="1593" y="379"/>
                              </a:cubicBezTo>
                              <a:cubicBezTo>
                                <a:pt x="1531" y="413"/>
                                <a:pt x="1312" y="509"/>
                                <a:pt x="1092" y="265"/>
                              </a:cubicBezTo>
                              <a:close/>
                              <a:moveTo>
                                <a:pt x="1002" y="156"/>
                              </a:moveTo>
                              <a:cubicBezTo>
                                <a:pt x="993" y="162"/>
                                <a:pt x="982" y="163"/>
                                <a:pt x="973" y="163"/>
                              </a:cubicBezTo>
                              <a:cubicBezTo>
                                <a:pt x="956" y="163"/>
                                <a:pt x="938" y="160"/>
                                <a:pt x="932" y="157"/>
                              </a:cubicBezTo>
                              <a:cubicBezTo>
                                <a:pt x="930" y="156"/>
                                <a:pt x="929" y="154"/>
                                <a:pt x="929" y="152"/>
                              </a:cubicBezTo>
                              <a:cubicBezTo>
                                <a:pt x="929" y="25"/>
                                <a:pt x="929" y="25"/>
                                <a:pt x="929" y="25"/>
                              </a:cubicBezTo>
                              <a:cubicBezTo>
                                <a:pt x="929" y="23"/>
                                <a:pt x="931" y="21"/>
                                <a:pt x="933" y="20"/>
                              </a:cubicBezTo>
                              <a:cubicBezTo>
                                <a:pt x="936" y="19"/>
                                <a:pt x="947" y="18"/>
                                <a:pt x="959" y="18"/>
                              </a:cubicBezTo>
                              <a:cubicBezTo>
                                <a:pt x="1000" y="18"/>
                                <a:pt x="1026" y="47"/>
                                <a:pt x="1026" y="96"/>
                              </a:cubicBezTo>
                              <a:cubicBezTo>
                                <a:pt x="1026" y="125"/>
                                <a:pt x="1016" y="146"/>
                                <a:pt x="1002" y="156"/>
                              </a:cubicBezTo>
                              <a:close/>
                              <a:moveTo>
                                <a:pt x="1215" y="305"/>
                              </a:moveTo>
                              <a:cubicBezTo>
                                <a:pt x="1236" y="305"/>
                                <a:pt x="1257" y="300"/>
                                <a:pt x="1274" y="289"/>
                              </a:cubicBezTo>
                              <a:cubicBezTo>
                                <a:pt x="1301" y="270"/>
                                <a:pt x="1307" y="240"/>
                                <a:pt x="1307" y="224"/>
                              </a:cubicBezTo>
                              <a:cubicBezTo>
                                <a:pt x="1307" y="193"/>
                                <a:pt x="1296" y="169"/>
                                <a:pt x="1250" y="133"/>
                              </a:cubicBezTo>
                              <a:cubicBezTo>
                                <a:pt x="1239" y="124"/>
                                <a:pt x="1239" y="124"/>
                                <a:pt x="1239" y="124"/>
                              </a:cubicBezTo>
                              <a:cubicBezTo>
                                <a:pt x="1202" y="95"/>
                                <a:pt x="1192" y="81"/>
                                <a:pt x="1192" y="59"/>
                              </a:cubicBezTo>
                              <a:cubicBezTo>
                                <a:pt x="1192" y="30"/>
                                <a:pt x="1213" y="14"/>
                                <a:pt x="1240" y="14"/>
                              </a:cubicBezTo>
                              <a:cubicBezTo>
                                <a:pt x="1276" y="14"/>
                                <a:pt x="1286" y="30"/>
                                <a:pt x="1288" y="34"/>
                              </a:cubicBezTo>
                              <a:cubicBezTo>
                                <a:pt x="1291" y="39"/>
                                <a:pt x="1293" y="49"/>
                                <a:pt x="1293" y="54"/>
                              </a:cubicBezTo>
                              <a:cubicBezTo>
                                <a:pt x="1294" y="57"/>
                                <a:pt x="1294" y="59"/>
                                <a:pt x="1297" y="59"/>
                              </a:cubicBezTo>
                              <a:cubicBezTo>
                                <a:pt x="1298" y="59"/>
                                <a:pt x="1299" y="56"/>
                                <a:pt x="1299" y="50"/>
                              </a:cubicBezTo>
                              <a:cubicBezTo>
                                <a:pt x="1299" y="23"/>
                                <a:pt x="1301" y="11"/>
                                <a:pt x="1301" y="9"/>
                              </a:cubicBezTo>
                              <a:cubicBezTo>
                                <a:pt x="1301" y="7"/>
                                <a:pt x="1300" y="6"/>
                                <a:pt x="1297" y="6"/>
                              </a:cubicBezTo>
                              <a:cubicBezTo>
                                <a:pt x="1294" y="6"/>
                                <a:pt x="1291" y="6"/>
                                <a:pt x="1283" y="4"/>
                              </a:cubicBezTo>
                              <a:cubicBezTo>
                                <a:pt x="1274" y="2"/>
                                <a:pt x="1262" y="0"/>
                                <a:pt x="1247" y="0"/>
                              </a:cubicBezTo>
                              <a:cubicBezTo>
                                <a:pt x="1198" y="0"/>
                                <a:pt x="1167" y="28"/>
                                <a:pt x="1167" y="70"/>
                              </a:cubicBezTo>
                              <a:cubicBezTo>
                                <a:pt x="1167" y="97"/>
                                <a:pt x="1176" y="121"/>
                                <a:pt x="1217" y="155"/>
                              </a:cubicBezTo>
                              <a:cubicBezTo>
                                <a:pt x="1235" y="169"/>
                                <a:pt x="1235" y="169"/>
                                <a:pt x="1235" y="169"/>
                              </a:cubicBezTo>
                              <a:cubicBezTo>
                                <a:pt x="1268" y="197"/>
                                <a:pt x="1279" y="212"/>
                                <a:pt x="1279" y="239"/>
                              </a:cubicBezTo>
                              <a:cubicBezTo>
                                <a:pt x="1279" y="264"/>
                                <a:pt x="1261" y="291"/>
                                <a:pt x="1224" y="291"/>
                              </a:cubicBezTo>
                              <a:cubicBezTo>
                                <a:pt x="1198" y="291"/>
                                <a:pt x="1172" y="280"/>
                                <a:pt x="1166" y="251"/>
                              </a:cubicBezTo>
                              <a:cubicBezTo>
                                <a:pt x="1165" y="246"/>
                                <a:pt x="1165" y="240"/>
                                <a:pt x="1165" y="237"/>
                              </a:cubicBezTo>
                              <a:cubicBezTo>
                                <a:pt x="1165" y="234"/>
                                <a:pt x="1165" y="232"/>
                                <a:pt x="1162" y="232"/>
                              </a:cubicBezTo>
                              <a:cubicBezTo>
                                <a:pt x="1160" y="232"/>
                                <a:pt x="1160" y="234"/>
                                <a:pt x="1159" y="239"/>
                              </a:cubicBezTo>
                              <a:cubicBezTo>
                                <a:pt x="1159" y="245"/>
                                <a:pt x="1157" y="260"/>
                                <a:pt x="1157" y="280"/>
                              </a:cubicBezTo>
                              <a:cubicBezTo>
                                <a:pt x="1157" y="290"/>
                                <a:pt x="1158" y="292"/>
                                <a:pt x="1163" y="295"/>
                              </a:cubicBezTo>
                              <a:cubicBezTo>
                                <a:pt x="1179" y="302"/>
                                <a:pt x="1197" y="305"/>
                                <a:pt x="1215" y="305"/>
                              </a:cubicBezTo>
                              <a:close/>
                              <a:moveTo>
                                <a:pt x="1472" y="22"/>
                              </a:moveTo>
                              <a:cubicBezTo>
                                <a:pt x="1489" y="23"/>
                                <a:pt x="1505" y="23"/>
                                <a:pt x="1521" y="23"/>
                              </a:cubicBezTo>
                              <a:cubicBezTo>
                                <a:pt x="1559" y="24"/>
                                <a:pt x="1568" y="33"/>
                                <a:pt x="1569" y="44"/>
                              </a:cubicBezTo>
                              <a:cubicBezTo>
                                <a:pt x="1569" y="46"/>
                                <a:pt x="1570" y="47"/>
                                <a:pt x="1570" y="49"/>
                              </a:cubicBezTo>
                              <a:cubicBezTo>
                                <a:pt x="1570" y="54"/>
                                <a:pt x="1571" y="55"/>
                                <a:pt x="1573" y="55"/>
                              </a:cubicBezTo>
                              <a:cubicBezTo>
                                <a:pt x="1574" y="55"/>
                                <a:pt x="1575" y="54"/>
                                <a:pt x="1575" y="50"/>
                              </a:cubicBezTo>
                              <a:cubicBezTo>
                                <a:pt x="1575" y="46"/>
                                <a:pt x="1577" y="19"/>
                                <a:pt x="1577" y="7"/>
                              </a:cubicBezTo>
                              <a:cubicBezTo>
                                <a:pt x="1577" y="5"/>
                                <a:pt x="1577" y="3"/>
                                <a:pt x="1575" y="3"/>
                              </a:cubicBezTo>
                              <a:cubicBezTo>
                                <a:pt x="1573" y="3"/>
                                <a:pt x="1570" y="4"/>
                                <a:pt x="1564" y="5"/>
                              </a:cubicBezTo>
                              <a:cubicBezTo>
                                <a:pt x="1558" y="6"/>
                                <a:pt x="1549" y="7"/>
                                <a:pt x="1536" y="7"/>
                              </a:cubicBezTo>
                              <a:cubicBezTo>
                                <a:pt x="1390" y="7"/>
                                <a:pt x="1390" y="7"/>
                                <a:pt x="1390" y="7"/>
                              </a:cubicBezTo>
                              <a:cubicBezTo>
                                <a:pt x="1386" y="7"/>
                                <a:pt x="1371" y="6"/>
                                <a:pt x="1360" y="5"/>
                              </a:cubicBezTo>
                              <a:cubicBezTo>
                                <a:pt x="1349" y="4"/>
                                <a:pt x="1345" y="0"/>
                                <a:pt x="1342" y="0"/>
                              </a:cubicBezTo>
                              <a:cubicBezTo>
                                <a:pt x="1341" y="0"/>
                                <a:pt x="1339" y="5"/>
                                <a:pt x="1339" y="7"/>
                              </a:cubicBezTo>
                              <a:cubicBezTo>
                                <a:pt x="1338" y="11"/>
                                <a:pt x="1330" y="44"/>
                                <a:pt x="1330" y="48"/>
                              </a:cubicBezTo>
                              <a:cubicBezTo>
                                <a:pt x="1330" y="50"/>
                                <a:pt x="1331" y="51"/>
                                <a:pt x="1332" y="51"/>
                              </a:cubicBezTo>
                              <a:cubicBezTo>
                                <a:pt x="1333" y="51"/>
                                <a:pt x="1335" y="51"/>
                                <a:pt x="1336" y="48"/>
                              </a:cubicBezTo>
                              <a:cubicBezTo>
                                <a:pt x="1337" y="45"/>
                                <a:pt x="1338" y="42"/>
                                <a:pt x="1342" y="35"/>
                              </a:cubicBezTo>
                              <a:cubicBezTo>
                                <a:pt x="1349" y="26"/>
                                <a:pt x="1358" y="23"/>
                                <a:pt x="1382" y="23"/>
                              </a:cubicBezTo>
                              <a:cubicBezTo>
                                <a:pt x="1401" y="23"/>
                                <a:pt x="1421" y="23"/>
                                <a:pt x="1440" y="22"/>
                              </a:cubicBezTo>
                              <a:cubicBezTo>
                                <a:pt x="1440" y="187"/>
                                <a:pt x="1440" y="187"/>
                                <a:pt x="1440" y="187"/>
                              </a:cubicBezTo>
                              <a:cubicBezTo>
                                <a:pt x="1440" y="224"/>
                                <a:pt x="1440" y="255"/>
                                <a:pt x="1438" y="271"/>
                              </a:cubicBezTo>
                              <a:cubicBezTo>
                                <a:pt x="1436" y="283"/>
                                <a:pt x="1434" y="291"/>
                                <a:pt x="1426" y="293"/>
                              </a:cubicBezTo>
                              <a:cubicBezTo>
                                <a:pt x="1423" y="293"/>
                                <a:pt x="1418" y="294"/>
                                <a:pt x="1415" y="294"/>
                              </a:cubicBezTo>
                              <a:cubicBezTo>
                                <a:pt x="1412" y="294"/>
                                <a:pt x="1412" y="295"/>
                                <a:pt x="1412" y="297"/>
                              </a:cubicBezTo>
                              <a:cubicBezTo>
                                <a:pt x="1412" y="299"/>
                                <a:pt x="1414" y="300"/>
                                <a:pt x="1418" y="300"/>
                              </a:cubicBezTo>
                              <a:cubicBezTo>
                                <a:pt x="1430" y="300"/>
                                <a:pt x="1454" y="298"/>
                                <a:pt x="1456" y="298"/>
                              </a:cubicBezTo>
                              <a:cubicBezTo>
                                <a:pt x="1458" y="298"/>
                                <a:pt x="1482" y="300"/>
                                <a:pt x="1504" y="300"/>
                              </a:cubicBezTo>
                              <a:cubicBezTo>
                                <a:pt x="1508" y="300"/>
                                <a:pt x="1510" y="298"/>
                                <a:pt x="1510" y="297"/>
                              </a:cubicBezTo>
                              <a:cubicBezTo>
                                <a:pt x="1510" y="295"/>
                                <a:pt x="1509" y="294"/>
                                <a:pt x="1507" y="294"/>
                              </a:cubicBezTo>
                              <a:cubicBezTo>
                                <a:pt x="1503" y="294"/>
                                <a:pt x="1495" y="293"/>
                                <a:pt x="1489" y="293"/>
                              </a:cubicBezTo>
                              <a:cubicBezTo>
                                <a:pt x="1478" y="291"/>
                                <a:pt x="1475" y="283"/>
                                <a:pt x="1474" y="271"/>
                              </a:cubicBezTo>
                              <a:cubicBezTo>
                                <a:pt x="1472" y="255"/>
                                <a:pt x="1472" y="224"/>
                                <a:pt x="1472" y="187"/>
                              </a:cubicBezTo>
                              <a:lnTo>
                                <a:pt x="1472" y="22"/>
                              </a:lnTo>
                              <a:close/>
                              <a:moveTo>
                                <a:pt x="1737" y="0"/>
                              </a:moveTo>
                              <a:cubicBezTo>
                                <a:pt x="1630" y="0"/>
                                <a:pt x="1584" y="89"/>
                                <a:pt x="1584" y="152"/>
                              </a:cubicBezTo>
                              <a:cubicBezTo>
                                <a:pt x="1584" y="222"/>
                                <a:pt x="1628" y="305"/>
                                <a:pt x="1735" y="305"/>
                              </a:cubicBezTo>
                              <a:cubicBezTo>
                                <a:pt x="1829" y="305"/>
                                <a:pt x="1890" y="233"/>
                                <a:pt x="1890" y="146"/>
                              </a:cubicBezTo>
                              <a:cubicBezTo>
                                <a:pt x="1890" y="55"/>
                                <a:pt x="1825" y="0"/>
                                <a:pt x="1737" y="0"/>
                              </a:cubicBezTo>
                              <a:close/>
                              <a:moveTo>
                                <a:pt x="1745" y="290"/>
                              </a:moveTo>
                              <a:cubicBezTo>
                                <a:pt x="1675" y="290"/>
                                <a:pt x="1621" y="232"/>
                                <a:pt x="1621" y="141"/>
                              </a:cubicBezTo>
                              <a:cubicBezTo>
                                <a:pt x="1621" y="56"/>
                                <a:pt x="1669" y="13"/>
                                <a:pt x="1734" y="13"/>
                              </a:cubicBezTo>
                              <a:cubicBezTo>
                                <a:pt x="1796" y="13"/>
                                <a:pt x="1853" y="63"/>
                                <a:pt x="1853" y="157"/>
                              </a:cubicBezTo>
                              <a:cubicBezTo>
                                <a:pt x="1853" y="270"/>
                                <a:pt x="1780" y="290"/>
                                <a:pt x="1745" y="290"/>
                              </a:cubicBezTo>
                              <a:close/>
                              <a:moveTo>
                                <a:pt x="1941" y="242"/>
                              </a:moveTo>
                              <a:cubicBezTo>
                                <a:pt x="1941" y="278"/>
                                <a:pt x="1939" y="289"/>
                                <a:pt x="1929" y="292"/>
                              </a:cubicBezTo>
                              <a:cubicBezTo>
                                <a:pt x="1923" y="294"/>
                                <a:pt x="1916" y="294"/>
                                <a:pt x="1913" y="294"/>
                              </a:cubicBezTo>
                              <a:cubicBezTo>
                                <a:pt x="1911" y="294"/>
                                <a:pt x="1910" y="295"/>
                                <a:pt x="1910" y="297"/>
                              </a:cubicBezTo>
                              <a:cubicBezTo>
                                <a:pt x="1910" y="299"/>
                                <a:pt x="1912" y="300"/>
                                <a:pt x="1916" y="300"/>
                              </a:cubicBezTo>
                              <a:cubicBezTo>
                                <a:pt x="1934" y="300"/>
                                <a:pt x="1950" y="298"/>
                                <a:pt x="1954" y="298"/>
                              </a:cubicBezTo>
                              <a:cubicBezTo>
                                <a:pt x="1957" y="298"/>
                                <a:pt x="1973" y="300"/>
                                <a:pt x="1995" y="300"/>
                              </a:cubicBezTo>
                              <a:cubicBezTo>
                                <a:pt x="1999" y="300"/>
                                <a:pt x="2002" y="299"/>
                                <a:pt x="2002" y="297"/>
                              </a:cubicBezTo>
                              <a:cubicBezTo>
                                <a:pt x="2002" y="295"/>
                                <a:pt x="2001" y="294"/>
                                <a:pt x="1999" y="294"/>
                              </a:cubicBezTo>
                              <a:cubicBezTo>
                                <a:pt x="1995" y="294"/>
                                <a:pt x="1987" y="294"/>
                                <a:pt x="1979" y="292"/>
                              </a:cubicBezTo>
                              <a:cubicBezTo>
                                <a:pt x="1969" y="289"/>
                                <a:pt x="1965" y="279"/>
                                <a:pt x="1964" y="247"/>
                              </a:cubicBezTo>
                              <a:cubicBezTo>
                                <a:pt x="1959" y="60"/>
                                <a:pt x="1959" y="60"/>
                                <a:pt x="1959" y="60"/>
                              </a:cubicBezTo>
                              <a:cubicBezTo>
                                <a:pt x="1971" y="74"/>
                                <a:pt x="2015" y="123"/>
                                <a:pt x="2061" y="172"/>
                              </a:cubicBezTo>
                              <a:cubicBezTo>
                                <a:pt x="2102" y="216"/>
                                <a:pt x="2158" y="274"/>
                                <a:pt x="2162" y="277"/>
                              </a:cubicBezTo>
                              <a:cubicBezTo>
                                <a:pt x="2183" y="298"/>
                                <a:pt x="2187" y="302"/>
                                <a:pt x="2190" y="302"/>
                              </a:cubicBezTo>
                              <a:cubicBezTo>
                                <a:pt x="2193" y="302"/>
                                <a:pt x="2194" y="300"/>
                                <a:pt x="2194" y="275"/>
                              </a:cubicBezTo>
                              <a:cubicBezTo>
                                <a:pt x="2195" y="48"/>
                                <a:pt x="2195" y="48"/>
                                <a:pt x="2195" y="48"/>
                              </a:cubicBezTo>
                              <a:cubicBezTo>
                                <a:pt x="2195" y="21"/>
                                <a:pt x="2197" y="15"/>
                                <a:pt x="2208" y="13"/>
                              </a:cubicBezTo>
                              <a:cubicBezTo>
                                <a:pt x="2213" y="12"/>
                                <a:pt x="2215" y="11"/>
                                <a:pt x="2218" y="11"/>
                              </a:cubicBezTo>
                              <a:cubicBezTo>
                                <a:pt x="2221" y="11"/>
                                <a:pt x="2223" y="10"/>
                                <a:pt x="2223" y="8"/>
                              </a:cubicBezTo>
                              <a:cubicBezTo>
                                <a:pt x="2223" y="6"/>
                                <a:pt x="2220" y="6"/>
                                <a:pt x="2216" y="6"/>
                              </a:cubicBezTo>
                              <a:cubicBezTo>
                                <a:pt x="2200" y="6"/>
                                <a:pt x="2187" y="7"/>
                                <a:pt x="2183" y="7"/>
                              </a:cubicBezTo>
                              <a:cubicBezTo>
                                <a:pt x="2178" y="7"/>
                                <a:pt x="2160" y="6"/>
                                <a:pt x="2142" y="6"/>
                              </a:cubicBezTo>
                              <a:cubicBezTo>
                                <a:pt x="2138" y="6"/>
                                <a:pt x="2134" y="6"/>
                                <a:pt x="2134" y="8"/>
                              </a:cubicBezTo>
                              <a:cubicBezTo>
                                <a:pt x="2134" y="10"/>
                                <a:pt x="2136" y="11"/>
                                <a:pt x="2140" y="11"/>
                              </a:cubicBezTo>
                              <a:cubicBezTo>
                                <a:pt x="2143" y="11"/>
                                <a:pt x="2150" y="11"/>
                                <a:pt x="2157" y="13"/>
                              </a:cubicBezTo>
                              <a:cubicBezTo>
                                <a:pt x="2169" y="16"/>
                                <a:pt x="2171" y="25"/>
                                <a:pt x="2172" y="50"/>
                              </a:cubicBezTo>
                              <a:cubicBezTo>
                                <a:pt x="2176" y="248"/>
                                <a:pt x="2176" y="248"/>
                                <a:pt x="2176" y="248"/>
                              </a:cubicBezTo>
                              <a:cubicBezTo>
                                <a:pt x="2164" y="235"/>
                                <a:pt x="2121" y="187"/>
                                <a:pt x="2083" y="146"/>
                              </a:cubicBezTo>
                              <a:cubicBezTo>
                                <a:pt x="2023" y="82"/>
                                <a:pt x="1965" y="19"/>
                                <a:pt x="1959" y="13"/>
                              </a:cubicBezTo>
                              <a:cubicBezTo>
                                <a:pt x="1955" y="9"/>
                                <a:pt x="1948" y="0"/>
                                <a:pt x="1945" y="0"/>
                              </a:cubicBezTo>
                              <a:cubicBezTo>
                                <a:pt x="1942" y="0"/>
                                <a:pt x="1941" y="4"/>
                                <a:pt x="1941" y="20"/>
                              </a:cubicBezTo>
                              <a:cubicBezTo>
                                <a:pt x="1941" y="95"/>
                                <a:pt x="1941" y="44"/>
                                <a:pt x="1941" y="185"/>
                              </a:cubicBezTo>
                              <a:lnTo>
                                <a:pt x="1941" y="242"/>
                              </a:lnTo>
                              <a:close/>
                              <a:moveTo>
                                <a:pt x="2284" y="187"/>
                              </a:moveTo>
                              <a:cubicBezTo>
                                <a:pt x="2284" y="221"/>
                                <a:pt x="2284" y="241"/>
                                <a:pt x="2283" y="256"/>
                              </a:cubicBezTo>
                              <a:cubicBezTo>
                                <a:pt x="2282" y="286"/>
                                <a:pt x="2277" y="291"/>
                                <a:pt x="2269" y="293"/>
                              </a:cubicBezTo>
                              <a:cubicBezTo>
                                <a:pt x="2266" y="294"/>
                                <a:pt x="2264" y="294"/>
                                <a:pt x="2260" y="294"/>
                              </a:cubicBezTo>
                              <a:cubicBezTo>
                                <a:pt x="2258" y="295"/>
                                <a:pt x="2256" y="295"/>
                                <a:pt x="2256" y="297"/>
                              </a:cubicBezTo>
                              <a:cubicBezTo>
                                <a:pt x="2256" y="299"/>
                                <a:pt x="2258" y="300"/>
                                <a:pt x="2262" y="300"/>
                              </a:cubicBezTo>
                              <a:cubicBezTo>
                                <a:pt x="2272" y="300"/>
                                <a:pt x="2282" y="298"/>
                                <a:pt x="2291" y="298"/>
                              </a:cubicBezTo>
                              <a:cubicBezTo>
                                <a:pt x="2306" y="298"/>
                                <a:pt x="2324" y="299"/>
                                <a:pt x="2340" y="300"/>
                              </a:cubicBezTo>
                              <a:cubicBezTo>
                                <a:pt x="2355" y="300"/>
                                <a:pt x="2368" y="301"/>
                                <a:pt x="2396" y="301"/>
                              </a:cubicBezTo>
                              <a:cubicBezTo>
                                <a:pt x="2412" y="301"/>
                                <a:pt x="2415" y="301"/>
                                <a:pt x="2417" y="291"/>
                              </a:cubicBezTo>
                              <a:cubicBezTo>
                                <a:pt x="2419" y="283"/>
                                <a:pt x="2423" y="256"/>
                                <a:pt x="2423" y="253"/>
                              </a:cubicBezTo>
                              <a:cubicBezTo>
                                <a:pt x="2423" y="250"/>
                                <a:pt x="2423" y="247"/>
                                <a:pt x="2420" y="247"/>
                              </a:cubicBezTo>
                              <a:cubicBezTo>
                                <a:pt x="2418" y="247"/>
                                <a:pt x="2417" y="249"/>
                                <a:pt x="2417" y="253"/>
                              </a:cubicBezTo>
                              <a:cubicBezTo>
                                <a:pt x="2414" y="270"/>
                                <a:pt x="2409" y="278"/>
                                <a:pt x="2397" y="282"/>
                              </a:cubicBezTo>
                              <a:cubicBezTo>
                                <a:pt x="2386" y="285"/>
                                <a:pt x="2373" y="285"/>
                                <a:pt x="2362" y="285"/>
                              </a:cubicBezTo>
                              <a:cubicBezTo>
                                <a:pt x="2347" y="285"/>
                                <a:pt x="2336" y="284"/>
                                <a:pt x="2330" y="282"/>
                              </a:cubicBezTo>
                              <a:cubicBezTo>
                                <a:pt x="2320" y="278"/>
                                <a:pt x="2317" y="269"/>
                                <a:pt x="2317" y="253"/>
                              </a:cubicBezTo>
                              <a:cubicBezTo>
                                <a:pt x="2316" y="245"/>
                                <a:pt x="2317" y="200"/>
                                <a:pt x="2317" y="187"/>
                              </a:cubicBezTo>
                              <a:cubicBezTo>
                                <a:pt x="2317" y="153"/>
                                <a:pt x="2317" y="153"/>
                                <a:pt x="2317" y="153"/>
                              </a:cubicBezTo>
                              <a:cubicBezTo>
                                <a:pt x="2317" y="151"/>
                                <a:pt x="2317" y="150"/>
                                <a:pt x="2319" y="150"/>
                              </a:cubicBezTo>
                              <a:cubicBezTo>
                                <a:pt x="2326" y="150"/>
                                <a:pt x="2365" y="151"/>
                                <a:pt x="2375" y="152"/>
                              </a:cubicBezTo>
                              <a:cubicBezTo>
                                <a:pt x="2389" y="153"/>
                                <a:pt x="2394" y="159"/>
                                <a:pt x="2395" y="165"/>
                              </a:cubicBezTo>
                              <a:cubicBezTo>
                                <a:pt x="2396" y="168"/>
                                <a:pt x="2397" y="172"/>
                                <a:pt x="2397" y="176"/>
                              </a:cubicBezTo>
                              <a:cubicBezTo>
                                <a:pt x="2397" y="179"/>
                                <a:pt x="2397" y="182"/>
                                <a:pt x="2400" y="182"/>
                              </a:cubicBezTo>
                              <a:cubicBezTo>
                                <a:pt x="2401" y="182"/>
                                <a:pt x="2402" y="180"/>
                                <a:pt x="2402" y="176"/>
                              </a:cubicBezTo>
                              <a:cubicBezTo>
                                <a:pt x="2403" y="170"/>
                                <a:pt x="2403" y="162"/>
                                <a:pt x="2404" y="149"/>
                              </a:cubicBezTo>
                              <a:cubicBezTo>
                                <a:pt x="2405" y="137"/>
                                <a:pt x="2407" y="130"/>
                                <a:pt x="2407" y="128"/>
                              </a:cubicBezTo>
                              <a:cubicBezTo>
                                <a:pt x="2407" y="125"/>
                                <a:pt x="2406" y="125"/>
                                <a:pt x="2405" y="125"/>
                              </a:cubicBezTo>
                              <a:cubicBezTo>
                                <a:pt x="2403" y="125"/>
                                <a:pt x="2402" y="126"/>
                                <a:pt x="2400" y="128"/>
                              </a:cubicBezTo>
                              <a:cubicBezTo>
                                <a:pt x="2396" y="133"/>
                                <a:pt x="2391" y="134"/>
                                <a:pt x="2381" y="135"/>
                              </a:cubicBezTo>
                              <a:cubicBezTo>
                                <a:pt x="2372" y="136"/>
                                <a:pt x="2324" y="136"/>
                                <a:pt x="2319" y="136"/>
                              </a:cubicBezTo>
                              <a:cubicBezTo>
                                <a:pt x="2317" y="136"/>
                                <a:pt x="2317" y="135"/>
                                <a:pt x="2317" y="132"/>
                              </a:cubicBezTo>
                              <a:cubicBezTo>
                                <a:pt x="2317" y="25"/>
                                <a:pt x="2317" y="25"/>
                                <a:pt x="2317" y="25"/>
                              </a:cubicBezTo>
                              <a:cubicBezTo>
                                <a:pt x="2317" y="22"/>
                                <a:pt x="2317" y="21"/>
                                <a:pt x="2319" y="21"/>
                              </a:cubicBezTo>
                              <a:cubicBezTo>
                                <a:pt x="2323" y="21"/>
                                <a:pt x="2366" y="21"/>
                                <a:pt x="2372" y="22"/>
                              </a:cubicBezTo>
                              <a:cubicBezTo>
                                <a:pt x="2389" y="23"/>
                                <a:pt x="2398" y="27"/>
                                <a:pt x="2400" y="36"/>
                              </a:cubicBezTo>
                              <a:cubicBezTo>
                                <a:pt x="2401" y="39"/>
                                <a:pt x="2402" y="44"/>
                                <a:pt x="2402" y="49"/>
                              </a:cubicBezTo>
                              <a:cubicBezTo>
                                <a:pt x="2402" y="52"/>
                                <a:pt x="2403" y="54"/>
                                <a:pt x="2405" y="54"/>
                              </a:cubicBezTo>
                              <a:cubicBezTo>
                                <a:pt x="2407" y="54"/>
                                <a:pt x="2408" y="51"/>
                                <a:pt x="2408" y="48"/>
                              </a:cubicBezTo>
                              <a:cubicBezTo>
                                <a:pt x="2409" y="37"/>
                                <a:pt x="2410" y="30"/>
                                <a:pt x="2410" y="24"/>
                              </a:cubicBezTo>
                              <a:cubicBezTo>
                                <a:pt x="2411" y="13"/>
                                <a:pt x="2413" y="9"/>
                                <a:pt x="2413" y="6"/>
                              </a:cubicBezTo>
                              <a:cubicBezTo>
                                <a:pt x="2413" y="4"/>
                                <a:pt x="2413" y="2"/>
                                <a:pt x="2412" y="2"/>
                              </a:cubicBezTo>
                              <a:cubicBezTo>
                                <a:pt x="2410" y="2"/>
                                <a:pt x="2410" y="3"/>
                                <a:pt x="2407" y="4"/>
                              </a:cubicBezTo>
                              <a:cubicBezTo>
                                <a:pt x="2405" y="5"/>
                                <a:pt x="2398" y="6"/>
                                <a:pt x="2389" y="6"/>
                              </a:cubicBezTo>
                              <a:cubicBezTo>
                                <a:pt x="2380" y="7"/>
                                <a:pt x="2303" y="7"/>
                                <a:pt x="2300" y="7"/>
                              </a:cubicBezTo>
                              <a:cubicBezTo>
                                <a:pt x="2276" y="6"/>
                                <a:pt x="2265" y="6"/>
                                <a:pt x="2256" y="6"/>
                              </a:cubicBezTo>
                              <a:cubicBezTo>
                                <a:pt x="2252" y="6"/>
                                <a:pt x="2250" y="6"/>
                                <a:pt x="2250" y="9"/>
                              </a:cubicBezTo>
                              <a:cubicBezTo>
                                <a:pt x="2250" y="10"/>
                                <a:pt x="2252" y="11"/>
                                <a:pt x="2255" y="11"/>
                              </a:cubicBezTo>
                              <a:cubicBezTo>
                                <a:pt x="2259" y="11"/>
                                <a:pt x="2264" y="11"/>
                                <a:pt x="2266" y="12"/>
                              </a:cubicBezTo>
                              <a:cubicBezTo>
                                <a:pt x="2279" y="15"/>
                                <a:pt x="2282" y="21"/>
                                <a:pt x="2283" y="34"/>
                              </a:cubicBezTo>
                              <a:cubicBezTo>
                                <a:pt x="2284" y="47"/>
                                <a:pt x="2284" y="58"/>
                                <a:pt x="2284" y="118"/>
                              </a:cubicBezTo>
                              <a:lnTo>
                                <a:pt x="2284" y="187"/>
                              </a:lnTo>
                              <a:close/>
                              <a:moveTo>
                                <a:pt x="833" y="247"/>
                              </a:moveTo>
                              <a:cubicBezTo>
                                <a:pt x="831" y="247"/>
                                <a:pt x="830" y="249"/>
                                <a:pt x="829" y="253"/>
                              </a:cubicBezTo>
                              <a:cubicBezTo>
                                <a:pt x="826" y="270"/>
                                <a:pt x="822" y="278"/>
                                <a:pt x="809" y="282"/>
                              </a:cubicBezTo>
                              <a:cubicBezTo>
                                <a:pt x="799" y="285"/>
                                <a:pt x="786" y="285"/>
                                <a:pt x="774" y="285"/>
                              </a:cubicBezTo>
                              <a:cubicBezTo>
                                <a:pt x="759" y="285"/>
                                <a:pt x="749" y="284"/>
                                <a:pt x="742" y="282"/>
                              </a:cubicBezTo>
                              <a:cubicBezTo>
                                <a:pt x="732" y="278"/>
                                <a:pt x="730" y="269"/>
                                <a:pt x="729" y="253"/>
                              </a:cubicBezTo>
                              <a:cubicBezTo>
                                <a:pt x="729" y="245"/>
                                <a:pt x="729" y="200"/>
                                <a:pt x="729" y="187"/>
                              </a:cubicBezTo>
                              <a:cubicBezTo>
                                <a:pt x="729" y="153"/>
                                <a:pt x="729" y="153"/>
                                <a:pt x="729" y="153"/>
                              </a:cubicBezTo>
                              <a:cubicBezTo>
                                <a:pt x="729" y="151"/>
                                <a:pt x="730" y="150"/>
                                <a:pt x="732" y="150"/>
                              </a:cubicBezTo>
                              <a:cubicBezTo>
                                <a:pt x="738" y="150"/>
                                <a:pt x="777" y="151"/>
                                <a:pt x="787" y="152"/>
                              </a:cubicBezTo>
                              <a:cubicBezTo>
                                <a:pt x="802" y="153"/>
                                <a:pt x="806" y="159"/>
                                <a:pt x="808" y="165"/>
                              </a:cubicBezTo>
                              <a:cubicBezTo>
                                <a:pt x="809" y="168"/>
                                <a:pt x="809" y="172"/>
                                <a:pt x="809" y="176"/>
                              </a:cubicBezTo>
                              <a:cubicBezTo>
                                <a:pt x="809" y="179"/>
                                <a:pt x="810" y="182"/>
                                <a:pt x="812" y="182"/>
                              </a:cubicBezTo>
                              <a:cubicBezTo>
                                <a:pt x="814" y="182"/>
                                <a:pt x="814" y="180"/>
                                <a:pt x="815" y="176"/>
                              </a:cubicBezTo>
                              <a:cubicBezTo>
                                <a:pt x="815" y="170"/>
                                <a:pt x="815" y="162"/>
                                <a:pt x="816" y="149"/>
                              </a:cubicBezTo>
                              <a:cubicBezTo>
                                <a:pt x="817" y="137"/>
                                <a:pt x="819" y="130"/>
                                <a:pt x="819" y="128"/>
                              </a:cubicBezTo>
                              <a:cubicBezTo>
                                <a:pt x="819" y="125"/>
                                <a:pt x="819" y="125"/>
                                <a:pt x="817" y="125"/>
                              </a:cubicBezTo>
                              <a:cubicBezTo>
                                <a:pt x="816" y="125"/>
                                <a:pt x="815" y="126"/>
                                <a:pt x="813" y="128"/>
                              </a:cubicBezTo>
                              <a:cubicBezTo>
                                <a:pt x="809" y="133"/>
                                <a:pt x="804" y="134"/>
                                <a:pt x="793" y="135"/>
                              </a:cubicBezTo>
                              <a:cubicBezTo>
                                <a:pt x="784" y="136"/>
                                <a:pt x="737" y="136"/>
                                <a:pt x="731" y="136"/>
                              </a:cubicBezTo>
                              <a:cubicBezTo>
                                <a:pt x="730" y="136"/>
                                <a:pt x="729" y="135"/>
                                <a:pt x="729" y="132"/>
                              </a:cubicBezTo>
                              <a:cubicBezTo>
                                <a:pt x="729" y="25"/>
                                <a:pt x="729" y="25"/>
                                <a:pt x="729" y="25"/>
                              </a:cubicBezTo>
                              <a:cubicBezTo>
                                <a:pt x="729" y="22"/>
                                <a:pt x="730" y="21"/>
                                <a:pt x="731" y="21"/>
                              </a:cubicBezTo>
                              <a:cubicBezTo>
                                <a:pt x="736" y="21"/>
                                <a:pt x="778" y="21"/>
                                <a:pt x="785" y="22"/>
                              </a:cubicBezTo>
                              <a:cubicBezTo>
                                <a:pt x="802" y="23"/>
                                <a:pt x="810" y="27"/>
                                <a:pt x="813" y="36"/>
                              </a:cubicBezTo>
                              <a:cubicBezTo>
                                <a:pt x="814" y="39"/>
                                <a:pt x="815" y="44"/>
                                <a:pt x="815" y="49"/>
                              </a:cubicBezTo>
                              <a:cubicBezTo>
                                <a:pt x="815" y="52"/>
                                <a:pt x="816" y="54"/>
                                <a:pt x="818" y="54"/>
                              </a:cubicBezTo>
                              <a:cubicBezTo>
                                <a:pt x="819" y="54"/>
                                <a:pt x="821" y="51"/>
                                <a:pt x="821" y="48"/>
                              </a:cubicBezTo>
                              <a:cubicBezTo>
                                <a:pt x="822" y="37"/>
                                <a:pt x="822" y="30"/>
                                <a:pt x="823" y="24"/>
                              </a:cubicBezTo>
                              <a:cubicBezTo>
                                <a:pt x="823" y="13"/>
                                <a:pt x="826" y="9"/>
                                <a:pt x="826" y="6"/>
                              </a:cubicBezTo>
                              <a:cubicBezTo>
                                <a:pt x="826" y="4"/>
                                <a:pt x="825" y="2"/>
                                <a:pt x="824" y="2"/>
                              </a:cubicBezTo>
                              <a:cubicBezTo>
                                <a:pt x="823" y="2"/>
                                <a:pt x="822" y="3"/>
                                <a:pt x="820" y="4"/>
                              </a:cubicBezTo>
                              <a:cubicBezTo>
                                <a:pt x="817" y="5"/>
                                <a:pt x="810" y="6"/>
                                <a:pt x="802" y="6"/>
                              </a:cubicBezTo>
                              <a:cubicBezTo>
                                <a:pt x="793" y="7"/>
                                <a:pt x="716" y="7"/>
                                <a:pt x="713" y="7"/>
                              </a:cubicBezTo>
                              <a:cubicBezTo>
                                <a:pt x="688" y="6"/>
                                <a:pt x="678" y="6"/>
                                <a:pt x="669" y="6"/>
                              </a:cubicBezTo>
                              <a:cubicBezTo>
                                <a:pt x="668" y="6"/>
                                <a:pt x="667" y="6"/>
                                <a:pt x="666" y="6"/>
                              </a:cubicBezTo>
                              <a:cubicBezTo>
                                <a:pt x="665" y="6"/>
                                <a:pt x="664" y="6"/>
                                <a:pt x="663" y="6"/>
                              </a:cubicBezTo>
                              <a:cubicBezTo>
                                <a:pt x="652" y="6"/>
                                <a:pt x="635" y="7"/>
                                <a:pt x="633" y="7"/>
                              </a:cubicBezTo>
                              <a:cubicBezTo>
                                <a:pt x="628" y="7"/>
                                <a:pt x="610" y="6"/>
                                <a:pt x="595" y="6"/>
                              </a:cubicBezTo>
                              <a:cubicBezTo>
                                <a:pt x="588" y="6"/>
                                <a:pt x="586" y="6"/>
                                <a:pt x="586" y="9"/>
                              </a:cubicBezTo>
                              <a:cubicBezTo>
                                <a:pt x="586" y="11"/>
                                <a:pt x="588" y="11"/>
                                <a:pt x="590" y="11"/>
                              </a:cubicBezTo>
                              <a:cubicBezTo>
                                <a:pt x="595" y="11"/>
                                <a:pt x="600" y="11"/>
                                <a:pt x="605" y="13"/>
                              </a:cubicBezTo>
                              <a:cubicBezTo>
                                <a:pt x="609" y="14"/>
                                <a:pt x="610" y="18"/>
                                <a:pt x="610" y="21"/>
                              </a:cubicBezTo>
                              <a:cubicBezTo>
                                <a:pt x="610" y="25"/>
                                <a:pt x="609" y="30"/>
                                <a:pt x="607" y="36"/>
                              </a:cubicBezTo>
                              <a:cubicBezTo>
                                <a:pt x="598" y="64"/>
                                <a:pt x="546" y="200"/>
                                <a:pt x="523" y="252"/>
                              </a:cubicBezTo>
                              <a:cubicBezTo>
                                <a:pt x="444" y="46"/>
                                <a:pt x="444" y="46"/>
                                <a:pt x="444" y="46"/>
                              </a:cubicBezTo>
                              <a:cubicBezTo>
                                <a:pt x="440" y="35"/>
                                <a:pt x="436" y="24"/>
                                <a:pt x="436" y="21"/>
                              </a:cubicBezTo>
                              <a:cubicBezTo>
                                <a:pt x="436" y="18"/>
                                <a:pt x="437" y="15"/>
                                <a:pt x="441" y="13"/>
                              </a:cubicBezTo>
                              <a:cubicBezTo>
                                <a:pt x="445" y="11"/>
                                <a:pt x="452" y="11"/>
                                <a:pt x="456" y="11"/>
                              </a:cubicBezTo>
                              <a:cubicBezTo>
                                <a:pt x="459" y="11"/>
                                <a:pt x="460" y="10"/>
                                <a:pt x="460" y="8"/>
                              </a:cubicBezTo>
                              <a:cubicBezTo>
                                <a:pt x="460" y="6"/>
                                <a:pt x="457" y="6"/>
                                <a:pt x="450" y="6"/>
                              </a:cubicBezTo>
                              <a:cubicBezTo>
                                <a:pt x="435" y="6"/>
                                <a:pt x="418" y="7"/>
                                <a:pt x="414" y="7"/>
                              </a:cubicBezTo>
                              <a:cubicBezTo>
                                <a:pt x="409" y="7"/>
                                <a:pt x="386" y="6"/>
                                <a:pt x="367" y="6"/>
                              </a:cubicBezTo>
                              <a:cubicBezTo>
                                <a:pt x="365" y="6"/>
                                <a:pt x="363" y="6"/>
                                <a:pt x="361" y="6"/>
                              </a:cubicBezTo>
                              <a:cubicBezTo>
                                <a:pt x="360" y="6"/>
                                <a:pt x="359" y="6"/>
                                <a:pt x="358" y="6"/>
                              </a:cubicBezTo>
                              <a:cubicBezTo>
                                <a:pt x="346" y="6"/>
                                <a:pt x="321" y="7"/>
                                <a:pt x="319" y="7"/>
                              </a:cubicBezTo>
                              <a:cubicBezTo>
                                <a:pt x="318" y="7"/>
                                <a:pt x="293" y="6"/>
                                <a:pt x="280" y="6"/>
                              </a:cubicBezTo>
                              <a:cubicBezTo>
                                <a:pt x="276" y="6"/>
                                <a:pt x="274" y="6"/>
                                <a:pt x="274" y="9"/>
                              </a:cubicBezTo>
                              <a:cubicBezTo>
                                <a:pt x="274" y="10"/>
                                <a:pt x="276" y="11"/>
                                <a:pt x="277" y="11"/>
                              </a:cubicBezTo>
                              <a:cubicBezTo>
                                <a:pt x="280" y="11"/>
                                <a:pt x="285" y="11"/>
                                <a:pt x="289" y="13"/>
                              </a:cubicBezTo>
                              <a:cubicBezTo>
                                <a:pt x="298" y="14"/>
                                <a:pt x="302" y="21"/>
                                <a:pt x="302" y="34"/>
                              </a:cubicBezTo>
                              <a:cubicBezTo>
                                <a:pt x="303" y="47"/>
                                <a:pt x="303" y="58"/>
                                <a:pt x="303" y="118"/>
                              </a:cubicBezTo>
                              <a:cubicBezTo>
                                <a:pt x="303" y="187"/>
                                <a:pt x="303" y="187"/>
                                <a:pt x="303" y="187"/>
                              </a:cubicBezTo>
                              <a:cubicBezTo>
                                <a:pt x="303" y="224"/>
                                <a:pt x="303" y="255"/>
                                <a:pt x="301" y="271"/>
                              </a:cubicBezTo>
                              <a:cubicBezTo>
                                <a:pt x="300" y="283"/>
                                <a:pt x="297" y="291"/>
                                <a:pt x="290" y="293"/>
                              </a:cubicBezTo>
                              <a:cubicBezTo>
                                <a:pt x="288" y="293"/>
                                <a:pt x="286" y="294"/>
                                <a:pt x="284" y="294"/>
                              </a:cubicBezTo>
                              <a:cubicBezTo>
                                <a:pt x="282" y="294"/>
                                <a:pt x="279" y="293"/>
                                <a:pt x="276" y="293"/>
                              </a:cubicBezTo>
                              <a:cubicBezTo>
                                <a:pt x="266" y="291"/>
                                <a:pt x="249" y="284"/>
                                <a:pt x="228" y="262"/>
                              </a:cubicBezTo>
                              <a:cubicBezTo>
                                <a:pt x="205" y="238"/>
                                <a:pt x="179" y="204"/>
                                <a:pt x="147" y="163"/>
                              </a:cubicBezTo>
                              <a:cubicBezTo>
                                <a:pt x="182" y="130"/>
                                <a:pt x="194" y="102"/>
                                <a:pt x="194" y="73"/>
                              </a:cubicBezTo>
                              <a:cubicBezTo>
                                <a:pt x="194" y="46"/>
                                <a:pt x="177" y="27"/>
                                <a:pt x="167" y="20"/>
                              </a:cubicBezTo>
                              <a:cubicBezTo>
                                <a:pt x="147" y="5"/>
                                <a:pt x="121" y="3"/>
                                <a:pt x="96" y="3"/>
                              </a:cubicBezTo>
                              <a:cubicBezTo>
                                <a:pt x="84" y="3"/>
                                <a:pt x="55" y="4"/>
                                <a:pt x="50" y="4"/>
                              </a:cubicBezTo>
                              <a:cubicBezTo>
                                <a:pt x="48" y="4"/>
                                <a:pt x="24" y="3"/>
                                <a:pt x="6" y="3"/>
                              </a:cubicBezTo>
                              <a:cubicBezTo>
                                <a:pt x="2" y="3"/>
                                <a:pt x="0" y="4"/>
                                <a:pt x="0" y="6"/>
                              </a:cubicBezTo>
                              <a:cubicBezTo>
                                <a:pt x="0" y="7"/>
                                <a:pt x="2" y="8"/>
                                <a:pt x="3" y="8"/>
                              </a:cubicBezTo>
                              <a:cubicBezTo>
                                <a:pt x="7" y="8"/>
                                <a:pt x="13" y="9"/>
                                <a:pt x="16" y="9"/>
                              </a:cubicBezTo>
                              <a:cubicBezTo>
                                <a:pt x="29" y="12"/>
                                <a:pt x="32" y="18"/>
                                <a:pt x="33" y="32"/>
                              </a:cubicBezTo>
                              <a:cubicBezTo>
                                <a:pt x="34" y="44"/>
                                <a:pt x="34" y="55"/>
                                <a:pt x="34" y="116"/>
                              </a:cubicBezTo>
                              <a:cubicBezTo>
                                <a:pt x="34" y="184"/>
                                <a:pt x="34" y="184"/>
                                <a:pt x="34" y="184"/>
                              </a:cubicBezTo>
                              <a:cubicBezTo>
                                <a:pt x="34" y="221"/>
                                <a:pt x="34" y="252"/>
                                <a:pt x="32" y="269"/>
                              </a:cubicBezTo>
                              <a:cubicBezTo>
                                <a:pt x="30" y="280"/>
                                <a:pt x="28" y="288"/>
                                <a:pt x="21" y="290"/>
                              </a:cubicBezTo>
                              <a:cubicBezTo>
                                <a:pt x="17" y="291"/>
                                <a:pt x="12" y="291"/>
                                <a:pt x="9" y="291"/>
                              </a:cubicBezTo>
                              <a:cubicBezTo>
                                <a:pt x="7" y="291"/>
                                <a:pt x="6" y="293"/>
                                <a:pt x="6" y="294"/>
                              </a:cubicBezTo>
                              <a:cubicBezTo>
                                <a:pt x="6" y="296"/>
                                <a:pt x="8" y="297"/>
                                <a:pt x="12" y="297"/>
                              </a:cubicBezTo>
                              <a:cubicBezTo>
                                <a:pt x="24" y="297"/>
                                <a:pt x="48" y="296"/>
                                <a:pt x="49" y="296"/>
                              </a:cubicBezTo>
                              <a:cubicBezTo>
                                <a:pt x="51" y="296"/>
                                <a:pt x="75" y="297"/>
                                <a:pt x="97" y="297"/>
                              </a:cubicBezTo>
                              <a:cubicBezTo>
                                <a:pt x="101" y="297"/>
                                <a:pt x="103" y="296"/>
                                <a:pt x="103" y="294"/>
                              </a:cubicBezTo>
                              <a:cubicBezTo>
                                <a:pt x="103" y="293"/>
                                <a:pt x="102" y="291"/>
                                <a:pt x="100" y="291"/>
                              </a:cubicBezTo>
                              <a:cubicBezTo>
                                <a:pt x="96" y="291"/>
                                <a:pt x="88" y="291"/>
                                <a:pt x="82" y="290"/>
                              </a:cubicBezTo>
                              <a:cubicBezTo>
                                <a:pt x="70" y="288"/>
                                <a:pt x="68" y="280"/>
                                <a:pt x="67" y="269"/>
                              </a:cubicBezTo>
                              <a:cubicBezTo>
                                <a:pt x="65" y="252"/>
                                <a:pt x="65" y="221"/>
                                <a:pt x="65" y="184"/>
                              </a:cubicBezTo>
                              <a:cubicBezTo>
                                <a:pt x="65" y="175"/>
                                <a:pt x="65" y="175"/>
                                <a:pt x="65" y="175"/>
                              </a:cubicBezTo>
                              <a:cubicBezTo>
                                <a:pt x="65" y="173"/>
                                <a:pt x="66" y="172"/>
                                <a:pt x="68" y="172"/>
                              </a:cubicBezTo>
                              <a:cubicBezTo>
                                <a:pt x="116" y="172"/>
                                <a:pt x="116" y="172"/>
                                <a:pt x="116" y="172"/>
                              </a:cubicBezTo>
                              <a:cubicBezTo>
                                <a:pt x="118" y="172"/>
                                <a:pt x="119" y="173"/>
                                <a:pt x="121" y="175"/>
                              </a:cubicBezTo>
                              <a:cubicBezTo>
                                <a:pt x="128" y="185"/>
                                <a:pt x="147" y="211"/>
                                <a:pt x="163" y="232"/>
                              </a:cubicBezTo>
                              <a:cubicBezTo>
                                <a:pt x="185" y="262"/>
                                <a:pt x="199" y="281"/>
                                <a:pt x="216" y="290"/>
                              </a:cubicBezTo>
                              <a:cubicBezTo>
                                <a:pt x="226" y="295"/>
                                <a:pt x="235" y="300"/>
                                <a:pt x="257" y="300"/>
                              </a:cubicBezTo>
                              <a:cubicBezTo>
                                <a:pt x="279" y="300"/>
                                <a:pt x="279" y="300"/>
                                <a:pt x="279" y="300"/>
                              </a:cubicBezTo>
                              <a:cubicBezTo>
                                <a:pt x="280" y="300"/>
                                <a:pt x="281" y="300"/>
                                <a:pt x="281" y="300"/>
                              </a:cubicBezTo>
                              <a:cubicBezTo>
                                <a:pt x="293" y="300"/>
                                <a:pt x="318" y="298"/>
                                <a:pt x="319" y="298"/>
                              </a:cubicBezTo>
                              <a:cubicBezTo>
                                <a:pt x="321" y="298"/>
                                <a:pt x="346" y="300"/>
                                <a:pt x="368" y="300"/>
                              </a:cubicBezTo>
                              <a:cubicBezTo>
                                <a:pt x="372" y="300"/>
                                <a:pt x="374" y="298"/>
                                <a:pt x="374" y="297"/>
                              </a:cubicBezTo>
                              <a:cubicBezTo>
                                <a:pt x="374" y="295"/>
                                <a:pt x="372" y="294"/>
                                <a:pt x="369" y="294"/>
                              </a:cubicBezTo>
                              <a:cubicBezTo>
                                <a:pt x="367" y="294"/>
                                <a:pt x="358" y="293"/>
                                <a:pt x="353" y="293"/>
                              </a:cubicBezTo>
                              <a:cubicBezTo>
                                <a:pt x="341" y="291"/>
                                <a:pt x="339" y="283"/>
                                <a:pt x="338" y="271"/>
                              </a:cubicBezTo>
                              <a:cubicBezTo>
                                <a:pt x="336" y="255"/>
                                <a:pt x="336" y="224"/>
                                <a:pt x="336" y="187"/>
                              </a:cubicBezTo>
                              <a:cubicBezTo>
                                <a:pt x="336" y="118"/>
                                <a:pt x="336" y="118"/>
                                <a:pt x="336" y="118"/>
                              </a:cubicBezTo>
                              <a:cubicBezTo>
                                <a:pt x="336" y="58"/>
                                <a:pt x="336" y="47"/>
                                <a:pt x="337" y="34"/>
                              </a:cubicBezTo>
                              <a:cubicBezTo>
                                <a:pt x="337" y="21"/>
                                <a:pt x="340" y="14"/>
                                <a:pt x="351" y="12"/>
                              </a:cubicBezTo>
                              <a:cubicBezTo>
                                <a:pt x="356" y="11"/>
                                <a:pt x="358" y="11"/>
                                <a:pt x="361" y="11"/>
                              </a:cubicBezTo>
                              <a:cubicBezTo>
                                <a:pt x="364" y="11"/>
                                <a:pt x="372" y="11"/>
                                <a:pt x="378" y="13"/>
                              </a:cubicBezTo>
                              <a:cubicBezTo>
                                <a:pt x="391" y="16"/>
                                <a:pt x="397" y="21"/>
                                <a:pt x="406" y="42"/>
                              </a:cubicBezTo>
                              <a:cubicBezTo>
                                <a:pt x="501" y="281"/>
                                <a:pt x="501" y="281"/>
                                <a:pt x="501" y="281"/>
                              </a:cubicBezTo>
                              <a:cubicBezTo>
                                <a:pt x="508" y="300"/>
                                <a:pt x="510" y="305"/>
                                <a:pt x="515" y="305"/>
                              </a:cubicBezTo>
                              <a:cubicBezTo>
                                <a:pt x="519" y="305"/>
                                <a:pt x="520" y="299"/>
                                <a:pt x="531" y="276"/>
                              </a:cubicBezTo>
                              <a:cubicBezTo>
                                <a:pt x="540" y="256"/>
                                <a:pt x="558" y="214"/>
                                <a:pt x="581" y="158"/>
                              </a:cubicBezTo>
                              <a:cubicBezTo>
                                <a:pt x="601" y="110"/>
                                <a:pt x="621" y="63"/>
                                <a:pt x="625" y="52"/>
                              </a:cubicBezTo>
                              <a:cubicBezTo>
                                <a:pt x="635" y="26"/>
                                <a:pt x="641" y="19"/>
                                <a:pt x="646" y="16"/>
                              </a:cubicBezTo>
                              <a:cubicBezTo>
                                <a:pt x="654" y="11"/>
                                <a:pt x="662" y="11"/>
                                <a:pt x="665" y="11"/>
                              </a:cubicBezTo>
                              <a:cubicBezTo>
                                <a:pt x="666" y="11"/>
                                <a:pt x="666" y="11"/>
                                <a:pt x="667" y="11"/>
                              </a:cubicBezTo>
                              <a:cubicBezTo>
                                <a:pt x="667" y="11"/>
                                <a:pt x="667" y="11"/>
                                <a:pt x="668" y="11"/>
                              </a:cubicBezTo>
                              <a:cubicBezTo>
                                <a:pt x="671" y="11"/>
                                <a:pt x="676" y="11"/>
                                <a:pt x="679" y="12"/>
                              </a:cubicBezTo>
                              <a:cubicBezTo>
                                <a:pt x="692" y="15"/>
                                <a:pt x="695" y="21"/>
                                <a:pt x="696" y="34"/>
                              </a:cubicBezTo>
                              <a:cubicBezTo>
                                <a:pt x="696" y="47"/>
                                <a:pt x="696" y="58"/>
                                <a:pt x="696" y="118"/>
                              </a:cubicBezTo>
                              <a:cubicBezTo>
                                <a:pt x="696" y="187"/>
                                <a:pt x="696" y="187"/>
                                <a:pt x="696" y="187"/>
                              </a:cubicBezTo>
                              <a:cubicBezTo>
                                <a:pt x="696" y="221"/>
                                <a:pt x="696" y="241"/>
                                <a:pt x="696" y="256"/>
                              </a:cubicBezTo>
                              <a:cubicBezTo>
                                <a:pt x="695" y="286"/>
                                <a:pt x="690" y="291"/>
                                <a:pt x="682" y="293"/>
                              </a:cubicBezTo>
                              <a:cubicBezTo>
                                <a:pt x="679" y="294"/>
                                <a:pt x="677" y="294"/>
                                <a:pt x="673" y="294"/>
                              </a:cubicBezTo>
                              <a:cubicBezTo>
                                <a:pt x="670" y="295"/>
                                <a:pt x="668" y="295"/>
                                <a:pt x="668" y="297"/>
                              </a:cubicBezTo>
                              <a:cubicBezTo>
                                <a:pt x="668" y="299"/>
                                <a:pt x="670" y="300"/>
                                <a:pt x="675" y="300"/>
                              </a:cubicBezTo>
                              <a:cubicBezTo>
                                <a:pt x="685" y="300"/>
                                <a:pt x="694" y="298"/>
                                <a:pt x="703" y="298"/>
                              </a:cubicBezTo>
                              <a:cubicBezTo>
                                <a:pt x="719" y="298"/>
                                <a:pt x="737" y="299"/>
                                <a:pt x="752" y="300"/>
                              </a:cubicBezTo>
                              <a:cubicBezTo>
                                <a:pt x="767" y="300"/>
                                <a:pt x="780" y="301"/>
                                <a:pt x="809" y="301"/>
                              </a:cubicBezTo>
                              <a:cubicBezTo>
                                <a:pt x="824" y="301"/>
                                <a:pt x="827" y="301"/>
                                <a:pt x="830" y="291"/>
                              </a:cubicBezTo>
                              <a:cubicBezTo>
                                <a:pt x="832" y="283"/>
                                <a:pt x="835" y="256"/>
                                <a:pt x="835" y="253"/>
                              </a:cubicBezTo>
                              <a:cubicBezTo>
                                <a:pt x="835" y="250"/>
                                <a:pt x="835" y="247"/>
                                <a:pt x="833" y="247"/>
                              </a:cubicBezTo>
                              <a:close/>
                              <a:moveTo>
                                <a:pt x="138" y="153"/>
                              </a:moveTo>
                              <a:cubicBezTo>
                                <a:pt x="129" y="159"/>
                                <a:pt x="118" y="160"/>
                                <a:pt x="109" y="160"/>
                              </a:cubicBezTo>
                              <a:cubicBezTo>
                                <a:pt x="91" y="160"/>
                                <a:pt x="74" y="158"/>
                                <a:pt x="68" y="154"/>
                              </a:cubicBezTo>
                              <a:cubicBezTo>
                                <a:pt x="66" y="153"/>
                                <a:pt x="65" y="151"/>
                                <a:pt x="65" y="149"/>
                              </a:cubicBezTo>
                              <a:cubicBezTo>
                                <a:pt x="65" y="22"/>
                                <a:pt x="65" y="22"/>
                                <a:pt x="65" y="22"/>
                              </a:cubicBezTo>
                              <a:cubicBezTo>
                                <a:pt x="65" y="20"/>
                                <a:pt x="66" y="18"/>
                                <a:pt x="68" y="18"/>
                              </a:cubicBezTo>
                              <a:cubicBezTo>
                                <a:pt x="72" y="16"/>
                                <a:pt x="83" y="15"/>
                                <a:pt x="94" y="15"/>
                              </a:cubicBezTo>
                              <a:cubicBezTo>
                                <a:pt x="136" y="15"/>
                                <a:pt x="162" y="44"/>
                                <a:pt x="162" y="93"/>
                              </a:cubicBezTo>
                              <a:cubicBezTo>
                                <a:pt x="162" y="123"/>
                                <a:pt x="151" y="144"/>
                                <a:pt x="138" y="153"/>
                              </a:cubicBezTo>
                              <a:close/>
                            </a:path>
                          </a:pathLst>
                        </a:custGeom>
                        <a:solidFill>
                          <a:srgbClr val="B9924E"/>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1CC4A987">
            <v:group id="Group 13" style="position:absolute;margin-left:54pt;margin-top:47.5pt;width:141.1pt;height:33.1pt;z-index:251668480;mso-position-horizontal-relative:page;mso-position-vertical-relative:page;mso-width-relative:margin;mso-height-relative:margin" coordsize="24660,5826" coordorigin="" o:spid="_x0000_s1026" w14:anchorId="2B361E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">
              <v:shape id="Freeform 23" style="position:absolute;left:134;top:4080;width:10211;height:652;visibility:visible;mso-wrap-style:square;v-text-anchor:top" coordsize="1009,64" o:spid="_x0000_s1027" fillcolor="#000001" stroked="f" path="m27,1v10,,10,,10,c64,63,64,63,64,63v-11,,-11,,-11,c47,48,47,48,47,48v-30,,-30,,-30,c11,63,11,63,11,63,,63,,63,,63l27,1xm43,39c32,14,32,14,32,14,21,39,21,39,21,39r22,xm102,1v45,,45,,45,c147,11,147,11,147,11v-35,,-35,,-35,c112,28,112,28,112,28v31,,31,,31,c143,38,143,38,143,38v-31,,-31,,-31,c112,63,112,63,112,63v-10,,-10,,-10,l102,1xm181,1v10,,10,,10,c219,63,219,63,219,63v-12,,-12,,-12,c201,48,201,48,201,48v-29,,-29,,-29,c165,63,165,63,165,63v-11,,-11,,-11,l181,1xm197,39c186,14,186,14,186,14,176,39,176,39,176,39r21,xm230,1v11,,11,,11,c241,63,241,63,241,63v-11,,-11,,-11,l230,1xm257,1v28,,28,,28,c289,1,292,2,295,3v3,1,6,3,8,4c304,9,306,11,306,13v1,3,2,5,2,8c308,21,308,21,308,21v,3,-1,5,-1,7c306,30,305,32,304,33v-2,2,-3,3,-5,4c297,38,295,39,293,40v17,23,17,23,17,23c297,63,297,63,297,63,282,42,282,42,282,42v-1,,-1,,-1,c268,42,268,42,268,42v,21,,21,,21c257,63,257,63,257,63r,-62xm284,32v4,,7,-1,9,-3c296,27,297,25,297,22v,-1,,-1,,-1c297,18,296,15,293,14v-2,-2,-5,-3,-9,-3c268,11,268,11,268,11v,21,,21,,21l284,32xm321,1v46,,46,,46,c367,11,367,11,367,11v-35,,-35,,-35,c332,28,332,28,332,28v31,,31,,31,c363,38,363,38,363,38v-31,,-31,,-31,c332,63,332,63,332,63v-11,,-11,,-11,l321,1xm401,1v10,,10,,10,c438,63,438,63,438,63v-11,,-11,,-11,c420,48,420,48,420,48v-29,,-29,,-29,c385,63,385,63,385,63v-11,,-11,,-11,l401,1xm416,39c406,14,406,14,406,14,395,39,395,39,395,39r21,xm467,32c445,1,445,1,445,1v13,,13,,13,c473,23,473,23,473,23,489,1,489,1,489,1v12,,12,,12,c480,31,480,31,480,31v22,32,22,32,22,32c489,63,489,63,489,63,473,40,473,40,473,40,457,63,457,63,457,63v-13,,-13,,-13,l467,32xm569,64v-5,,-9,-1,-13,-2c552,60,549,58,546,55v-3,-3,-5,-6,-7,-10c538,41,537,37,537,32v,,,,,c537,28,538,24,539,20v2,-4,4,-7,7,-10c549,7,552,4,556,3,560,1,564,,569,v3,,5,,8,1c579,1,581,2,583,3v2,1,4,2,5,3c590,7,592,8,593,10v-7,8,-7,8,-7,8c584,16,581,14,578,12v-2,-1,-6,-2,-9,-2c566,10,563,11,561,12v-3,1,-5,3,-7,5c552,19,551,21,550,24v-1,2,-2,5,-2,8c548,32,548,32,548,32v,3,1,6,2,9c551,43,552,46,554,48v2,2,4,3,7,4c563,54,566,54,569,54v4,,7,-1,10,-2c581,51,584,49,587,46v7,7,7,7,7,7c592,55,590,56,589,58v-2,1,-4,2,-6,3c581,62,579,63,576,63v-2,1,-5,1,-7,1xm634,64v-4,,-9,-1,-13,-2c617,60,614,58,611,55v-3,-3,-5,-6,-6,-10c603,41,602,37,602,32v,,,,,c602,28,603,24,605,20v1,-4,3,-7,6,-10c614,7,618,4,622,3,625,1,630,,635,v4,,9,1,13,3c652,4,655,7,658,10v3,2,5,6,6,10c666,24,667,28,667,32v,,,,,c667,37,666,41,664,45v-1,3,-3,7,-6,10c655,58,651,60,647,62v-3,1,-8,2,-13,2xm635,54v3,,5,,8,-2c646,51,648,50,650,48v1,-2,3,-4,4,-7c655,38,655,35,655,32v,,,,,c655,29,655,26,654,24v-1,-3,-3,-5,-5,-7c648,15,645,13,643,12v-3,-1,-6,-2,-9,-2c631,10,629,11,626,12v-3,1,-5,3,-7,5c618,19,616,21,615,24v-1,2,-1,5,-1,8c614,32,614,32,614,32v,3,,6,1,9c616,43,618,46,620,48v1,2,4,3,6,4c629,54,632,54,635,54xm680,1v12,,12,,12,c710,31,710,31,710,31,729,1,729,1,729,1v12,,12,,12,c741,63,741,63,741,63v-11,,-11,,-11,c730,19,730,19,730,19,710,48,710,48,710,48v,,,,,c691,19,691,19,691,19v,44,,44,,44c680,63,680,63,680,63r,-62xm757,1v24,,24,,24,c785,1,788,2,791,3v3,1,5,2,7,4c800,9,802,11,803,13v1,3,2,6,2,9c805,22,805,22,805,22v,4,-1,7,-2,9c801,34,800,36,797,38v-2,2,-5,3,-8,4c786,43,783,43,780,43v-13,,-13,,-13,c767,63,767,63,767,63v-10,,-10,,-10,l757,1xm780,33v4,,8,-1,10,-3c792,28,793,26,793,22v,,,,,c793,19,792,16,790,14v-3,-2,-6,-3,-10,-3c767,11,767,11,767,11v,22,,22,,22l780,33xm838,1v10,,10,,10,c875,63,875,63,875,63v-12,,-12,,-12,c857,48,857,48,857,48v-29,,-29,,-29,c821,63,821,63,821,63v-11,,-11,,-11,l838,1xm853,39c842,14,842,14,842,14,832,39,832,39,832,39r21,xm885,1v10,,10,,10,c929,44,929,44,929,44v,-43,,-43,,-43c939,1,939,1,939,1v,62,,62,,62c930,63,930,63,930,63,896,19,896,19,896,19v,44,,44,,44c885,63,885,63,885,63r,-62xm973,39c949,1,949,1,949,1v13,,13,,13,c979,29,979,29,979,29,996,1,996,1,996,1v13,,13,,13,c984,38,984,38,984,38v,25,,25,,25c973,63,973,63,973,63r,-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">
                <v:path arrowok="t" o:connecttype="custom" o:connectlocs="53635,64130;0,64130;21251,39700;148760,11197;144712,38682;103221,1018;209478,64130;155844,64130;178107,39700;243885,64130;288412,1018;311687,21377;302580,37664;285376,42753;260077,64130;300556,22395;271209,11197;371394,1018;367346,28502;324843,64130;443244,64130;389609,64130;410861,14251;450328,1018;506998,1018;478663,40718;575812,65148;543429,32574;562657,3054;595040,6108;575812,10179;554561,32574;567716,52933;601112,53951;575812,65148;612243,45807;618315,10179;665878,10179;671950,45807;642602,54969;662842,32574;650698,12215;622363,24431;627423,48861;700285,1018;749871,64130;718500,48861;688141,1018;807554,7126;812614,31556;776183,43771;789338,33592;799458,14251;789338,33592;873332,64130;819698,64130;841961,39700;940122,44789;941134,64130;895595,1018;990721,29520;995781,64130" o:connectangles="0,0,0,0,0,0,0,0,0,0,0,0,0,0,0,0,0,0,0,0,0,0,0,0,0,0,0,0,0,0,0,0,0,0,0,0,0,0,0,0,0,0,0,0,0,0,0,0,0,0,0,0,0,0,0,0,0,0,0,0,0,0"/>
                <o:lock v:ext="edit" verticies="t"/>
              </v:shape>
              <v:shape id="Freeform 24" style="position:absolute;width:24660;height:5826;visibility:visible;mso-wrap-style:square;v-text-anchor:top" coordsize="2423,572" o:spid="_x0000_s1028" fillcolor="#b9924e" stroked="f" path="m1092,265v,,-49,-59,-80,-100c1047,133,1059,104,1059,76v,-27,-17,-46,-27,-53c1011,8,985,6,961,6v-12,,-42,1,-46,1c913,7,888,6,871,6v-5,,-7,,-7,3c864,10,866,11,868,11v3,,10,,13,1c894,15,897,21,898,34v,13,,24,,84c898,187,898,187,898,187v,37,,68,-2,84c895,283,893,291,885,293v-3,,-8,1,-12,1c871,294,870,295,870,297v,2,2,3,7,3c888,300,913,298,913,298v2,,27,2,48,2c965,300,967,298,967,297v,-2,-1,-3,-3,-3c961,294,952,293,947,293v-12,-2,-14,-10,-16,-22c929,255,929,224,929,187v,-10,,-10,,-10c929,176,930,174,932,174v48,1,48,1,48,1c982,175,984,176,985,177v8,11,26,37,43,58c1028,235,1265,572,1593,379v-62,34,-281,130,-501,-114xm1002,156v-9,6,-20,7,-29,7c956,163,938,160,932,157v-2,-1,-3,-3,-3,-5c929,25,929,25,929,25v,-2,2,-4,4,-5c936,19,947,18,959,18v41,,67,29,67,78c1026,125,1016,146,1002,156xm1215,305v21,,42,-5,59,-16c1301,270,1307,240,1307,224v,-31,-11,-55,-57,-91c1239,124,1239,124,1239,124,1202,95,1192,81,1192,59v,-29,21,-45,48,-45c1276,14,1286,30,1288,34v3,5,5,15,5,20c1294,57,1294,59,1297,59v1,,2,-3,2,-9c1299,23,1301,11,1301,9v,-2,-1,-3,-4,-3c1294,6,1291,6,1283,4,1274,2,1262,,1247,v-49,,-80,28,-80,70c1167,97,1176,121,1217,155v18,14,18,14,18,14c1268,197,1279,212,1279,239v,25,-18,52,-55,52c1198,291,1172,280,1166,251v-1,-5,-1,-11,-1,-14c1165,234,1165,232,1162,232v-2,,-2,2,-3,7c1159,245,1157,260,1157,280v,10,1,12,6,15c1179,302,1197,305,1215,305xm1472,22v17,1,33,1,49,1c1559,24,1568,33,1569,44v,2,1,3,1,5c1570,54,1571,55,1573,55v1,,2,-1,2,-5c1575,46,1577,19,1577,7v,-2,,-4,-2,-4c1573,3,1570,4,1564,5v-6,1,-15,2,-28,2c1390,7,1390,7,1390,7v-4,,-19,-1,-30,-2c1349,4,1345,,1342,v-1,,-3,5,-3,7c1338,11,1330,44,1330,48v,2,1,3,2,3c1333,51,1335,51,1336,48v1,-3,2,-6,6,-13c1349,26,1358,23,1382,23v19,,39,,58,-1c1440,187,1440,187,1440,187v,37,,68,-2,84c1436,283,1434,291,1426,293v-3,,-8,1,-11,1c1412,294,1412,295,1412,297v,2,2,3,6,3c1430,300,1454,298,1456,298v2,,26,2,48,2c1508,300,1510,298,1510,297v,-2,-1,-3,-3,-3c1503,294,1495,293,1489,293v-11,-2,-14,-10,-15,-22c1472,255,1472,224,1472,187r,-165xm1737,c1630,,1584,89,1584,152v,70,44,153,151,153c1829,305,1890,233,1890,146,1890,55,1825,,1737,xm1745,290v-70,,-124,-58,-124,-149c1621,56,1669,13,1734,13v62,,119,50,119,144c1853,270,1780,290,1745,290xm1941,242v,36,-2,47,-12,50c1923,294,1916,294,1913,294v-2,,-3,1,-3,3c1910,299,1912,300,1916,300v18,,34,-2,38,-2c1957,298,1973,300,1995,300v4,,7,-1,7,-3c2002,295,2001,294,1999,294v-4,,-12,,-20,-2c1969,289,1965,279,1964,247,1959,60,1959,60,1959,60v12,14,56,63,102,112c2102,216,2158,274,2162,277v21,21,25,25,28,25c2193,302,2194,300,2194,275v1,-227,1,-227,1,-227c2195,21,2197,15,2208,13v5,-1,7,-2,10,-2c2221,11,2223,10,2223,8v,-2,-3,-2,-7,-2c2200,6,2187,7,2183,7v-5,,-23,-1,-41,-1c2138,6,2134,6,2134,8v,2,2,3,6,3c2143,11,2150,11,2157,13v12,3,14,12,15,37c2176,248,2176,248,2176,248v-12,-13,-55,-61,-93,-102c2023,82,1965,19,1959,13,1955,9,1948,,1945,v-3,,-4,4,-4,20c1941,95,1941,44,1941,185r,57xm2284,187v,34,,54,-1,69c2282,286,2277,291,2269,293v-3,1,-5,1,-9,1c2258,295,2256,295,2256,297v,2,2,3,6,3c2272,300,2282,298,2291,298v15,,33,1,49,2c2355,300,2368,301,2396,301v16,,19,,21,-10c2419,283,2423,256,2423,253v,-3,,-6,-3,-6c2418,247,2417,249,2417,253v-3,17,-8,25,-20,29c2386,285,2373,285,2362,285v-15,,-26,-1,-32,-3c2320,278,2317,269,2317,253v-1,-8,,-53,,-66c2317,153,2317,153,2317,153v,-2,,-3,2,-3c2326,150,2365,151,2375,152v14,1,19,7,20,13c2396,168,2397,172,2397,176v,3,,6,3,6c2401,182,2402,180,2402,176v1,-6,1,-14,2,-27c2405,137,2407,130,2407,128v,-3,-1,-3,-2,-3c2403,125,2402,126,2400,128v-4,5,-9,6,-19,7c2372,136,2324,136,2319,136v-2,,-2,-1,-2,-4c2317,25,2317,25,2317,25v,-3,,-4,2,-4c2323,21,2366,21,2372,22v17,1,26,5,28,14c2401,39,2402,44,2402,49v,3,1,5,3,5c2407,54,2408,51,2408,48v1,-11,2,-18,2,-24c2411,13,2413,9,2413,6v,-2,,-4,-1,-4c2410,2,2410,3,2407,4v-2,1,-9,2,-18,2c2380,7,2303,7,2300,7,2276,6,2265,6,2256,6v-4,,-6,,-6,3c2250,10,2252,11,2255,11v4,,9,,11,1c2279,15,2282,21,2283,34v1,13,1,24,1,84l2284,187xm833,247v-2,,-3,2,-4,6c826,270,822,278,809,282v-10,3,-23,3,-35,3c759,285,749,284,742,282v-10,-4,-12,-13,-13,-29c729,245,729,200,729,187v,-34,,-34,,-34c729,151,730,150,732,150v6,,45,1,55,2c802,153,806,159,808,165v1,3,1,7,1,11c809,179,810,182,812,182v2,,2,-2,3,-6c815,170,815,162,816,149v1,-12,3,-19,3,-21c819,125,819,125,817,125v-1,,-2,1,-4,3c809,133,804,134,793,135v-9,1,-56,1,-62,1c730,136,729,135,729,132v,-107,,-107,,-107c729,22,730,21,731,21v5,,47,,54,1c802,23,810,27,813,36v1,3,2,8,2,13c815,52,816,54,818,54v1,,3,-3,3,-6c822,37,822,30,823,24v,-11,3,-15,3,-18c826,4,825,2,824,2v-1,,-2,1,-4,2c817,5,810,6,802,6v-9,1,-86,1,-89,1c688,6,678,6,669,6v-1,,-2,,-3,c665,6,664,6,663,6v-11,,-28,1,-30,1c628,7,610,6,595,6v-7,,-9,,-9,3c586,11,588,11,590,11v5,,10,,15,2c609,14,610,18,610,21v,4,-1,9,-3,15c598,64,546,200,523,252,444,46,444,46,444,46,440,35,436,24,436,21v,-3,1,-6,5,-8c445,11,452,11,456,11v3,,4,-1,4,-3c460,6,457,6,450,6v-15,,-32,1,-36,1c409,7,386,6,367,6v-2,,-4,,-6,c360,6,359,6,358,6v-12,,-37,1,-39,1c318,7,293,6,280,6v-4,,-6,,-6,3c274,10,276,11,277,11v3,,8,,12,2c298,14,302,21,302,34v1,13,1,24,1,84c303,187,303,187,303,187v,37,,68,-2,84c300,283,297,291,290,293v-2,,-4,1,-6,1c282,294,279,293,276,293v-10,-2,-27,-9,-48,-31c205,238,179,204,147,163v35,-33,47,-61,47,-90c194,46,177,27,167,20,147,5,121,3,96,3,84,3,55,4,50,4,48,4,24,3,6,3,2,3,,4,,6,,7,2,8,3,8v4,,10,1,13,1c29,12,32,18,33,32v1,12,1,23,1,84c34,184,34,184,34,184v,37,,68,-2,85c30,280,28,288,21,290v-4,1,-9,1,-12,1c7,291,6,293,6,294v,2,2,3,6,3c24,297,48,296,49,296v2,,26,1,48,1c101,297,103,296,103,294v,-1,-1,-3,-3,-3c96,291,88,291,82,290,70,288,68,280,67,269,65,252,65,221,65,184v,-9,,-9,,-9c65,173,66,172,68,172v48,,48,,48,c118,172,119,173,121,175v7,10,26,36,42,57c185,262,199,281,216,290v10,5,19,10,41,10c279,300,279,300,279,300v1,,2,,2,c293,300,318,298,319,298v2,,27,2,49,2c372,300,374,298,374,297v,-2,-2,-3,-5,-3c367,294,358,293,353,293v-12,-2,-14,-10,-15,-22c336,255,336,224,336,187v,-69,,-69,,-69c336,58,336,47,337,34v,-13,3,-20,14,-22c356,11,358,11,361,11v3,,11,,17,2c391,16,397,21,406,42v95,239,95,239,95,239c508,300,510,305,515,305v4,,5,-6,16,-29c540,256,558,214,581,158,601,110,621,63,625,52,635,26,641,19,646,16v8,-5,16,-5,19,-5c666,11,666,11,667,11v,,,,1,c671,11,676,11,679,12v13,3,16,9,17,22c696,47,696,58,696,118v,69,,69,,69c696,221,696,241,696,256v-1,30,-6,35,-14,37c679,294,677,294,673,294v-3,1,-5,1,-5,3c668,299,670,300,675,300v10,,19,-2,28,-2c719,298,737,299,752,300v15,,28,1,57,1c824,301,827,301,830,291v2,-8,5,-35,5,-38c835,250,835,247,833,247xm138,153v-9,6,-20,7,-29,7c91,160,74,158,68,154v-2,-1,-3,-3,-3,-5c65,22,65,22,65,22v,-2,1,-4,3,-4c72,16,83,15,94,15v42,,68,29,68,78c162,123,151,144,138,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">
                <v:path arrowok="t" o:connecttype="custom" o:connectlocs="931266,7130;913963,120191;892590,305570;947550,276032;1046274,239364;945515,154822;1236599,310663;1262043,14260;1320056,6111;1301736,243438;1177568,285199;1597909,49910;1563305,7130;1355679,51947;1463563,276032;1530736,305570;1498167,22409;1776020,295385;1963291,297422;2037589,302515;2200433,282143;2262518,8149;2195344,13241;1975505,20371;2300175,299459;2459966,296403;2371420,287236;2437575,168064;2447753,127321;2360224,21390;2452842,24446;2296104,6111;2324602,190472;741959,257698;823381,179268;827452,130377;798955,22409;840684,6111;677839,6111;615755,13241;448840,13241;367417,6111;294137,13241;289049,299459;97707,3056;33587,32594;6107,299459;83458,295385;123151,178249;324671,303533;341973,190472;413217,42780;657484,16297;708373,120191;686999,305570;847808,251586;69209,18334" o:connectangles="0,0,0,0,0,0,0,0,0,0,0,0,0,0,0,0,0,0,0,0,0,0,0,0,0,0,0,0,0,0,0,0,0,0,0,0,0,0,0,0,0,0,0,0,0,0,0,0,0,0,0,0,0,0,0,0,0"/>
                <o:lock v:ext="edit" verticies="t" aspectratio="t"/>
              </v:shape>
              <w10:wrap anchorx="page" anchory="page"/>
              <w10:anchorlock/>
            </v:group>
          </w:pict>
        </mc:Fallback>
      </mc:AlternateContent>
    </w:r>
  </w:p>
  <w:p w14:paraId="56FD0CCF" w14:textId="77777777" w:rsidR="009F0867" w:rsidRPr="00B146BF" w:rsidRDefault="00174F20" w:rsidP="003A7FB1">
    <w:pPr>
      <w:pStyle w:val="DocumentSubtitle"/>
      <w:rPr>
        <w:rFonts w:asciiTheme="majorHAnsi" w:hAnsiTheme="majorHAnsi" w:cstheme="majorHAnsi"/>
        <w:b/>
        <w:i w:val="0"/>
        <w:sz w:val="24"/>
        <w:szCs w:val="24"/>
      </w:rPr>
    </w:pPr>
    <w:r>
      <w:rPr>
        <w:rFonts w:asciiTheme="majorHAnsi" w:hAnsiTheme="majorHAnsi" w:cstheme="majorHAnsi"/>
        <w:b/>
        <w:i w:val="0"/>
        <w:sz w:val="24"/>
        <w:szCs w:val="24"/>
      </w:rPr>
      <w:t>REINSURANCE ROADMAP</w:t>
    </w:r>
    <w:r w:rsidR="009F0867">
      <w:rPr>
        <w:rFonts w:asciiTheme="majorHAnsi" w:hAnsiTheme="majorHAnsi" w:cstheme="majorHAnsi"/>
        <w:b/>
        <w:i w:val="0"/>
        <w:sz w:val="24"/>
        <w:szCs w:val="24"/>
      </w:rPr>
      <w:t xml:space="preserve"> 2</w:t>
    </w:r>
    <w:r w:rsidR="00905DBD">
      <w:rPr>
        <w:rFonts w:asciiTheme="majorHAnsi" w:hAnsiTheme="majorHAnsi" w:cstheme="majorHAnsi"/>
        <w:b/>
        <w:i w:val="0"/>
        <w:sz w:val="24"/>
        <w:szCs w:val="24"/>
      </w:rPr>
      <w:t>020 Project Charter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0107" w14:textId="77777777" w:rsidR="009F0867" w:rsidRPr="003A7FB1" w:rsidRDefault="009F0867" w:rsidP="004B12CB">
    <w:pPr>
      <w:pStyle w:val="DocumentType"/>
      <w:rPr>
        <w:sz w:val="28"/>
      </w:rPr>
    </w:pPr>
    <w:r w:rsidRPr="003A7FB1">
      <w:rPr>
        <w:sz w:val="28"/>
      </w:rPr>
      <mc:AlternateContent>
        <mc:Choice Requires="wpg">
          <w:drawing>
            <wp:anchor distT="0" distB="0" distL="114300" distR="114300" simplePos="0" relativeHeight="251651072" behindDoc="0" locked="0" layoutInCell="1" allowOverlap="1" wp14:anchorId="754B8435" wp14:editId="6D1BE3E1">
              <wp:simplePos x="0" y="0"/>
              <wp:positionH relativeFrom="column">
                <wp:posOffset>3810</wp:posOffset>
              </wp:positionH>
              <wp:positionV relativeFrom="page">
                <wp:posOffset>600930</wp:posOffset>
              </wp:positionV>
              <wp:extent cx="3505835" cy="527050"/>
              <wp:effectExtent l="0" t="0" r="0" b="0"/>
              <wp:wrapNone/>
              <wp:docPr id="9" name="Group 9"/>
              <wp:cNvGraphicFramePr/>
              <a:graphic xmlns:a="http://schemas.openxmlformats.org/drawingml/2006/main">
                <a:graphicData uri="http://schemas.microsoft.com/office/word/2010/wordprocessingGroup">
                  <wpg:wgp>
                    <wpg:cNvGrpSpPr/>
                    <wpg:grpSpPr>
                      <a:xfrm>
                        <a:off x="0" y="0"/>
                        <a:ext cx="3505835" cy="527050"/>
                        <a:chOff x="0" y="0"/>
                        <a:chExt cx="4135755" cy="619760"/>
                      </a:xfrm>
                    </wpg:grpSpPr>
                    <wpg:grpSp>
                      <wpg:cNvPr id="7" name="Group 13"/>
                      <wpg:cNvGrpSpPr/>
                      <wpg:grpSpPr>
                        <a:xfrm>
                          <a:off x="0" y="9525"/>
                          <a:ext cx="2576830" cy="610235"/>
                          <a:chOff x="0" y="0"/>
                          <a:chExt cx="2449914" cy="580153"/>
                        </a:xfrm>
                      </wpg:grpSpPr>
                      <wps:wsp>
                        <wps:cNvPr id="11" name="Freeform 11"/>
                        <wps:cNvSpPr>
                          <a:spLocks noEditPoints="1"/>
                        </wps:cNvSpPr>
                        <wps:spPr bwMode="auto">
                          <a:xfrm>
                            <a:off x="13420" y="408091"/>
                            <a:ext cx="1021080" cy="65148"/>
                          </a:xfrm>
                          <a:custGeom>
                            <a:avLst/>
                            <a:gdLst>
                              <a:gd name="T0" fmla="*/ 53 w 1009"/>
                              <a:gd name="T1" fmla="*/ 63 h 64"/>
                              <a:gd name="T2" fmla="*/ 0 w 1009"/>
                              <a:gd name="T3" fmla="*/ 63 h 64"/>
                              <a:gd name="T4" fmla="*/ 21 w 1009"/>
                              <a:gd name="T5" fmla="*/ 39 h 64"/>
                              <a:gd name="T6" fmla="*/ 147 w 1009"/>
                              <a:gd name="T7" fmla="*/ 11 h 64"/>
                              <a:gd name="T8" fmla="*/ 143 w 1009"/>
                              <a:gd name="T9" fmla="*/ 38 h 64"/>
                              <a:gd name="T10" fmla="*/ 102 w 1009"/>
                              <a:gd name="T11" fmla="*/ 1 h 64"/>
                              <a:gd name="T12" fmla="*/ 207 w 1009"/>
                              <a:gd name="T13" fmla="*/ 63 h 64"/>
                              <a:gd name="T14" fmla="*/ 154 w 1009"/>
                              <a:gd name="T15" fmla="*/ 63 h 64"/>
                              <a:gd name="T16" fmla="*/ 176 w 1009"/>
                              <a:gd name="T17" fmla="*/ 39 h 64"/>
                              <a:gd name="T18" fmla="*/ 241 w 1009"/>
                              <a:gd name="T19" fmla="*/ 63 h 64"/>
                              <a:gd name="T20" fmla="*/ 285 w 1009"/>
                              <a:gd name="T21" fmla="*/ 1 h 64"/>
                              <a:gd name="T22" fmla="*/ 308 w 1009"/>
                              <a:gd name="T23" fmla="*/ 21 h 64"/>
                              <a:gd name="T24" fmla="*/ 299 w 1009"/>
                              <a:gd name="T25" fmla="*/ 37 h 64"/>
                              <a:gd name="T26" fmla="*/ 282 w 1009"/>
                              <a:gd name="T27" fmla="*/ 42 h 64"/>
                              <a:gd name="T28" fmla="*/ 257 w 1009"/>
                              <a:gd name="T29" fmla="*/ 63 h 64"/>
                              <a:gd name="T30" fmla="*/ 297 w 1009"/>
                              <a:gd name="T31" fmla="*/ 22 h 64"/>
                              <a:gd name="T32" fmla="*/ 268 w 1009"/>
                              <a:gd name="T33" fmla="*/ 11 h 64"/>
                              <a:gd name="T34" fmla="*/ 367 w 1009"/>
                              <a:gd name="T35" fmla="*/ 1 h 64"/>
                              <a:gd name="T36" fmla="*/ 363 w 1009"/>
                              <a:gd name="T37" fmla="*/ 28 h 64"/>
                              <a:gd name="T38" fmla="*/ 321 w 1009"/>
                              <a:gd name="T39" fmla="*/ 63 h 64"/>
                              <a:gd name="T40" fmla="*/ 438 w 1009"/>
                              <a:gd name="T41" fmla="*/ 63 h 64"/>
                              <a:gd name="T42" fmla="*/ 385 w 1009"/>
                              <a:gd name="T43" fmla="*/ 63 h 64"/>
                              <a:gd name="T44" fmla="*/ 406 w 1009"/>
                              <a:gd name="T45" fmla="*/ 14 h 64"/>
                              <a:gd name="T46" fmla="*/ 445 w 1009"/>
                              <a:gd name="T47" fmla="*/ 1 h 64"/>
                              <a:gd name="T48" fmla="*/ 501 w 1009"/>
                              <a:gd name="T49" fmla="*/ 1 h 64"/>
                              <a:gd name="T50" fmla="*/ 473 w 1009"/>
                              <a:gd name="T51" fmla="*/ 40 h 64"/>
                              <a:gd name="T52" fmla="*/ 569 w 1009"/>
                              <a:gd name="T53" fmla="*/ 64 h 64"/>
                              <a:gd name="T54" fmla="*/ 537 w 1009"/>
                              <a:gd name="T55" fmla="*/ 32 h 64"/>
                              <a:gd name="T56" fmla="*/ 556 w 1009"/>
                              <a:gd name="T57" fmla="*/ 3 h 64"/>
                              <a:gd name="T58" fmla="*/ 588 w 1009"/>
                              <a:gd name="T59" fmla="*/ 6 h 64"/>
                              <a:gd name="T60" fmla="*/ 569 w 1009"/>
                              <a:gd name="T61" fmla="*/ 10 h 64"/>
                              <a:gd name="T62" fmla="*/ 548 w 1009"/>
                              <a:gd name="T63" fmla="*/ 32 h 64"/>
                              <a:gd name="T64" fmla="*/ 561 w 1009"/>
                              <a:gd name="T65" fmla="*/ 52 h 64"/>
                              <a:gd name="T66" fmla="*/ 594 w 1009"/>
                              <a:gd name="T67" fmla="*/ 53 h 64"/>
                              <a:gd name="T68" fmla="*/ 569 w 1009"/>
                              <a:gd name="T69" fmla="*/ 64 h 64"/>
                              <a:gd name="T70" fmla="*/ 605 w 1009"/>
                              <a:gd name="T71" fmla="*/ 45 h 64"/>
                              <a:gd name="T72" fmla="*/ 611 w 1009"/>
                              <a:gd name="T73" fmla="*/ 10 h 64"/>
                              <a:gd name="T74" fmla="*/ 658 w 1009"/>
                              <a:gd name="T75" fmla="*/ 10 h 64"/>
                              <a:gd name="T76" fmla="*/ 664 w 1009"/>
                              <a:gd name="T77" fmla="*/ 45 h 64"/>
                              <a:gd name="T78" fmla="*/ 635 w 1009"/>
                              <a:gd name="T79" fmla="*/ 54 h 64"/>
                              <a:gd name="T80" fmla="*/ 655 w 1009"/>
                              <a:gd name="T81" fmla="*/ 32 h 64"/>
                              <a:gd name="T82" fmla="*/ 643 w 1009"/>
                              <a:gd name="T83" fmla="*/ 12 h 64"/>
                              <a:gd name="T84" fmla="*/ 615 w 1009"/>
                              <a:gd name="T85" fmla="*/ 24 h 64"/>
                              <a:gd name="T86" fmla="*/ 620 w 1009"/>
                              <a:gd name="T87" fmla="*/ 48 h 64"/>
                              <a:gd name="T88" fmla="*/ 692 w 1009"/>
                              <a:gd name="T89" fmla="*/ 1 h 64"/>
                              <a:gd name="T90" fmla="*/ 741 w 1009"/>
                              <a:gd name="T91" fmla="*/ 63 h 64"/>
                              <a:gd name="T92" fmla="*/ 710 w 1009"/>
                              <a:gd name="T93" fmla="*/ 48 h 64"/>
                              <a:gd name="T94" fmla="*/ 680 w 1009"/>
                              <a:gd name="T95" fmla="*/ 1 h 64"/>
                              <a:gd name="T96" fmla="*/ 798 w 1009"/>
                              <a:gd name="T97" fmla="*/ 7 h 64"/>
                              <a:gd name="T98" fmla="*/ 803 w 1009"/>
                              <a:gd name="T99" fmla="*/ 31 h 64"/>
                              <a:gd name="T100" fmla="*/ 767 w 1009"/>
                              <a:gd name="T101" fmla="*/ 43 h 64"/>
                              <a:gd name="T102" fmla="*/ 780 w 1009"/>
                              <a:gd name="T103" fmla="*/ 33 h 64"/>
                              <a:gd name="T104" fmla="*/ 790 w 1009"/>
                              <a:gd name="T105" fmla="*/ 14 h 64"/>
                              <a:gd name="T106" fmla="*/ 780 w 1009"/>
                              <a:gd name="T107" fmla="*/ 33 h 64"/>
                              <a:gd name="T108" fmla="*/ 863 w 1009"/>
                              <a:gd name="T109" fmla="*/ 63 h 64"/>
                              <a:gd name="T110" fmla="*/ 810 w 1009"/>
                              <a:gd name="T111" fmla="*/ 63 h 64"/>
                              <a:gd name="T112" fmla="*/ 832 w 1009"/>
                              <a:gd name="T113" fmla="*/ 39 h 64"/>
                              <a:gd name="T114" fmla="*/ 929 w 1009"/>
                              <a:gd name="T115" fmla="*/ 44 h 64"/>
                              <a:gd name="T116" fmla="*/ 930 w 1009"/>
                              <a:gd name="T117" fmla="*/ 63 h 64"/>
                              <a:gd name="T118" fmla="*/ 885 w 1009"/>
                              <a:gd name="T119" fmla="*/ 1 h 64"/>
                              <a:gd name="T120" fmla="*/ 979 w 1009"/>
                              <a:gd name="T121" fmla="*/ 29 h 64"/>
                              <a:gd name="T122" fmla="*/ 984 w 1009"/>
                              <a:gd name="T123" fmla="*/ 63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09" h="64">
                                <a:moveTo>
                                  <a:pt x="27" y="1"/>
                                </a:moveTo>
                                <a:cubicBezTo>
                                  <a:pt x="37" y="1"/>
                                  <a:pt x="37" y="1"/>
                                  <a:pt x="37" y="1"/>
                                </a:cubicBezTo>
                                <a:cubicBezTo>
                                  <a:pt x="64" y="63"/>
                                  <a:pt x="64" y="63"/>
                                  <a:pt x="64" y="63"/>
                                </a:cubicBezTo>
                                <a:cubicBezTo>
                                  <a:pt x="53" y="63"/>
                                  <a:pt x="53" y="63"/>
                                  <a:pt x="53" y="63"/>
                                </a:cubicBezTo>
                                <a:cubicBezTo>
                                  <a:pt x="47" y="48"/>
                                  <a:pt x="47" y="48"/>
                                  <a:pt x="47" y="48"/>
                                </a:cubicBezTo>
                                <a:cubicBezTo>
                                  <a:pt x="17" y="48"/>
                                  <a:pt x="17" y="48"/>
                                  <a:pt x="17" y="48"/>
                                </a:cubicBezTo>
                                <a:cubicBezTo>
                                  <a:pt x="11" y="63"/>
                                  <a:pt x="11" y="63"/>
                                  <a:pt x="11" y="63"/>
                                </a:cubicBezTo>
                                <a:cubicBezTo>
                                  <a:pt x="0" y="63"/>
                                  <a:pt x="0" y="63"/>
                                  <a:pt x="0" y="63"/>
                                </a:cubicBezTo>
                                <a:lnTo>
                                  <a:pt x="27" y="1"/>
                                </a:lnTo>
                                <a:close/>
                                <a:moveTo>
                                  <a:pt x="43" y="39"/>
                                </a:moveTo>
                                <a:cubicBezTo>
                                  <a:pt x="32" y="14"/>
                                  <a:pt x="32" y="14"/>
                                  <a:pt x="32" y="14"/>
                                </a:cubicBezTo>
                                <a:cubicBezTo>
                                  <a:pt x="21" y="39"/>
                                  <a:pt x="21" y="39"/>
                                  <a:pt x="21" y="39"/>
                                </a:cubicBezTo>
                                <a:lnTo>
                                  <a:pt x="43" y="39"/>
                                </a:lnTo>
                                <a:close/>
                                <a:moveTo>
                                  <a:pt x="102" y="1"/>
                                </a:moveTo>
                                <a:cubicBezTo>
                                  <a:pt x="147" y="1"/>
                                  <a:pt x="147" y="1"/>
                                  <a:pt x="147" y="1"/>
                                </a:cubicBezTo>
                                <a:cubicBezTo>
                                  <a:pt x="147" y="11"/>
                                  <a:pt x="147" y="11"/>
                                  <a:pt x="147" y="11"/>
                                </a:cubicBezTo>
                                <a:cubicBezTo>
                                  <a:pt x="112" y="11"/>
                                  <a:pt x="112" y="11"/>
                                  <a:pt x="112" y="11"/>
                                </a:cubicBezTo>
                                <a:cubicBezTo>
                                  <a:pt x="112" y="28"/>
                                  <a:pt x="112" y="28"/>
                                  <a:pt x="112" y="28"/>
                                </a:cubicBezTo>
                                <a:cubicBezTo>
                                  <a:pt x="143" y="28"/>
                                  <a:pt x="143" y="28"/>
                                  <a:pt x="143" y="28"/>
                                </a:cubicBezTo>
                                <a:cubicBezTo>
                                  <a:pt x="143" y="38"/>
                                  <a:pt x="143" y="38"/>
                                  <a:pt x="143" y="38"/>
                                </a:cubicBezTo>
                                <a:cubicBezTo>
                                  <a:pt x="112" y="38"/>
                                  <a:pt x="112" y="38"/>
                                  <a:pt x="112" y="38"/>
                                </a:cubicBezTo>
                                <a:cubicBezTo>
                                  <a:pt x="112" y="63"/>
                                  <a:pt x="112" y="63"/>
                                  <a:pt x="112" y="63"/>
                                </a:cubicBezTo>
                                <a:cubicBezTo>
                                  <a:pt x="102" y="63"/>
                                  <a:pt x="102" y="63"/>
                                  <a:pt x="102" y="63"/>
                                </a:cubicBezTo>
                                <a:lnTo>
                                  <a:pt x="102" y="1"/>
                                </a:lnTo>
                                <a:close/>
                                <a:moveTo>
                                  <a:pt x="181" y="1"/>
                                </a:moveTo>
                                <a:cubicBezTo>
                                  <a:pt x="191" y="1"/>
                                  <a:pt x="191" y="1"/>
                                  <a:pt x="191" y="1"/>
                                </a:cubicBezTo>
                                <a:cubicBezTo>
                                  <a:pt x="219" y="63"/>
                                  <a:pt x="219" y="63"/>
                                  <a:pt x="219" y="63"/>
                                </a:cubicBezTo>
                                <a:cubicBezTo>
                                  <a:pt x="207" y="63"/>
                                  <a:pt x="207" y="63"/>
                                  <a:pt x="207" y="63"/>
                                </a:cubicBezTo>
                                <a:cubicBezTo>
                                  <a:pt x="201" y="48"/>
                                  <a:pt x="201" y="48"/>
                                  <a:pt x="201" y="48"/>
                                </a:cubicBezTo>
                                <a:cubicBezTo>
                                  <a:pt x="172" y="48"/>
                                  <a:pt x="172" y="48"/>
                                  <a:pt x="172" y="48"/>
                                </a:cubicBezTo>
                                <a:cubicBezTo>
                                  <a:pt x="165" y="63"/>
                                  <a:pt x="165" y="63"/>
                                  <a:pt x="165" y="63"/>
                                </a:cubicBezTo>
                                <a:cubicBezTo>
                                  <a:pt x="154" y="63"/>
                                  <a:pt x="154" y="63"/>
                                  <a:pt x="154" y="63"/>
                                </a:cubicBezTo>
                                <a:lnTo>
                                  <a:pt x="181" y="1"/>
                                </a:lnTo>
                                <a:close/>
                                <a:moveTo>
                                  <a:pt x="197" y="39"/>
                                </a:moveTo>
                                <a:cubicBezTo>
                                  <a:pt x="186" y="14"/>
                                  <a:pt x="186" y="14"/>
                                  <a:pt x="186" y="14"/>
                                </a:cubicBezTo>
                                <a:cubicBezTo>
                                  <a:pt x="176" y="39"/>
                                  <a:pt x="176" y="39"/>
                                  <a:pt x="176" y="39"/>
                                </a:cubicBezTo>
                                <a:lnTo>
                                  <a:pt x="197" y="39"/>
                                </a:lnTo>
                                <a:close/>
                                <a:moveTo>
                                  <a:pt x="230" y="1"/>
                                </a:moveTo>
                                <a:cubicBezTo>
                                  <a:pt x="241" y="1"/>
                                  <a:pt x="241" y="1"/>
                                  <a:pt x="241" y="1"/>
                                </a:cubicBezTo>
                                <a:cubicBezTo>
                                  <a:pt x="241" y="63"/>
                                  <a:pt x="241" y="63"/>
                                  <a:pt x="241" y="63"/>
                                </a:cubicBezTo>
                                <a:cubicBezTo>
                                  <a:pt x="230" y="63"/>
                                  <a:pt x="230" y="63"/>
                                  <a:pt x="230" y="63"/>
                                </a:cubicBezTo>
                                <a:lnTo>
                                  <a:pt x="230" y="1"/>
                                </a:lnTo>
                                <a:close/>
                                <a:moveTo>
                                  <a:pt x="257" y="1"/>
                                </a:moveTo>
                                <a:cubicBezTo>
                                  <a:pt x="285" y="1"/>
                                  <a:pt x="285" y="1"/>
                                  <a:pt x="285" y="1"/>
                                </a:cubicBezTo>
                                <a:cubicBezTo>
                                  <a:pt x="289" y="1"/>
                                  <a:pt x="292" y="2"/>
                                  <a:pt x="295" y="3"/>
                                </a:cubicBezTo>
                                <a:cubicBezTo>
                                  <a:pt x="298" y="4"/>
                                  <a:pt x="301" y="6"/>
                                  <a:pt x="303" y="7"/>
                                </a:cubicBezTo>
                                <a:cubicBezTo>
                                  <a:pt x="304" y="9"/>
                                  <a:pt x="306" y="11"/>
                                  <a:pt x="306" y="13"/>
                                </a:cubicBezTo>
                                <a:cubicBezTo>
                                  <a:pt x="307" y="16"/>
                                  <a:pt x="308" y="18"/>
                                  <a:pt x="308" y="21"/>
                                </a:cubicBezTo>
                                <a:cubicBezTo>
                                  <a:pt x="308" y="21"/>
                                  <a:pt x="308" y="21"/>
                                  <a:pt x="308" y="21"/>
                                </a:cubicBezTo>
                                <a:cubicBezTo>
                                  <a:pt x="308" y="24"/>
                                  <a:pt x="307" y="26"/>
                                  <a:pt x="307" y="28"/>
                                </a:cubicBezTo>
                                <a:cubicBezTo>
                                  <a:pt x="306" y="30"/>
                                  <a:pt x="305" y="32"/>
                                  <a:pt x="304" y="33"/>
                                </a:cubicBezTo>
                                <a:cubicBezTo>
                                  <a:pt x="302" y="35"/>
                                  <a:pt x="301" y="36"/>
                                  <a:pt x="299" y="37"/>
                                </a:cubicBezTo>
                                <a:cubicBezTo>
                                  <a:pt x="297" y="38"/>
                                  <a:pt x="295" y="39"/>
                                  <a:pt x="293" y="40"/>
                                </a:cubicBezTo>
                                <a:cubicBezTo>
                                  <a:pt x="310" y="63"/>
                                  <a:pt x="310" y="63"/>
                                  <a:pt x="310" y="63"/>
                                </a:cubicBezTo>
                                <a:cubicBezTo>
                                  <a:pt x="297" y="63"/>
                                  <a:pt x="297" y="63"/>
                                  <a:pt x="297" y="63"/>
                                </a:cubicBezTo>
                                <a:cubicBezTo>
                                  <a:pt x="282" y="42"/>
                                  <a:pt x="282" y="42"/>
                                  <a:pt x="282" y="42"/>
                                </a:cubicBezTo>
                                <a:cubicBezTo>
                                  <a:pt x="281" y="42"/>
                                  <a:pt x="281" y="42"/>
                                  <a:pt x="281" y="42"/>
                                </a:cubicBezTo>
                                <a:cubicBezTo>
                                  <a:pt x="268" y="42"/>
                                  <a:pt x="268" y="42"/>
                                  <a:pt x="268" y="42"/>
                                </a:cubicBezTo>
                                <a:cubicBezTo>
                                  <a:pt x="268" y="63"/>
                                  <a:pt x="268" y="63"/>
                                  <a:pt x="268" y="63"/>
                                </a:cubicBezTo>
                                <a:cubicBezTo>
                                  <a:pt x="257" y="63"/>
                                  <a:pt x="257" y="63"/>
                                  <a:pt x="257" y="63"/>
                                </a:cubicBezTo>
                                <a:lnTo>
                                  <a:pt x="257" y="1"/>
                                </a:lnTo>
                                <a:close/>
                                <a:moveTo>
                                  <a:pt x="284" y="32"/>
                                </a:moveTo>
                                <a:cubicBezTo>
                                  <a:pt x="288" y="32"/>
                                  <a:pt x="291" y="31"/>
                                  <a:pt x="293" y="29"/>
                                </a:cubicBezTo>
                                <a:cubicBezTo>
                                  <a:pt x="296" y="27"/>
                                  <a:pt x="297" y="25"/>
                                  <a:pt x="297" y="22"/>
                                </a:cubicBezTo>
                                <a:cubicBezTo>
                                  <a:pt x="297" y="21"/>
                                  <a:pt x="297" y="21"/>
                                  <a:pt x="297" y="21"/>
                                </a:cubicBezTo>
                                <a:cubicBezTo>
                                  <a:pt x="297" y="18"/>
                                  <a:pt x="296" y="15"/>
                                  <a:pt x="293" y="14"/>
                                </a:cubicBezTo>
                                <a:cubicBezTo>
                                  <a:pt x="291" y="12"/>
                                  <a:pt x="288" y="11"/>
                                  <a:pt x="284" y="11"/>
                                </a:cubicBezTo>
                                <a:cubicBezTo>
                                  <a:pt x="268" y="11"/>
                                  <a:pt x="268" y="11"/>
                                  <a:pt x="268" y="11"/>
                                </a:cubicBezTo>
                                <a:cubicBezTo>
                                  <a:pt x="268" y="32"/>
                                  <a:pt x="268" y="32"/>
                                  <a:pt x="268" y="32"/>
                                </a:cubicBezTo>
                                <a:lnTo>
                                  <a:pt x="284" y="32"/>
                                </a:lnTo>
                                <a:close/>
                                <a:moveTo>
                                  <a:pt x="321" y="1"/>
                                </a:moveTo>
                                <a:cubicBezTo>
                                  <a:pt x="367" y="1"/>
                                  <a:pt x="367" y="1"/>
                                  <a:pt x="367" y="1"/>
                                </a:cubicBezTo>
                                <a:cubicBezTo>
                                  <a:pt x="367" y="11"/>
                                  <a:pt x="367" y="11"/>
                                  <a:pt x="367" y="11"/>
                                </a:cubicBezTo>
                                <a:cubicBezTo>
                                  <a:pt x="332" y="11"/>
                                  <a:pt x="332" y="11"/>
                                  <a:pt x="332" y="11"/>
                                </a:cubicBezTo>
                                <a:cubicBezTo>
                                  <a:pt x="332" y="28"/>
                                  <a:pt x="332" y="28"/>
                                  <a:pt x="332" y="28"/>
                                </a:cubicBezTo>
                                <a:cubicBezTo>
                                  <a:pt x="363" y="28"/>
                                  <a:pt x="363" y="28"/>
                                  <a:pt x="363" y="28"/>
                                </a:cubicBezTo>
                                <a:cubicBezTo>
                                  <a:pt x="363" y="38"/>
                                  <a:pt x="363" y="38"/>
                                  <a:pt x="363" y="38"/>
                                </a:cubicBezTo>
                                <a:cubicBezTo>
                                  <a:pt x="332" y="38"/>
                                  <a:pt x="332" y="38"/>
                                  <a:pt x="332" y="38"/>
                                </a:cubicBezTo>
                                <a:cubicBezTo>
                                  <a:pt x="332" y="63"/>
                                  <a:pt x="332" y="63"/>
                                  <a:pt x="332" y="63"/>
                                </a:cubicBezTo>
                                <a:cubicBezTo>
                                  <a:pt x="321" y="63"/>
                                  <a:pt x="321" y="63"/>
                                  <a:pt x="321" y="63"/>
                                </a:cubicBezTo>
                                <a:lnTo>
                                  <a:pt x="321" y="1"/>
                                </a:lnTo>
                                <a:close/>
                                <a:moveTo>
                                  <a:pt x="401" y="1"/>
                                </a:moveTo>
                                <a:cubicBezTo>
                                  <a:pt x="411" y="1"/>
                                  <a:pt x="411" y="1"/>
                                  <a:pt x="411" y="1"/>
                                </a:cubicBezTo>
                                <a:cubicBezTo>
                                  <a:pt x="438" y="63"/>
                                  <a:pt x="438" y="63"/>
                                  <a:pt x="438" y="63"/>
                                </a:cubicBezTo>
                                <a:cubicBezTo>
                                  <a:pt x="427" y="63"/>
                                  <a:pt x="427" y="63"/>
                                  <a:pt x="427" y="63"/>
                                </a:cubicBezTo>
                                <a:cubicBezTo>
                                  <a:pt x="420" y="48"/>
                                  <a:pt x="420" y="48"/>
                                  <a:pt x="420" y="48"/>
                                </a:cubicBezTo>
                                <a:cubicBezTo>
                                  <a:pt x="391" y="48"/>
                                  <a:pt x="391" y="48"/>
                                  <a:pt x="391" y="48"/>
                                </a:cubicBezTo>
                                <a:cubicBezTo>
                                  <a:pt x="385" y="63"/>
                                  <a:pt x="385" y="63"/>
                                  <a:pt x="385" y="63"/>
                                </a:cubicBezTo>
                                <a:cubicBezTo>
                                  <a:pt x="374" y="63"/>
                                  <a:pt x="374" y="63"/>
                                  <a:pt x="374" y="63"/>
                                </a:cubicBezTo>
                                <a:lnTo>
                                  <a:pt x="401" y="1"/>
                                </a:lnTo>
                                <a:close/>
                                <a:moveTo>
                                  <a:pt x="416" y="39"/>
                                </a:moveTo>
                                <a:cubicBezTo>
                                  <a:pt x="406" y="14"/>
                                  <a:pt x="406" y="14"/>
                                  <a:pt x="406" y="14"/>
                                </a:cubicBezTo>
                                <a:cubicBezTo>
                                  <a:pt x="395" y="39"/>
                                  <a:pt x="395" y="39"/>
                                  <a:pt x="395" y="39"/>
                                </a:cubicBezTo>
                                <a:lnTo>
                                  <a:pt x="416" y="39"/>
                                </a:lnTo>
                                <a:close/>
                                <a:moveTo>
                                  <a:pt x="467" y="32"/>
                                </a:moveTo>
                                <a:cubicBezTo>
                                  <a:pt x="445" y="1"/>
                                  <a:pt x="445" y="1"/>
                                  <a:pt x="445" y="1"/>
                                </a:cubicBezTo>
                                <a:cubicBezTo>
                                  <a:pt x="458" y="1"/>
                                  <a:pt x="458" y="1"/>
                                  <a:pt x="458" y="1"/>
                                </a:cubicBezTo>
                                <a:cubicBezTo>
                                  <a:pt x="473" y="23"/>
                                  <a:pt x="473" y="23"/>
                                  <a:pt x="473" y="23"/>
                                </a:cubicBezTo>
                                <a:cubicBezTo>
                                  <a:pt x="489" y="1"/>
                                  <a:pt x="489" y="1"/>
                                  <a:pt x="489" y="1"/>
                                </a:cubicBezTo>
                                <a:cubicBezTo>
                                  <a:pt x="501" y="1"/>
                                  <a:pt x="501" y="1"/>
                                  <a:pt x="501" y="1"/>
                                </a:cubicBezTo>
                                <a:cubicBezTo>
                                  <a:pt x="480" y="31"/>
                                  <a:pt x="480" y="31"/>
                                  <a:pt x="480" y="31"/>
                                </a:cubicBezTo>
                                <a:cubicBezTo>
                                  <a:pt x="502" y="63"/>
                                  <a:pt x="502" y="63"/>
                                  <a:pt x="502" y="63"/>
                                </a:cubicBezTo>
                                <a:cubicBezTo>
                                  <a:pt x="489" y="63"/>
                                  <a:pt x="489" y="63"/>
                                  <a:pt x="489" y="63"/>
                                </a:cubicBezTo>
                                <a:cubicBezTo>
                                  <a:pt x="473" y="40"/>
                                  <a:pt x="473" y="40"/>
                                  <a:pt x="473" y="40"/>
                                </a:cubicBezTo>
                                <a:cubicBezTo>
                                  <a:pt x="457" y="63"/>
                                  <a:pt x="457" y="63"/>
                                  <a:pt x="457" y="63"/>
                                </a:cubicBezTo>
                                <a:cubicBezTo>
                                  <a:pt x="444" y="63"/>
                                  <a:pt x="444" y="63"/>
                                  <a:pt x="444" y="63"/>
                                </a:cubicBezTo>
                                <a:lnTo>
                                  <a:pt x="467" y="32"/>
                                </a:lnTo>
                                <a:close/>
                                <a:moveTo>
                                  <a:pt x="569" y="64"/>
                                </a:moveTo>
                                <a:cubicBezTo>
                                  <a:pt x="564" y="64"/>
                                  <a:pt x="560" y="63"/>
                                  <a:pt x="556" y="62"/>
                                </a:cubicBezTo>
                                <a:cubicBezTo>
                                  <a:pt x="552" y="60"/>
                                  <a:pt x="549" y="58"/>
                                  <a:pt x="546" y="55"/>
                                </a:cubicBezTo>
                                <a:cubicBezTo>
                                  <a:pt x="543" y="52"/>
                                  <a:pt x="541" y="49"/>
                                  <a:pt x="539" y="45"/>
                                </a:cubicBezTo>
                                <a:cubicBezTo>
                                  <a:pt x="538" y="41"/>
                                  <a:pt x="537" y="37"/>
                                  <a:pt x="537" y="32"/>
                                </a:cubicBezTo>
                                <a:cubicBezTo>
                                  <a:pt x="537" y="32"/>
                                  <a:pt x="537" y="32"/>
                                  <a:pt x="537" y="32"/>
                                </a:cubicBezTo>
                                <a:cubicBezTo>
                                  <a:pt x="537" y="28"/>
                                  <a:pt x="538" y="24"/>
                                  <a:pt x="539" y="20"/>
                                </a:cubicBezTo>
                                <a:cubicBezTo>
                                  <a:pt x="541" y="16"/>
                                  <a:pt x="543" y="13"/>
                                  <a:pt x="546" y="10"/>
                                </a:cubicBezTo>
                                <a:cubicBezTo>
                                  <a:pt x="549" y="7"/>
                                  <a:pt x="552" y="4"/>
                                  <a:pt x="556" y="3"/>
                                </a:cubicBezTo>
                                <a:cubicBezTo>
                                  <a:pt x="560" y="1"/>
                                  <a:pt x="564" y="0"/>
                                  <a:pt x="569" y="0"/>
                                </a:cubicBezTo>
                                <a:cubicBezTo>
                                  <a:pt x="572" y="0"/>
                                  <a:pt x="574" y="0"/>
                                  <a:pt x="577" y="1"/>
                                </a:cubicBezTo>
                                <a:cubicBezTo>
                                  <a:pt x="579" y="1"/>
                                  <a:pt x="581" y="2"/>
                                  <a:pt x="583" y="3"/>
                                </a:cubicBezTo>
                                <a:cubicBezTo>
                                  <a:pt x="585" y="4"/>
                                  <a:pt x="587" y="5"/>
                                  <a:pt x="588" y="6"/>
                                </a:cubicBezTo>
                                <a:cubicBezTo>
                                  <a:pt x="590" y="7"/>
                                  <a:pt x="592" y="8"/>
                                  <a:pt x="593" y="10"/>
                                </a:cubicBezTo>
                                <a:cubicBezTo>
                                  <a:pt x="586" y="18"/>
                                  <a:pt x="586" y="18"/>
                                  <a:pt x="586" y="18"/>
                                </a:cubicBezTo>
                                <a:cubicBezTo>
                                  <a:pt x="584" y="16"/>
                                  <a:pt x="581" y="14"/>
                                  <a:pt x="578" y="12"/>
                                </a:cubicBezTo>
                                <a:cubicBezTo>
                                  <a:pt x="576" y="11"/>
                                  <a:pt x="572" y="10"/>
                                  <a:pt x="569" y="10"/>
                                </a:cubicBezTo>
                                <a:cubicBezTo>
                                  <a:pt x="566" y="10"/>
                                  <a:pt x="563" y="11"/>
                                  <a:pt x="561" y="12"/>
                                </a:cubicBezTo>
                                <a:cubicBezTo>
                                  <a:pt x="558" y="13"/>
                                  <a:pt x="556" y="15"/>
                                  <a:pt x="554" y="17"/>
                                </a:cubicBezTo>
                                <a:cubicBezTo>
                                  <a:pt x="552" y="19"/>
                                  <a:pt x="551" y="21"/>
                                  <a:pt x="550" y="24"/>
                                </a:cubicBezTo>
                                <a:cubicBezTo>
                                  <a:pt x="549" y="26"/>
                                  <a:pt x="548" y="29"/>
                                  <a:pt x="548" y="32"/>
                                </a:cubicBezTo>
                                <a:cubicBezTo>
                                  <a:pt x="548" y="32"/>
                                  <a:pt x="548" y="32"/>
                                  <a:pt x="548" y="32"/>
                                </a:cubicBezTo>
                                <a:cubicBezTo>
                                  <a:pt x="548" y="35"/>
                                  <a:pt x="549" y="38"/>
                                  <a:pt x="550" y="41"/>
                                </a:cubicBezTo>
                                <a:cubicBezTo>
                                  <a:pt x="551" y="43"/>
                                  <a:pt x="552" y="46"/>
                                  <a:pt x="554" y="48"/>
                                </a:cubicBezTo>
                                <a:cubicBezTo>
                                  <a:pt x="556" y="50"/>
                                  <a:pt x="558" y="51"/>
                                  <a:pt x="561" y="52"/>
                                </a:cubicBezTo>
                                <a:cubicBezTo>
                                  <a:pt x="563" y="54"/>
                                  <a:pt x="566" y="54"/>
                                  <a:pt x="569" y="54"/>
                                </a:cubicBezTo>
                                <a:cubicBezTo>
                                  <a:pt x="573" y="54"/>
                                  <a:pt x="576" y="53"/>
                                  <a:pt x="579" y="52"/>
                                </a:cubicBezTo>
                                <a:cubicBezTo>
                                  <a:pt x="581" y="51"/>
                                  <a:pt x="584" y="49"/>
                                  <a:pt x="587" y="46"/>
                                </a:cubicBezTo>
                                <a:cubicBezTo>
                                  <a:pt x="594" y="53"/>
                                  <a:pt x="594" y="53"/>
                                  <a:pt x="594" y="53"/>
                                </a:cubicBezTo>
                                <a:cubicBezTo>
                                  <a:pt x="592" y="55"/>
                                  <a:pt x="590" y="56"/>
                                  <a:pt x="589" y="58"/>
                                </a:cubicBezTo>
                                <a:cubicBezTo>
                                  <a:pt x="587" y="59"/>
                                  <a:pt x="585" y="60"/>
                                  <a:pt x="583" y="61"/>
                                </a:cubicBezTo>
                                <a:cubicBezTo>
                                  <a:pt x="581" y="62"/>
                                  <a:pt x="579" y="63"/>
                                  <a:pt x="576" y="63"/>
                                </a:cubicBezTo>
                                <a:cubicBezTo>
                                  <a:pt x="574" y="64"/>
                                  <a:pt x="571" y="64"/>
                                  <a:pt x="569" y="64"/>
                                </a:cubicBezTo>
                                <a:close/>
                                <a:moveTo>
                                  <a:pt x="634" y="64"/>
                                </a:moveTo>
                                <a:cubicBezTo>
                                  <a:pt x="630" y="64"/>
                                  <a:pt x="625" y="63"/>
                                  <a:pt x="621" y="62"/>
                                </a:cubicBezTo>
                                <a:cubicBezTo>
                                  <a:pt x="617" y="60"/>
                                  <a:pt x="614" y="58"/>
                                  <a:pt x="611" y="55"/>
                                </a:cubicBezTo>
                                <a:cubicBezTo>
                                  <a:pt x="608" y="52"/>
                                  <a:pt x="606" y="49"/>
                                  <a:pt x="605" y="45"/>
                                </a:cubicBezTo>
                                <a:cubicBezTo>
                                  <a:pt x="603" y="41"/>
                                  <a:pt x="602" y="37"/>
                                  <a:pt x="602" y="32"/>
                                </a:cubicBezTo>
                                <a:cubicBezTo>
                                  <a:pt x="602" y="32"/>
                                  <a:pt x="602" y="32"/>
                                  <a:pt x="602" y="32"/>
                                </a:cubicBezTo>
                                <a:cubicBezTo>
                                  <a:pt x="602" y="28"/>
                                  <a:pt x="603" y="24"/>
                                  <a:pt x="605" y="20"/>
                                </a:cubicBezTo>
                                <a:cubicBezTo>
                                  <a:pt x="606" y="16"/>
                                  <a:pt x="608" y="13"/>
                                  <a:pt x="611" y="10"/>
                                </a:cubicBezTo>
                                <a:cubicBezTo>
                                  <a:pt x="614" y="7"/>
                                  <a:pt x="618" y="4"/>
                                  <a:pt x="622" y="3"/>
                                </a:cubicBezTo>
                                <a:cubicBezTo>
                                  <a:pt x="625" y="1"/>
                                  <a:pt x="630" y="0"/>
                                  <a:pt x="635" y="0"/>
                                </a:cubicBezTo>
                                <a:cubicBezTo>
                                  <a:pt x="639" y="0"/>
                                  <a:pt x="644" y="1"/>
                                  <a:pt x="648" y="3"/>
                                </a:cubicBezTo>
                                <a:cubicBezTo>
                                  <a:pt x="652" y="4"/>
                                  <a:pt x="655" y="7"/>
                                  <a:pt x="658" y="10"/>
                                </a:cubicBezTo>
                                <a:cubicBezTo>
                                  <a:pt x="661" y="12"/>
                                  <a:pt x="663" y="16"/>
                                  <a:pt x="664" y="20"/>
                                </a:cubicBezTo>
                                <a:cubicBezTo>
                                  <a:pt x="666" y="24"/>
                                  <a:pt x="667" y="28"/>
                                  <a:pt x="667" y="32"/>
                                </a:cubicBezTo>
                                <a:cubicBezTo>
                                  <a:pt x="667" y="32"/>
                                  <a:pt x="667" y="32"/>
                                  <a:pt x="667" y="32"/>
                                </a:cubicBezTo>
                                <a:cubicBezTo>
                                  <a:pt x="667" y="37"/>
                                  <a:pt x="666" y="41"/>
                                  <a:pt x="664" y="45"/>
                                </a:cubicBezTo>
                                <a:cubicBezTo>
                                  <a:pt x="663" y="48"/>
                                  <a:pt x="661" y="52"/>
                                  <a:pt x="658" y="55"/>
                                </a:cubicBezTo>
                                <a:cubicBezTo>
                                  <a:pt x="655" y="58"/>
                                  <a:pt x="651" y="60"/>
                                  <a:pt x="647" y="62"/>
                                </a:cubicBezTo>
                                <a:cubicBezTo>
                                  <a:pt x="644" y="63"/>
                                  <a:pt x="639" y="64"/>
                                  <a:pt x="634" y="64"/>
                                </a:cubicBezTo>
                                <a:close/>
                                <a:moveTo>
                                  <a:pt x="635" y="54"/>
                                </a:moveTo>
                                <a:cubicBezTo>
                                  <a:pt x="638" y="54"/>
                                  <a:pt x="640" y="54"/>
                                  <a:pt x="643" y="52"/>
                                </a:cubicBezTo>
                                <a:cubicBezTo>
                                  <a:pt x="646" y="51"/>
                                  <a:pt x="648" y="50"/>
                                  <a:pt x="650" y="48"/>
                                </a:cubicBezTo>
                                <a:cubicBezTo>
                                  <a:pt x="651" y="46"/>
                                  <a:pt x="653" y="44"/>
                                  <a:pt x="654" y="41"/>
                                </a:cubicBezTo>
                                <a:cubicBezTo>
                                  <a:pt x="655" y="38"/>
                                  <a:pt x="655" y="35"/>
                                  <a:pt x="655" y="32"/>
                                </a:cubicBezTo>
                                <a:cubicBezTo>
                                  <a:pt x="655" y="32"/>
                                  <a:pt x="655" y="32"/>
                                  <a:pt x="655" y="32"/>
                                </a:cubicBezTo>
                                <a:cubicBezTo>
                                  <a:pt x="655" y="29"/>
                                  <a:pt x="655" y="26"/>
                                  <a:pt x="654" y="24"/>
                                </a:cubicBezTo>
                                <a:cubicBezTo>
                                  <a:pt x="653" y="21"/>
                                  <a:pt x="651" y="19"/>
                                  <a:pt x="649" y="17"/>
                                </a:cubicBezTo>
                                <a:cubicBezTo>
                                  <a:pt x="648" y="15"/>
                                  <a:pt x="645" y="13"/>
                                  <a:pt x="643" y="12"/>
                                </a:cubicBezTo>
                                <a:cubicBezTo>
                                  <a:pt x="640" y="11"/>
                                  <a:pt x="637" y="10"/>
                                  <a:pt x="634" y="10"/>
                                </a:cubicBezTo>
                                <a:cubicBezTo>
                                  <a:pt x="631" y="10"/>
                                  <a:pt x="629" y="11"/>
                                  <a:pt x="626" y="12"/>
                                </a:cubicBezTo>
                                <a:cubicBezTo>
                                  <a:pt x="623" y="13"/>
                                  <a:pt x="621" y="15"/>
                                  <a:pt x="619" y="17"/>
                                </a:cubicBezTo>
                                <a:cubicBezTo>
                                  <a:pt x="618" y="19"/>
                                  <a:pt x="616" y="21"/>
                                  <a:pt x="615" y="24"/>
                                </a:cubicBezTo>
                                <a:cubicBezTo>
                                  <a:pt x="614" y="26"/>
                                  <a:pt x="614" y="29"/>
                                  <a:pt x="614" y="32"/>
                                </a:cubicBezTo>
                                <a:cubicBezTo>
                                  <a:pt x="614" y="32"/>
                                  <a:pt x="614" y="32"/>
                                  <a:pt x="614" y="32"/>
                                </a:cubicBezTo>
                                <a:cubicBezTo>
                                  <a:pt x="614" y="35"/>
                                  <a:pt x="614" y="38"/>
                                  <a:pt x="615" y="41"/>
                                </a:cubicBezTo>
                                <a:cubicBezTo>
                                  <a:pt x="616" y="43"/>
                                  <a:pt x="618" y="46"/>
                                  <a:pt x="620" y="48"/>
                                </a:cubicBezTo>
                                <a:cubicBezTo>
                                  <a:pt x="621" y="50"/>
                                  <a:pt x="624" y="51"/>
                                  <a:pt x="626" y="52"/>
                                </a:cubicBezTo>
                                <a:cubicBezTo>
                                  <a:pt x="629" y="54"/>
                                  <a:pt x="632" y="54"/>
                                  <a:pt x="635" y="54"/>
                                </a:cubicBezTo>
                                <a:close/>
                                <a:moveTo>
                                  <a:pt x="680" y="1"/>
                                </a:moveTo>
                                <a:cubicBezTo>
                                  <a:pt x="692" y="1"/>
                                  <a:pt x="692" y="1"/>
                                  <a:pt x="692" y="1"/>
                                </a:cubicBezTo>
                                <a:cubicBezTo>
                                  <a:pt x="710" y="31"/>
                                  <a:pt x="710" y="31"/>
                                  <a:pt x="710" y="31"/>
                                </a:cubicBezTo>
                                <a:cubicBezTo>
                                  <a:pt x="729" y="1"/>
                                  <a:pt x="729" y="1"/>
                                  <a:pt x="729" y="1"/>
                                </a:cubicBezTo>
                                <a:cubicBezTo>
                                  <a:pt x="741" y="1"/>
                                  <a:pt x="741" y="1"/>
                                  <a:pt x="741" y="1"/>
                                </a:cubicBezTo>
                                <a:cubicBezTo>
                                  <a:pt x="741" y="63"/>
                                  <a:pt x="741" y="63"/>
                                  <a:pt x="741" y="63"/>
                                </a:cubicBezTo>
                                <a:cubicBezTo>
                                  <a:pt x="730" y="63"/>
                                  <a:pt x="730" y="63"/>
                                  <a:pt x="730" y="63"/>
                                </a:cubicBezTo>
                                <a:cubicBezTo>
                                  <a:pt x="730" y="19"/>
                                  <a:pt x="730" y="19"/>
                                  <a:pt x="730" y="19"/>
                                </a:cubicBezTo>
                                <a:cubicBezTo>
                                  <a:pt x="710" y="48"/>
                                  <a:pt x="710" y="48"/>
                                  <a:pt x="710" y="48"/>
                                </a:cubicBezTo>
                                <a:cubicBezTo>
                                  <a:pt x="710" y="48"/>
                                  <a:pt x="710" y="48"/>
                                  <a:pt x="710" y="48"/>
                                </a:cubicBezTo>
                                <a:cubicBezTo>
                                  <a:pt x="691" y="19"/>
                                  <a:pt x="691" y="19"/>
                                  <a:pt x="691" y="19"/>
                                </a:cubicBezTo>
                                <a:cubicBezTo>
                                  <a:pt x="691" y="63"/>
                                  <a:pt x="691" y="63"/>
                                  <a:pt x="691" y="63"/>
                                </a:cubicBezTo>
                                <a:cubicBezTo>
                                  <a:pt x="680" y="63"/>
                                  <a:pt x="680" y="63"/>
                                  <a:pt x="680" y="63"/>
                                </a:cubicBezTo>
                                <a:lnTo>
                                  <a:pt x="680" y="1"/>
                                </a:lnTo>
                                <a:close/>
                                <a:moveTo>
                                  <a:pt x="757" y="1"/>
                                </a:moveTo>
                                <a:cubicBezTo>
                                  <a:pt x="781" y="1"/>
                                  <a:pt x="781" y="1"/>
                                  <a:pt x="781" y="1"/>
                                </a:cubicBezTo>
                                <a:cubicBezTo>
                                  <a:pt x="785" y="1"/>
                                  <a:pt x="788" y="2"/>
                                  <a:pt x="791" y="3"/>
                                </a:cubicBezTo>
                                <a:cubicBezTo>
                                  <a:pt x="794" y="4"/>
                                  <a:pt x="796" y="5"/>
                                  <a:pt x="798" y="7"/>
                                </a:cubicBezTo>
                                <a:cubicBezTo>
                                  <a:pt x="800" y="9"/>
                                  <a:pt x="802" y="11"/>
                                  <a:pt x="803" y="13"/>
                                </a:cubicBezTo>
                                <a:cubicBezTo>
                                  <a:pt x="804" y="16"/>
                                  <a:pt x="805" y="19"/>
                                  <a:pt x="805" y="22"/>
                                </a:cubicBezTo>
                                <a:cubicBezTo>
                                  <a:pt x="805" y="22"/>
                                  <a:pt x="805" y="22"/>
                                  <a:pt x="805" y="22"/>
                                </a:cubicBezTo>
                                <a:cubicBezTo>
                                  <a:pt x="805" y="26"/>
                                  <a:pt x="804" y="29"/>
                                  <a:pt x="803" y="31"/>
                                </a:cubicBezTo>
                                <a:cubicBezTo>
                                  <a:pt x="801" y="34"/>
                                  <a:pt x="800" y="36"/>
                                  <a:pt x="797" y="38"/>
                                </a:cubicBezTo>
                                <a:cubicBezTo>
                                  <a:pt x="795" y="40"/>
                                  <a:pt x="792" y="41"/>
                                  <a:pt x="789" y="42"/>
                                </a:cubicBezTo>
                                <a:cubicBezTo>
                                  <a:pt x="786" y="43"/>
                                  <a:pt x="783" y="43"/>
                                  <a:pt x="780" y="43"/>
                                </a:cubicBezTo>
                                <a:cubicBezTo>
                                  <a:pt x="767" y="43"/>
                                  <a:pt x="767" y="43"/>
                                  <a:pt x="767" y="43"/>
                                </a:cubicBezTo>
                                <a:cubicBezTo>
                                  <a:pt x="767" y="63"/>
                                  <a:pt x="767" y="63"/>
                                  <a:pt x="767" y="63"/>
                                </a:cubicBezTo>
                                <a:cubicBezTo>
                                  <a:pt x="757" y="63"/>
                                  <a:pt x="757" y="63"/>
                                  <a:pt x="757" y="63"/>
                                </a:cubicBezTo>
                                <a:lnTo>
                                  <a:pt x="757" y="1"/>
                                </a:lnTo>
                                <a:close/>
                                <a:moveTo>
                                  <a:pt x="780" y="33"/>
                                </a:moveTo>
                                <a:cubicBezTo>
                                  <a:pt x="784" y="33"/>
                                  <a:pt x="788" y="32"/>
                                  <a:pt x="790" y="30"/>
                                </a:cubicBezTo>
                                <a:cubicBezTo>
                                  <a:pt x="792" y="28"/>
                                  <a:pt x="793" y="26"/>
                                  <a:pt x="793" y="22"/>
                                </a:cubicBezTo>
                                <a:cubicBezTo>
                                  <a:pt x="793" y="22"/>
                                  <a:pt x="793" y="22"/>
                                  <a:pt x="793" y="22"/>
                                </a:cubicBezTo>
                                <a:cubicBezTo>
                                  <a:pt x="793" y="19"/>
                                  <a:pt x="792" y="16"/>
                                  <a:pt x="790" y="14"/>
                                </a:cubicBezTo>
                                <a:cubicBezTo>
                                  <a:pt x="787" y="12"/>
                                  <a:pt x="784" y="11"/>
                                  <a:pt x="780" y="11"/>
                                </a:cubicBezTo>
                                <a:cubicBezTo>
                                  <a:pt x="767" y="11"/>
                                  <a:pt x="767" y="11"/>
                                  <a:pt x="767" y="11"/>
                                </a:cubicBezTo>
                                <a:cubicBezTo>
                                  <a:pt x="767" y="33"/>
                                  <a:pt x="767" y="33"/>
                                  <a:pt x="767" y="33"/>
                                </a:cubicBezTo>
                                <a:lnTo>
                                  <a:pt x="780" y="33"/>
                                </a:lnTo>
                                <a:close/>
                                <a:moveTo>
                                  <a:pt x="838" y="1"/>
                                </a:moveTo>
                                <a:cubicBezTo>
                                  <a:pt x="848" y="1"/>
                                  <a:pt x="848" y="1"/>
                                  <a:pt x="848" y="1"/>
                                </a:cubicBezTo>
                                <a:cubicBezTo>
                                  <a:pt x="875" y="63"/>
                                  <a:pt x="875" y="63"/>
                                  <a:pt x="875" y="63"/>
                                </a:cubicBezTo>
                                <a:cubicBezTo>
                                  <a:pt x="863" y="63"/>
                                  <a:pt x="863" y="63"/>
                                  <a:pt x="863" y="63"/>
                                </a:cubicBezTo>
                                <a:cubicBezTo>
                                  <a:pt x="857" y="48"/>
                                  <a:pt x="857" y="48"/>
                                  <a:pt x="857" y="48"/>
                                </a:cubicBezTo>
                                <a:cubicBezTo>
                                  <a:pt x="828" y="48"/>
                                  <a:pt x="828" y="48"/>
                                  <a:pt x="828" y="48"/>
                                </a:cubicBezTo>
                                <a:cubicBezTo>
                                  <a:pt x="821" y="63"/>
                                  <a:pt x="821" y="63"/>
                                  <a:pt x="821" y="63"/>
                                </a:cubicBezTo>
                                <a:cubicBezTo>
                                  <a:pt x="810" y="63"/>
                                  <a:pt x="810" y="63"/>
                                  <a:pt x="810" y="63"/>
                                </a:cubicBezTo>
                                <a:lnTo>
                                  <a:pt x="838" y="1"/>
                                </a:lnTo>
                                <a:close/>
                                <a:moveTo>
                                  <a:pt x="853" y="39"/>
                                </a:moveTo>
                                <a:cubicBezTo>
                                  <a:pt x="842" y="14"/>
                                  <a:pt x="842" y="14"/>
                                  <a:pt x="842" y="14"/>
                                </a:cubicBezTo>
                                <a:cubicBezTo>
                                  <a:pt x="832" y="39"/>
                                  <a:pt x="832" y="39"/>
                                  <a:pt x="832" y="39"/>
                                </a:cubicBezTo>
                                <a:lnTo>
                                  <a:pt x="853" y="39"/>
                                </a:lnTo>
                                <a:close/>
                                <a:moveTo>
                                  <a:pt x="885" y="1"/>
                                </a:moveTo>
                                <a:cubicBezTo>
                                  <a:pt x="895" y="1"/>
                                  <a:pt x="895" y="1"/>
                                  <a:pt x="895" y="1"/>
                                </a:cubicBezTo>
                                <a:cubicBezTo>
                                  <a:pt x="929" y="44"/>
                                  <a:pt x="929" y="44"/>
                                  <a:pt x="929" y="44"/>
                                </a:cubicBezTo>
                                <a:cubicBezTo>
                                  <a:pt x="929" y="1"/>
                                  <a:pt x="929" y="1"/>
                                  <a:pt x="929" y="1"/>
                                </a:cubicBezTo>
                                <a:cubicBezTo>
                                  <a:pt x="939" y="1"/>
                                  <a:pt x="939" y="1"/>
                                  <a:pt x="939" y="1"/>
                                </a:cubicBezTo>
                                <a:cubicBezTo>
                                  <a:pt x="939" y="63"/>
                                  <a:pt x="939" y="63"/>
                                  <a:pt x="939" y="63"/>
                                </a:cubicBezTo>
                                <a:cubicBezTo>
                                  <a:pt x="930" y="63"/>
                                  <a:pt x="930" y="63"/>
                                  <a:pt x="930" y="63"/>
                                </a:cubicBezTo>
                                <a:cubicBezTo>
                                  <a:pt x="896" y="19"/>
                                  <a:pt x="896" y="19"/>
                                  <a:pt x="896" y="19"/>
                                </a:cubicBezTo>
                                <a:cubicBezTo>
                                  <a:pt x="896" y="63"/>
                                  <a:pt x="896" y="63"/>
                                  <a:pt x="896" y="63"/>
                                </a:cubicBezTo>
                                <a:cubicBezTo>
                                  <a:pt x="885" y="63"/>
                                  <a:pt x="885" y="63"/>
                                  <a:pt x="885" y="63"/>
                                </a:cubicBezTo>
                                <a:lnTo>
                                  <a:pt x="885" y="1"/>
                                </a:lnTo>
                                <a:close/>
                                <a:moveTo>
                                  <a:pt x="973" y="39"/>
                                </a:moveTo>
                                <a:cubicBezTo>
                                  <a:pt x="949" y="1"/>
                                  <a:pt x="949" y="1"/>
                                  <a:pt x="949" y="1"/>
                                </a:cubicBezTo>
                                <a:cubicBezTo>
                                  <a:pt x="962" y="1"/>
                                  <a:pt x="962" y="1"/>
                                  <a:pt x="962" y="1"/>
                                </a:cubicBezTo>
                                <a:cubicBezTo>
                                  <a:pt x="979" y="29"/>
                                  <a:pt x="979" y="29"/>
                                  <a:pt x="979" y="29"/>
                                </a:cubicBezTo>
                                <a:cubicBezTo>
                                  <a:pt x="996" y="1"/>
                                  <a:pt x="996" y="1"/>
                                  <a:pt x="996" y="1"/>
                                </a:cubicBezTo>
                                <a:cubicBezTo>
                                  <a:pt x="1009" y="1"/>
                                  <a:pt x="1009" y="1"/>
                                  <a:pt x="1009" y="1"/>
                                </a:cubicBezTo>
                                <a:cubicBezTo>
                                  <a:pt x="984" y="38"/>
                                  <a:pt x="984" y="38"/>
                                  <a:pt x="984" y="38"/>
                                </a:cubicBezTo>
                                <a:cubicBezTo>
                                  <a:pt x="984" y="63"/>
                                  <a:pt x="984" y="63"/>
                                  <a:pt x="984" y="63"/>
                                </a:cubicBezTo>
                                <a:cubicBezTo>
                                  <a:pt x="973" y="63"/>
                                  <a:pt x="973" y="63"/>
                                  <a:pt x="973" y="63"/>
                                </a:cubicBezTo>
                                <a:lnTo>
                                  <a:pt x="973" y="39"/>
                                </a:lnTo>
                                <a:close/>
                              </a:path>
                            </a:pathLst>
                          </a:custGeom>
                          <a:solidFill>
                            <a:srgbClr val="000001"/>
                          </a:solidFill>
                          <a:ln>
                            <a:noFill/>
                          </a:ln>
                        </wps:spPr>
                        <wps:bodyPr vert="horz" wrap="square" lIns="91440" tIns="45720" rIns="91440" bIns="45720" numCol="1" anchor="t" anchorCtr="0" compatLnSpc="1">
                          <a:prstTxWarp prst="textNoShape">
                            <a:avLst/>
                          </a:prstTxWarp>
                        </wps:bodyPr>
                      </wps:wsp>
                      <wps:wsp>
                        <wps:cNvPr id="12" name="Freeform 12"/>
                        <wps:cNvSpPr>
                          <a:spLocks noEditPoints="1"/>
                        </wps:cNvSpPr>
                        <wps:spPr bwMode="auto">
                          <a:xfrm>
                            <a:off x="0" y="0"/>
                            <a:ext cx="2449914" cy="580153"/>
                          </a:xfrm>
                          <a:custGeom>
                            <a:avLst/>
                            <a:gdLst>
                              <a:gd name="T0" fmla="*/ 915 w 2423"/>
                              <a:gd name="T1" fmla="*/ 7 h 572"/>
                              <a:gd name="T2" fmla="*/ 898 w 2423"/>
                              <a:gd name="T3" fmla="*/ 118 h 572"/>
                              <a:gd name="T4" fmla="*/ 877 w 2423"/>
                              <a:gd name="T5" fmla="*/ 300 h 572"/>
                              <a:gd name="T6" fmla="*/ 931 w 2423"/>
                              <a:gd name="T7" fmla="*/ 271 h 572"/>
                              <a:gd name="T8" fmla="*/ 1028 w 2423"/>
                              <a:gd name="T9" fmla="*/ 235 h 572"/>
                              <a:gd name="T10" fmla="*/ 929 w 2423"/>
                              <a:gd name="T11" fmla="*/ 152 h 572"/>
                              <a:gd name="T12" fmla="*/ 1215 w 2423"/>
                              <a:gd name="T13" fmla="*/ 305 h 572"/>
                              <a:gd name="T14" fmla="*/ 1240 w 2423"/>
                              <a:gd name="T15" fmla="*/ 14 h 572"/>
                              <a:gd name="T16" fmla="*/ 1297 w 2423"/>
                              <a:gd name="T17" fmla="*/ 6 h 572"/>
                              <a:gd name="T18" fmla="*/ 1279 w 2423"/>
                              <a:gd name="T19" fmla="*/ 239 h 572"/>
                              <a:gd name="T20" fmla="*/ 1157 w 2423"/>
                              <a:gd name="T21" fmla="*/ 280 h 572"/>
                              <a:gd name="T22" fmla="*/ 1570 w 2423"/>
                              <a:gd name="T23" fmla="*/ 49 h 572"/>
                              <a:gd name="T24" fmla="*/ 1536 w 2423"/>
                              <a:gd name="T25" fmla="*/ 7 h 572"/>
                              <a:gd name="T26" fmla="*/ 1332 w 2423"/>
                              <a:gd name="T27" fmla="*/ 51 h 572"/>
                              <a:gd name="T28" fmla="*/ 1438 w 2423"/>
                              <a:gd name="T29" fmla="*/ 271 h 572"/>
                              <a:gd name="T30" fmla="*/ 1504 w 2423"/>
                              <a:gd name="T31" fmla="*/ 300 h 572"/>
                              <a:gd name="T32" fmla="*/ 1472 w 2423"/>
                              <a:gd name="T33" fmla="*/ 22 h 572"/>
                              <a:gd name="T34" fmla="*/ 1745 w 2423"/>
                              <a:gd name="T35" fmla="*/ 290 h 572"/>
                              <a:gd name="T36" fmla="*/ 1929 w 2423"/>
                              <a:gd name="T37" fmla="*/ 292 h 572"/>
                              <a:gd name="T38" fmla="*/ 2002 w 2423"/>
                              <a:gd name="T39" fmla="*/ 297 h 572"/>
                              <a:gd name="T40" fmla="*/ 2162 w 2423"/>
                              <a:gd name="T41" fmla="*/ 277 h 572"/>
                              <a:gd name="T42" fmla="*/ 2223 w 2423"/>
                              <a:gd name="T43" fmla="*/ 8 h 572"/>
                              <a:gd name="T44" fmla="*/ 2157 w 2423"/>
                              <a:gd name="T45" fmla="*/ 13 h 572"/>
                              <a:gd name="T46" fmla="*/ 1941 w 2423"/>
                              <a:gd name="T47" fmla="*/ 20 h 572"/>
                              <a:gd name="T48" fmla="*/ 2260 w 2423"/>
                              <a:gd name="T49" fmla="*/ 294 h 572"/>
                              <a:gd name="T50" fmla="*/ 2417 w 2423"/>
                              <a:gd name="T51" fmla="*/ 291 h 572"/>
                              <a:gd name="T52" fmla="*/ 2330 w 2423"/>
                              <a:gd name="T53" fmla="*/ 282 h 572"/>
                              <a:gd name="T54" fmla="*/ 2395 w 2423"/>
                              <a:gd name="T55" fmla="*/ 165 h 572"/>
                              <a:gd name="T56" fmla="*/ 2405 w 2423"/>
                              <a:gd name="T57" fmla="*/ 125 h 572"/>
                              <a:gd name="T58" fmla="*/ 2319 w 2423"/>
                              <a:gd name="T59" fmla="*/ 21 h 572"/>
                              <a:gd name="T60" fmla="*/ 2410 w 2423"/>
                              <a:gd name="T61" fmla="*/ 24 h 572"/>
                              <a:gd name="T62" fmla="*/ 2256 w 2423"/>
                              <a:gd name="T63" fmla="*/ 6 h 572"/>
                              <a:gd name="T64" fmla="*/ 2284 w 2423"/>
                              <a:gd name="T65" fmla="*/ 187 h 572"/>
                              <a:gd name="T66" fmla="*/ 729 w 2423"/>
                              <a:gd name="T67" fmla="*/ 253 h 572"/>
                              <a:gd name="T68" fmla="*/ 809 w 2423"/>
                              <a:gd name="T69" fmla="*/ 176 h 572"/>
                              <a:gd name="T70" fmla="*/ 813 w 2423"/>
                              <a:gd name="T71" fmla="*/ 128 h 572"/>
                              <a:gd name="T72" fmla="*/ 785 w 2423"/>
                              <a:gd name="T73" fmla="*/ 22 h 572"/>
                              <a:gd name="T74" fmla="*/ 826 w 2423"/>
                              <a:gd name="T75" fmla="*/ 6 h 572"/>
                              <a:gd name="T76" fmla="*/ 666 w 2423"/>
                              <a:gd name="T77" fmla="*/ 6 h 572"/>
                              <a:gd name="T78" fmla="*/ 605 w 2423"/>
                              <a:gd name="T79" fmla="*/ 13 h 572"/>
                              <a:gd name="T80" fmla="*/ 441 w 2423"/>
                              <a:gd name="T81" fmla="*/ 13 h 572"/>
                              <a:gd name="T82" fmla="*/ 361 w 2423"/>
                              <a:gd name="T83" fmla="*/ 6 h 572"/>
                              <a:gd name="T84" fmla="*/ 289 w 2423"/>
                              <a:gd name="T85" fmla="*/ 13 h 572"/>
                              <a:gd name="T86" fmla="*/ 284 w 2423"/>
                              <a:gd name="T87" fmla="*/ 294 h 572"/>
                              <a:gd name="T88" fmla="*/ 96 w 2423"/>
                              <a:gd name="T89" fmla="*/ 3 h 572"/>
                              <a:gd name="T90" fmla="*/ 33 w 2423"/>
                              <a:gd name="T91" fmla="*/ 32 h 572"/>
                              <a:gd name="T92" fmla="*/ 6 w 2423"/>
                              <a:gd name="T93" fmla="*/ 294 h 572"/>
                              <a:gd name="T94" fmla="*/ 82 w 2423"/>
                              <a:gd name="T95" fmla="*/ 290 h 572"/>
                              <a:gd name="T96" fmla="*/ 121 w 2423"/>
                              <a:gd name="T97" fmla="*/ 175 h 572"/>
                              <a:gd name="T98" fmla="*/ 319 w 2423"/>
                              <a:gd name="T99" fmla="*/ 298 h 572"/>
                              <a:gd name="T100" fmla="*/ 336 w 2423"/>
                              <a:gd name="T101" fmla="*/ 187 h 572"/>
                              <a:gd name="T102" fmla="*/ 406 w 2423"/>
                              <a:gd name="T103" fmla="*/ 42 h 572"/>
                              <a:gd name="T104" fmla="*/ 646 w 2423"/>
                              <a:gd name="T105" fmla="*/ 16 h 572"/>
                              <a:gd name="T106" fmla="*/ 696 w 2423"/>
                              <a:gd name="T107" fmla="*/ 118 h 572"/>
                              <a:gd name="T108" fmla="*/ 675 w 2423"/>
                              <a:gd name="T109" fmla="*/ 300 h 572"/>
                              <a:gd name="T110" fmla="*/ 833 w 2423"/>
                              <a:gd name="T111" fmla="*/ 247 h 572"/>
                              <a:gd name="T112" fmla="*/ 68 w 2423"/>
                              <a:gd name="T113" fmla="*/ 18 h 5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23" h="572">
                                <a:moveTo>
                                  <a:pt x="1092" y="265"/>
                                </a:moveTo>
                                <a:cubicBezTo>
                                  <a:pt x="1092" y="265"/>
                                  <a:pt x="1043" y="206"/>
                                  <a:pt x="1012" y="165"/>
                                </a:cubicBezTo>
                                <a:cubicBezTo>
                                  <a:pt x="1047" y="133"/>
                                  <a:pt x="1059" y="104"/>
                                  <a:pt x="1059" y="76"/>
                                </a:cubicBezTo>
                                <a:cubicBezTo>
                                  <a:pt x="1059" y="49"/>
                                  <a:pt x="1042" y="30"/>
                                  <a:pt x="1032" y="23"/>
                                </a:cubicBezTo>
                                <a:cubicBezTo>
                                  <a:pt x="1011" y="8"/>
                                  <a:pt x="985" y="6"/>
                                  <a:pt x="961" y="6"/>
                                </a:cubicBezTo>
                                <a:cubicBezTo>
                                  <a:pt x="949" y="6"/>
                                  <a:pt x="919" y="7"/>
                                  <a:pt x="915" y="7"/>
                                </a:cubicBezTo>
                                <a:cubicBezTo>
                                  <a:pt x="913" y="7"/>
                                  <a:pt x="888" y="6"/>
                                  <a:pt x="871" y="6"/>
                                </a:cubicBezTo>
                                <a:cubicBezTo>
                                  <a:pt x="866" y="6"/>
                                  <a:pt x="864" y="6"/>
                                  <a:pt x="864" y="9"/>
                                </a:cubicBezTo>
                                <a:cubicBezTo>
                                  <a:pt x="864" y="10"/>
                                  <a:pt x="866" y="11"/>
                                  <a:pt x="868" y="11"/>
                                </a:cubicBezTo>
                                <a:cubicBezTo>
                                  <a:pt x="871" y="11"/>
                                  <a:pt x="878" y="11"/>
                                  <a:pt x="881" y="12"/>
                                </a:cubicBezTo>
                                <a:cubicBezTo>
                                  <a:pt x="894" y="15"/>
                                  <a:pt x="897" y="21"/>
                                  <a:pt x="898" y="34"/>
                                </a:cubicBezTo>
                                <a:cubicBezTo>
                                  <a:pt x="898" y="47"/>
                                  <a:pt x="898" y="58"/>
                                  <a:pt x="898" y="118"/>
                                </a:cubicBezTo>
                                <a:cubicBezTo>
                                  <a:pt x="898" y="187"/>
                                  <a:pt x="898" y="187"/>
                                  <a:pt x="898" y="187"/>
                                </a:cubicBezTo>
                                <a:cubicBezTo>
                                  <a:pt x="898" y="224"/>
                                  <a:pt x="898" y="255"/>
                                  <a:pt x="896" y="271"/>
                                </a:cubicBezTo>
                                <a:cubicBezTo>
                                  <a:pt x="895" y="283"/>
                                  <a:pt x="893" y="291"/>
                                  <a:pt x="885" y="293"/>
                                </a:cubicBezTo>
                                <a:cubicBezTo>
                                  <a:pt x="882" y="293"/>
                                  <a:pt x="877" y="294"/>
                                  <a:pt x="873" y="294"/>
                                </a:cubicBezTo>
                                <a:cubicBezTo>
                                  <a:pt x="871" y="294"/>
                                  <a:pt x="870" y="295"/>
                                  <a:pt x="870" y="297"/>
                                </a:cubicBezTo>
                                <a:cubicBezTo>
                                  <a:pt x="870" y="299"/>
                                  <a:pt x="872" y="300"/>
                                  <a:pt x="877" y="300"/>
                                </a:cubicBezTo>
                                <a:cubicBezTo>
                                  <a:pt x="888" y="300"/>
                                  <a:pt x="913" y="298"/>
                                  <a:pt x="913" y="298"/>
                                </a:cubicBezTo>
                                <a:cubicBezTo>
                                  <a:pt x="915" y="298"/>
                                  <a:pt x="940" y="300"/>
                                  <a:pt x="961" y="300"/>
                                </a:cubicBezTo>
                                <a:cubicBezTo>
                                  <a:pt x="965" y="300"/>
                                  <a:pt x="967" y="298"/>
                                  <a:pt x="967" y="297"/>
                                </a:cubicBezTo>
                                <a:cubicBezTo>
                                  <a:pt x="967" y="295"/>
                                  <a:pt x="966" y="294"/>
                                  <a:pt x="964" y="294"/>
                                </a:cubicBezTo>
                                <a:cubicBezTo>
                                  <a:pt x="961" y="294"/>
                                  <a:pt x="952" y="293"/>
                                  <a:pt x="947" y="293"/>
                                </a:cubicBezTo>
                                <a:cubicBezTo>
                                  <a:pt x="935" y="291"/>
                                  <a:pt x="933" y="283"/>
                                  <a:pt x="931" y="271"/>
                                </a:cubicBezTo>
                                <a:cubicBezTo>
                                  <a:pt x="929" y="255"/>
                                  <a:pt x="929" y="224"/>
                                  <a:pt x="929" y="187"/>
                                </a:cubicBezTo>
                                <a:cubicBezTo>
                                  <a:pt x="929" y="177"/>
                                  <a:pt x="929" y="177"/>
                                  <a:pt x="929" y="177"/>
                                </a:cubicBezTo>
                                <a:cubicBezTo>
                                  <a:pt x="929" y="176"/>
                                  <a:pt x="930" y="174"/>
                                  <a:pt x="932" y="174"/>
                                </a:cubicBezTo>
                                <a:cubicBezTo>
                                  <a:pt x="980" y="175"/>
                                  <a:pt x="980" y="175"/>
                                  <a:pt x="980" y="175"/>
                                </a:cubicBezTo>
                                <a:cubicBezTo>
                                  <a:pt x="982" y="175"/>
                                  <a:pt x="984" y="176"/>
                                  <a:pt x="985" y="177"/>
                                </a:cubicBezTo>
                                <a:cubicBezTo>
                                  <a:pt x="993" y="188"/>
                                  <a:pt x="1011" y="214"/>
                                  <a:pt x="1028" y="235"/>
                                </a:cubicBezTo>
                                <a:cubicBezTo>
                                  <a:pt x="1028" y="235"/>
                                  <a:pt x="1265" y="572"/>
                                  <a:pt x="1593" y="379"/>
                                </a:cubicBezTo>
                                <a:cubicBezTo>
                                  <a:pt x="1531" y="413"/>
                                  <a:pt x="1312" y="509"/>
                                  <a:pt x="1092" y="265"/>
                                </a:cubicBezTo>
                                <a:close/>
                                <a:moveTo>
                                  <a:pt x="1002" y="156"/>
                                </a:moveTo>
                                <a:cubicBezTo>
                                  <a:pt x="993" y="162"/>
                                  <a:pt x="982" y="163"/>
                                  <a:pt x="973" y="163"/>
                                </a:cubicBezTo>
                                <a:cubicBezTo>
                                  <a:pt x="956" y="163"/>
                                  <a:pt x="938" y="160"/>
                                  <a:pt x="932" y="157"/>
                                </a:cubicBezTo>
                                <a:cubicBezTo>
                                  <a:pt x="930" y="156"/>
                                  <a:pt x="929" y="154"/>
                                  <a:pt x="929" y="152"/>
                                </a:cubicBezTo>
                                <a:cubicBezTo>
                                  <a:pt x="929" y="25"/>
                                  <a:pt x="929" y="25"/>
                                  <a:pt x="929" y="25"/>
                                </a:cubicBezTo>
                                <a:cubicBezTo>
                                  <a:pt x="929" y="23"/>
                                  <a:pt x="931" y="21"/>
                                  <a:pt x="933" y="20"/>
                                </a:cubicBezTo>
                                <a:cubicBezTo>
                                  <a:pt x="936" y="19"/>
                                  <a:pt x="947" y="18"/>
                                  <a:pt x="959" y="18"/>
                                </a:cubicBezTo>
                                <a:cubicBezTo>
                                  <a:pt x="1000" y="18"/>
                                  <a:pt x="1026" y="47"/>
                                  <a:pt x="1026" y="96"/>
                                </a:cubicBezTo>
                                <a:cubicBezTo>
                                  <a:pt x="1026" y="125"/>
                                  <a:pt x="1016" y="146"/>
                                  <a:pt x="1002" y="156"/>
                                </a:cubicBezTo>
                                <a:close/>
                                <a:moveTo>
                                  <a:pt x="1215" y="305"/>
                                </a:moveTo>
                                <a:cubicBezTo>
                                  <a:pt x="1236" y="305"/>
                                  <a:pt x="1257" y="300"/>
                                  <a:pt x="1274" y="289"/>
                                </a:cubicBezTo>
                                <a:cubicBezTo>
                                  <a:pt x="1301" y="270"/>
                                  <a:pt x="1307" y="240"/>
                                  <a:pt x="1307" y="224"/>
                                </a:cubicBezTo>
                                <a:cubicBezTo>
                                  <a:pt x="1307" y="193"/>
                                  <a:pt x="1296" y="169"/>
                                  <a:pt x="1250" y="133"/>
                                </a:cubicBezTo>
                                <a:cubicBezTo>
                                  <a:pt x="1239" y="124"/>
                                  <a:pt x="1239" y="124"/>
                                  <a:pt x="1239" y="124"/>
                                </a:cubicBezTo>
                                <a:cubicBezTo>
                                  <a:pt x="1202" y="95"/>
                                  <a:pt x="1192" y="81"/>
                                  <a:pt x="1192" y="59"/>
                                </a:cubicBezTo>
                                <a:cubicBezTo>
                                  <a:pt x="1192" y="30"/>
                                  <a:pt x="1213" y="14"/>
                                  <a:pt x="1240" y="14"/>
                                </a:cubicBezTo>
                                <a:cubicBezTo>
                                  <a:pt x="1276" y="14"/>
                                  <a:pt x="1286" y="30"/>
                                  <a:pt x="1288" y="34"/>
                                </a:cubicBezTo>
                                <a:cubicBezTo>
                                  <a:pt x="1291" y="39"/>
                                  <a:pt x="1293" y="49"/>
                                  <a:pt x="1293" y="54"/>
                                </a:cubicBezTo>
                                <a:cubicBezTo>
                                  <a:pt x="1294" y="57"/>
                                  <a:pt x="1294" y="59"/>
                                  <a:pt x="1297" y="59"/>
                                </a:cubicBezTo>
                                <a:cubicBezTo>
                                  <a:pt x="1298" y="59"/>
                                  <a:pt x="1299" y="56"/>
                                  <a:pt x="1299" y="50"/>
                                </a:cubicBezTo>
                                <a:cubicBezTo>
                                  <a:pt x="1299" y="23"/>
                                  <a:pt x="1301" y="11"/>
                                  <a:pt x="1301" y="9"/>
                                </a:cubicBezTo>
                                <a:cubicBezTo>
                                  <a:pt x="1301" y="7"/>
                                  <a:pt x="1300" y="6"/>
                                  <a:pt x="1297" y="6"/>
                                </a:cubicBezTo>
                                <a:cubicBezTo>
                                  <a:pt x="1294" y="6"/>
                                  <a:pt x="1291" y="6"/>
                                  <a:pt x="1283" y="4"/>
                                </a:cubicBezTo>
                                <a:cubicBezTo>
                                  <a:pt x="1274" y="2"/>
                                  <a:pt x="1262" y="0"/>
                                  <a:pt x="1247" y="0"/>
                                </a:cubicBezTo>
                                <a:cubicBezTo>
                                  <a:pt x="1198" y="0"/>
                                  <a:pt x="1167" y="28"/>
                                  <a:pt x="1167" y="70"/>
                                </a:cubicBezTo>
                                <a:cubicBezTo>
                                  <a:pt x="1167" y="97"/>
                                  <a:pt x="1176" y="121"/>
                                  <a:pt x="1217" y="155"/>
                                </a:cubicBezTo>
                                <a:cubicBezTo>
                                  <a:pt x="1235" y="169"/>
                                  <a:pt x="1235" y="169"/>
                                  <a:pt x="1235" y="169"/>
                                </a:cubicBezTo>
                                <a:cubicBezTo>
                                  <a:pt x="1268" y="197"/>
                                  <a:pt x="1279" y="212"/>
                                  <a:pt x="1279" y="239"/>
                                </a:cubicBezTo>
                                <a:cubicBezTo>
                                  <a:pt x="1279" y="264"/>
                                  <a:pt x="1261" y="291"/>
                                  <a:pt x="1224" y="291"/>
                                </a:cubicBezTo>
                                <a:cubicBezTo>
                                  <a:pt x="1198" y="291"/>
                                  <a:pt x="1172" y="280"/>
                                  <a:pt x="1166" y="251"/>
                                </a:cubicBezTo>
                                <a:cubicBezTo>
                                  <a:pt x="1165" y="246"/>
                                  <a:pt x="1165" y="240"/>
                                  <a:pt x="1165" y="237"/>
                                </a:cubicBezTo>
                                <a:cubicBezTo>
                                  <a:pt x="1165" y="234"/>
                                  <a:pt x="1165" y="232"/>
                                  <a:pt x="1162" y="232"/>
                                </a:cubicBezTo>
                                <a:cubicBezTo>
                                  <a:pt x="1160" y="232"/>
                                  <a:pt x="1160" y="234"/>
                                  <a:pt x="1159" y="239"/>
                                </a:cubicBezTo>
                                <a:cubicBezTo>
                                  <a:pt x="1159" y="245"/>
                                  <a:pt x="1157" y="260"/>
                                  <a:pt x="1157" y="280"/>
                                </a:cubicBezTo>
                                <a:cubicBezTo>
                                  <a:pt x="1157" y="290"/>
                                  <a:pt x="1158" y="292"/>
                                  <a:pt x="1163" y="295"/>
                                </a:cubicBezTo>
                                <a:cubicBezTo>
                                  <a:pt x="1179" y="302"/>
                                  <a:pt x="1197" y="305"/>
                                  <a:pt x="1215" y="305"/>
                                </a:cubicBezTo>
                                <a:close/>
                                <a:moveTo>
                                  <a:pt x="1472" y="22"/>
                                </a:moveTo>
                                <a:cubicBezTo>
                                  <a:pt x="1489" y="23"/>
                                  <a:pt x="1505" y="23"/>
                                  <a:pt x="1521" y="23"/>
                                </a:cubicBezTo>
                                <a:cubicBezTo>
                                  <a:pt x="1559" y="24"/>
                                  <a:pt x="1568" y="33"/>
                                  <a:pt x="1569" y="44"/>
                                </a:cubicBezTo>
                                <a:cubicBezTo>
                                  <a:pt x="1569" y="46"/>
                                  <a:pt x="1570" y="47"/>
                                  <a:pt x="1570" y="49"/>
                                </a:cubicBezTo>
                                <a:cubicBezTo>
                                  <a:pt x="1570" y="54"/>
                                  <a:pt x="1571" y="55"/>
                                  <a:pt x="1573" y="55"/>
                                </a:cubicBezTo>
                                <a:cubicBezTo>
                                  <a:pt x="1574" y="55"/>
                                  <a:pt x="1575" y="54"/>
                                  <a:pt x="1575" y="50"/>
                                </a:cubicBezTo>
                                <a:cubicBezTo>
                                  <a:pt x="1575" y="46"/>
                                  <a:pt x="1577" y="19"/>
                                  <a:pt x="1577" y="7"/>
                                </a:cubicBezTo>
                                <a:cubicBezTo>
                                  <a:pt x="1577" y="5"/>
                                  <a:pt x="1577" y="3"/>
                                  <a:pt x="1575" y="3"/>
                                </a:cubicBezTo>
                                <a:cubicBezTo>
                                  <a:pt x="1573" y="3"/>
                                  <a:pt x="1570" y="4"/>
                                  <a:pt x="1564" y="5"/>
                                </a:cubicBezTo>
                                <a:cubicBezTo>
                                  <a:pt x="1558" y="6"/>
                                  <a:pt x="1549" y="7"/>
                                  <a:pt x="1536" y="7"/>
                                </a:cubicBezTo>
                                <a:cubicBezTo>
                                  <a:pt x="1390" y="7"/>
                                  <a:pt x="1390" y="7"/>
                                  <a:pt x="1390" y="7"/>
                                </a:cubicBezTo>
                                <a:cubicBezTo>
                                  <a:pt x="1386" y="7"/>
                                  <a:pt x="1371" y="6"/>
                                  <a:pt x="1360" y="5"/>
                                </a:cubicBezTo>
                                <a:cubicBezTo>
                                  <a:pt x="1349" y="4"/>
                                  <a:pt x="1345" y="0"/>
                                  <a:pt x="1342" y="0"/>
                                </a:cubicBezTo>
                                <a:cubicBezTo>
                                  <a:pt x="1341" y="0"/>
                                  <a:pt x="1339" y="5"/>
                                  <a:pt x="1339" y="7"/>
                                </a:cubicBezTo>
                                <a:cubicBezTo>
                                  <a:pt x="1338" y="11"/>
                                  <a:pt x="1330" y="44"/>
                                  <a:pt x="1330" y="48"/>
                                </a:cubicBezTo>
                                <a:cubicBezTo>
                                  <a:pt x="1330" y="50"/>
                                  <a:pt x="1331" y="51"/>
                                  <a:pt x="1332" y="51"/>
                                </a:cubicBezTo>
                                <a:cubicBezTo>
                                  <a:pt x="1333" y="51"/>
                                  <a:pt x="1335" y="51"/>
                                  <a:pt x="1336" y="48"/>
                                </a:cubicBezTo>
                                <a:cubicBezTo>
                                  <a:pt x="1337" y="45"/>
                                  <a:pt x="1338" y="42"/>
                                  <a:pt x="1342" y="35"/>
                                </a:cubicBezTo>
                                <a:cubicBezTo>
                                  <a:pt x="1349" y="26"/>
                                  <a:pt x="1358" y="23"/>
                                  <a:pt x="1382" y="23"/>
                                </a:cubicBezTo>
                                <a:cubicBezTo>
                                  <a:pt x="1401" y="23"/>
                                  <a:pt x="1421" y="23"/>
                                  <a:pt x="1440" y="22"/>
                                </a:cubicBezTo>
                                <a:cubicBezTo>
                                  <a:pt x="1440" y="187"/>
                                  <a:pt x="1440" y="187"/>
                                  <a:pt x="1440" y="187"/>
                                </a:cubicBezTo>
                                <a:cubicBezTo>
                                  <a:pt x="1440" y="224"/>
                                  <a:pt x="1440" y="255"/>
                                  <a:pt x="1438" y="271"/>
                                </a:cubicBezTo>
                                <a:cubicBezTo>
                                  <a:pt x="1436" y="283"/>
                                  <a:pt x="1434" y="291"/>
                                  <a:pt x="1426" y="293"/>
                                </a:cubicBezTo>
                                <a:cubicBezTo>
                                  <a:pt x="1423" y="293"/>
                                  <a:pt x="1418" y="294"/>
                                  <a:pt x="1415" y="294"/>
                                </a:cubicBezTo>
                                <a:cubicBezTo>
                                  <a:pt x="1412" y="294"/>
                                  <a:pt x="1412" y="295"/>
                                  <a:pt x="1412" y="297"/>
                                </a:cubicBezTo>
                                <a:cubicBezTo>
                                  <a:pt x="1412" y="299"/>
                                  <a:pt x="1414" y="300"/>
                                  <a:pt x="1418" y="300"/>
                                </a:cubicBezTo>
                                <a:cubicBezTo>
                                  <a:pt x="1430" y="300"/>
                                  <a:pt x="1454" y="298"/>
                                  <a:pt x="1456" y="298"/>
                                </a:cubicBezTo>
                                <a:cubicBezTo>
                                  <a:pt x="1458" y="298"/>
                                  <a:pt x="1482" y="300"/>
                                  <a:pt x="1504" y="300"/>
                                </a:cubicBezTo>
                                <a:cubicBezTo>
                                  <a:pt x="1508" y="300"/>
                                  <a:pt x="1510" y="298"/>
                                  <a:pt x="1510" y="297"/>
                                </a:cubicBezTo>
                                <a:cubicBezTo>
                                  <a:pt x="1510" y="295"/>
                                  <a:pt x="1509" y="294"/>
                                  <a:pt x="1507" y="294"/>
                                </a:cubicBezTo>
                                <a:cubicBezTo>
                                  <a:pt x="1503" y="294"/>
                                  <a:pt x="1495" y="293"/>
                                  <a:pt x="1489" y="293"/>
                                </a:cubicBezTo>
                                <a:cubicBezTo>
                                  <a:pt x="1478" y="291"/>
                                  <a:pt x="1475" y="283"/>
                                  <a:pt x="1474" y="271"/>
                                </a:cubicBezTo>
                                <a:cubicBezTo>
                                  <a:pt x="1472" y="255"/>
                                  <a:pt x="1472" y="224"/>
                                  <a:pt x="1472" y="187"/>
                                </a:cubicBezTo>
                                <a:lnTo>
                                  <a:pt x="1472" y="22"/>
                                </a:lnTo>
                                <a:close/>
                                <a:moveTo>
                                  <a:pt x="1737" y="0"/>
                                </a:moveTo>
                                <a:cubicBezTo>
                                  <a:pt x="1630" y="0"/>
                                  <a:pt x="1584" y="89"/>
                                  <a:pt x="1584" y="152"/>
                                </a:cubicBezTo>
                                <a:cubicBezTo>
                                  <a:pt x="1584" y="222"/>
                                  <a:pt x="1628" y="305"/>
                                  <a:pt x="1735" y="305"/>
                                </a:cubicBezTo>
                                <a:cubicBezTo>
                                  <a:pt x="1829" y="305"/>
                                  <a:pt x="1890" y="233"/>
                                  <a:pt x="1890" y="146"/>
                                </a:cubicBezTo>
                                <a:cubicBezTo>
                                  <a:pt x="1890" y="55"/>
                                  <a:pt x="1825" y="0"/>
                                  <a:pt x="1737" y="0"/>
                                </a:cubicBezTo>
                                <a:close/>
                                <a:moveTo>
                                  <a:pt x="1745" y="290"/>
                                </a:moveTo>
                                <a:cubicBezTo>
                                  <a:pt x="1675" y="290"/>
                                  <a:pt x="1621" y="232"/>
                                  <a:pt x="1621" y="141"/>
                                </a:cubicBezTo>
                                <a:cubicBezTo>
                                  <a:pt x="1621" y="56"/>
                                  <a:pt x="1669" y="13"/>
                                  <a:pt x="1734" y="13"/>
                                </a:cubicBezTo>
                                <a:cubicBezTo>
                                  <a:pt x="1796" y="13"/>
                                  <a:pt x="1853" y="63"/>
                                  <a:pt x="1853" y="157"/>
                                </a:cubicBezTo>
                                <a:cubicBezTo>
                                  <a:pt x="1853" y="270"/>
                                  <a:pt x="1780" y="290"/>
                                  <a:pt x="1745" y="290"/>
                                </a:cubicBezTo>
                                <a:close/>
                                <a:moveTo>
                                  <a:pt x="1941" y="242"/>
                                </a:moveTo>
                                <a:cubicBezTo>
                                  <a:pt x="1941" y="278"/>
                                  <a:pt x="1939" y="289"/>
                                  <a:pt x="1929" y="292"/>
                                </a:cubicBezTo>
                                <a:cubicBezTo>
                                  <a:pt x="1923" y="294"/>
                                  <a:pt x="1916" y="294"/>
                                  <a:pt x="1913" y="294"/>
                                </a:cubicBezTo>
                                <a:cubicBezTo>
                                  <a:pt x="1911" y="294"/>
                                  <a:pt x="1910" y="295"/>
                                  <a:pt x="1910" y="297"/>
                                </a:cubicBezTo>
                                <a:cubicBezTo>
                                  <a:pt x="1910" y="299"/>
                                  <a:pt x="1912" y="300"/>
                                  <a:pt x="1916" y="300"/>
                                </a:cubicBezTo>
                                <a:cubicBezTo>
                                  <a:pt x="1934" y="300"/>
                                  <a:pt x="1950" y="298"/>
                                  <a:pt x="1954" y="298"/>
                                </a:cubicBezTo>
                                <a:cubicBezTo>
                                  <a:pt x="1957" y="298"/>
                                  <a:pt x="1973" y="300"/>
                                  <a:pt x="1995" y="300"/>
                                </a:cubicBezTo>
                                <a:cubicBezTo>
                                  <a:pt x="1999" y="300"/>
                                  <a:pt x="2002" y="299"/>
                                  <a:pt x="2002" y="297"/>
                                </a:cubicBezTo>
                                <a:cubicBezTo>
                                  <a:pt x="2002" y="295"/>
                                  <a:pt x="2001" y="294"/>
                                  <a:pt x="1999" y="294"/>
                                </a:cubicBezTo>
                                <a:cubicBezTo>
                                  <a:pt x="1995" y="294"/>
                                  <a:pt x="1987" y="294"/>
                                  <a:pt x="1979" y="292"/>
                                </a:cubicBezTo>
                                <a:cubicBezTo>
                                  <a:pt x="1969" y="289"/>
                                  <a:pt x="1965" y="279"/>
                                  <a:pt x="1964" y="247"/>
                                </a:cubicBezTo>
                                <a:cubicBezTo>
                                  <a:pt x="1959" y="60"/>
                                  <a:pt x="1959" y="60"/>
                                  <a:pt x="1959" y="60"/>
                                </a:cubicBezTo>
                                <a:cubicBezTo>
                                  <a:pt x="1971" y="74"/>
                                  <a:pt x="2015" y="123"/>
                                  <a:pt x="2061" y="172"/>
                                </a:cubicBezTo>
                                <a:cubicBezTo>
                                  <a:pt x="2102" y="216"/>
                                  <a:pt x="2158" y="274"/>
                                  <a:pt x="2162" y="277"/>
                                </a:cubicBezTo>
                                <a:cubicBezTo>
                                  <a:pt x="2183" y="298"/>
                                  <a:pt x="2187" y="302"/>
                                  <a:pt x="2190" y="302"/>
                                </a:cubicBezTo>
                                <a:cubicBezTo>
                                  <a:pt x="2193" y="302"/>
                                  <a:pt x="2194" y="300"/>
                                  <a:pt x="2194" y="275"/>
                                </a:cubicBezTo>
                                <a:cubicBezTo>
                                  <a:pt x="2195" y="48"/>
                                  <a:pt x="2195" y="48"/>
                                  <a:pt x="2195" y="48"/>
                                </a:cubicBezTo>
                                <a:cubicBezTo>
                                  <a:pt x="2195" y="21"/>
                                  <a:pt x="2197" y="15"/>
                                  <a:pt x="2208" y="13"/>
                                </a:cubicBezTo>
                                <a:cubicBezTo>
                                  <a:pt x="2213" y="12"/>
                                  <a:pt x="2215" y="11"/>
                                  <a:pt x="2218" y="11"/>
                                </a:cubicBezTo>
                                <a:cubicBezTo>
                                  <a:pt x="2221" y="11"/>
                                  <a:pt x="2223" y="10"/>
                                  <a:pt x="2223" y="8"/>
                                </a:cubicBezTo>
                                <a:cubicBezTo>
                                  <a:pt x="2223" y="6"/>
                                  <a:pt x="2220" y="6"/>
                                  <a:pt x="2216" y="6"/>
                                </a:cubicBezTo>
                                <a:cubicBezTo>
                                  <a:pt x="2200" y="6"/>
                                  <a:pt x="2187" y="7"/>
                                  <a:pt x="2183" y="7"/>
                                </a:cubicBezTo>
                                <a:cubicBezTo>
                                  <a:pt x="2178" y="7"/>
                                  <a:pt x="2160" y="6"/>
                                  <a:pt x="2142" y="6"/>
                                </a:cubicBezTo>
                                <a:cubicBezTo>
                                  <a:pt x="2138" y="6"/>
                                  <a:pt x="2134" y="6"/>
                                  <a:pt x="2134" y="8"/>
                                </a:cubicBezTo>
                                <a:cubicBezTo>
                                  <a:pt x="2134" y="10"/>
                                  <a:pt x="2136" y="11"/>
                                  <a:pt x="2140" y="11"/>
                                </a:cubicBezTo>
                                <a:cubicBezTo>
                                  <a:pt x="2143" y="11"/>
                                  <a:pt x="2150" y="11"/>
                                  <a:pt x="2157" y="13"/>
                                </a:cubicBezTo>
                                <a:cubicBezTo>
                                  <a:pt x="2169" y="16"/>
                                  <a:pt x="2171" y="25"/>
                                  <a:pt x="2172" y="50"/>
                                </a:cubicBezTo>
                                <a:cubicBezTo>
                                  <a:pt x="2176" y="248"/>
                                  <a:pt x="2176" y="248"/>
                                  <a:pt x="2176" y="248"/>
                                </a:cubicBezTo>
                                <a:cubicBezTo>
                                  <a:pt x="2164" y="235"/>
                                  <a:pt x="2121" y="187"/>
                                  <a:pt x="2083" y="146"/>
                                </a:cubicBezTo>
                                <a:cubicBezTo>
                                  <a:pt x="2023" y="82"/>
                                  <a:pt x="1965" y="19"/>
                                  <a:pt x="1959" y="13"/>
                                </a:cubicBezTo>
                                <a:cubicBezTo>
                                  <a:pt x="1955" y="9"/>
                                  <a:pt x="1948" y="0"/>
                                  <a:pt x="1945" y="0"/>
                                </a:cubicBezTo>
                                <a:cubicBezTo>
                                  <a:pt x="1942" y="0"/>
                                  <a:pt x="1941" y="4"/>
                                  <a:pt x="1941" y="20"/>
                                </a:cubicBezTo>
                                <a:cubicBezTo>
                                  <a:pt x="1941" y="95"/>
                                  <a:pt x="1941" y="44"/>
                                  <a:pt x="1941" y="185"/>
                                </a:cubicBezTo>
                                <a:lnTo>
                                  <a:pt x="1941" y="242"/>
                                </a:lnTo>
                                <a:close/>
                                <a:moveTo>
                                  <a:pt x="2284" y="187"/>
                                </a:moveTo>
                                <a:cubicBezTo>
                                  <a:pt x="2284" y="221"/>
                                  <a:pt x="2284" y="241"/>
                                  <a:pt x="2283" y="256"/>
                                </a:cubicBezTo>
                                <a:cubicBezTo>
                                  <a:pt x="2282" y="286"/>
                                  <a:pt x="2277" y="291"/>
                                  <a:pt x="2269" y="293"/>
                                </a:cubicBezTo>
                                <a:cubicBezTo>
                                  <a:pt x="2266" y="294"/>
                                  <a:pt x="2264" y="294"/>
                                  <a:pt x="2260" y="294"/>
                                </a:cubicBezTo>
                                <a:cubicBezTo>
                                  <a:pt x="2258" y="295"/>
                                  <a:pt x="2256" y="295"/>
                                  <a:pt x="2256" y="297"/>
                                </a:cubicBezTo>
                                <a:cubicBezTo>
                                  <a:pt x="2256" y="299"/>
                                  <a:pt x="2258" y="300"/>
                                  <a:pt x="2262" y="300"/>
                                </a:cubicBezTo>
                                <a:cubicBezTo>
                                  <a:pt x="2272" y="300"/>
                                  <a:pt x="2282" y="298"/>
                                  <a:pt x="2291" y="298"/>
                                </a:cubicBezTo>
                                <a:cubicBezTo>
                                  <a:pt x="2306" y="298"/>
                                  <a:pt x="2324" y="299"/>
                                  <a:pt x="2340" y="300"/>
                                </a:cubicBezTo>
                                <a:cubicBezTo>
                                  <a:pt x="2355" y="300"/>
                                  <a:pt x="2368" y="301"/>
                                  <a:pt x="2396" y="301"/>
                                </a:cubicBezTo>
                                <a:cubicBezTo>
                                  <a:pt x="2412" y="301"/>
                                  <a:pt x="2415" y="301"/>
                                  <a:pt x="2417" y="291"/>
                                </a:cubicBezTo>
                                <a:cubicBezTo>
                                  <a:pt x="2419" y="283"/>
                                  <a:pt x="2423" y="256"/>
                                  <a:pt x="2423" y="253"/>
                                </a:cubicBezTo>
                                <a:cubicBezTo>
                                  <a:pt x="2423" y="250"/>
                                  <a:pt x="2423" y="247"/>
                                  <a:pt x="2420" y="247"/>
                                </a:cubicBezTo>
                                <a:cubicBezTo>
                                  <a:pt x="2418" y="247"/>
                                  <a:pt x="2417" y="249"/>
                                  <a:pt x="2417" y="253"/>
                                </a:cubicBezTo>
                                <a:cubicBezTo>
                                  <a:pt x="2414" y="270"/>
                                  <a:pt x="2409" y="278"/>
                                  <a:pt x="2397" y="282"/>
                                </a:cubicBezTo>
                                <a:cubicBezTo>
                                  <a:pt x="2386" y="285"/>
                                  <a:pt x="2373" y="285"/>
                                  <a:pt x="2362" y="285"/>
                                </a:cubicBezTo>
                                <a:cubicBezTo>
                                  <a:pt x="2347" y="285"/>
                                  <a:pt x="2336" y="284"/>
                                  <a:pt x="2330" y="282"/>
                                </a:cubicBezTo>
                                <a:cubicBezTo>
                                  <a:pt x="2320" y="278"/>
                                  <a:pt x="2317" y="269"/>
                                  <a:pt x="2317" y="253"/>
                                </a:cubicBezTo>
                                <a:cubicBezTo>
                                  <a:pt x="2316" y="245"/>
                                  <a:pt x="2317" y="200"/>
                                  <a:pt x="2317" y="187"/>
                                </a:cubicBezTo>
                                <a:cubicBezTo>
                                  <a:pt x="2317" y="153"/>
                                  <a:pt x="2317" y="153"/>
                                  <a:pt x="2317" y="153"/>
                                </a:cubicBezTo>
                                <a:cubicBezTo>
                                  <a:pt x="2317" y="151"/>
                                  <a:pt x="2317" y="150"/>
                                  <a:pt x="2319" y="150"/>
                                </a:cubicBezTo>
                                <a:cubicBezTo>
                                  <a:pt x="2326" y="150"/>
                                  <a:pt x="2365" y="151"/>
                                  <a:pt x="2375" y="152"/>
                                </a:cubicBezTo>
                                <a:cubicBezTo>
                                  <a:pt x="2389" y="153"/>
                                  <a:pt x="2394" y="159"/>
                                  <a:pt x="2395" y="165"/>
                                </a:cubicBezTo>
                                <a:cubicBezTo>
                                  <a:pt x="2396" y="168"/>
                                  <a:pt x="2397" y="172"/>
                                  <a:pt x="2397" y="176"/>
                                </a:cubicBezTo>
                                <a:cubicBezTo>
                                  <a:pt x="2397" y="179"/>
                                  <a:pt x="2397" y="182"/>
                                  <a:pt x="2400" y="182"/>
                                </a:cubicBezTo>
                                <a:cubicBezTo>
                                  <a:pt x="2401" y="182"/>
                                  <a:pt x="2402" y="180"/>
                                  <a:pt x="2402" y="176"/>
                                </a:cubicBezTo>
                                <a:cubicBezTo>
                                  <a:pt x="2403" y="170"/>
                                  <a:pt x="2403" y="162"/>
                                  <a:pt x="2404" y="149"/>
                                </a:cubicBezTo>
                                <a:cubicBezTo>
                                  <a:pt x="2405" y="137"/>
                                  <a:pt x="2407" y="130"/>
                                  <a:pt x="2407" y="128"/>
                                </a:cubicBezTo>
                                <a:cubicBezTo>
                                  <a:pt x="2407" y="125"/>
                                  <a:pt x="2406" y="125"/>
                                  <a:pt x="2405" y="125"/>
                                </a:cubicBezTo>
                                <a:cubicBezTo>
                                  <a:pt x="2403" y="125"/>
                                  <a:pt x="2402" y="126"/>
                                  <a:pt x="2400" y="128"/>
                                </a:cubicBezTo>
                                <a:cubicBezTo>
                                  <a:pt x="2396" y="133"/>
                                  <a:pt x="2391" y="134"/>
                                  <a:pt x="2381" y="135"/>
                                </a:cubicBezTo>
                                <a:cubicBezTo>
                                  <a:pt x="2372" y="136"/>
                                  <a:pt x="2324" y="136"/>
                                  <a:pt x="2319" y="136"/>
                                </a:cubicBezTo>
                                <a:cubicBezTo>
                                  <a:pt x="2317" y="136"/>
                                  <a:pt x="2317" y="135"/>
                                  <a:pt x="2317" y="132"/>
                                </a:cubicBezTo>
                                <a:cubicBezTo>
                                  <a:pt x="2317" y="25"/>
                                  <a:pt x="2317" y="25"/>
                                  <a:pt x="2317" y="25"/>
                                </a:cubicBezTo>
                                <a:cubicBezTo>
                                  <a:pt x="2317" y="22"/>
                                  <a:pt x="2317" y="21"/>
                                  <a:pt x="2319" y="21"/>
                                </a:cubicBezTo>
                                <a:cubicBezTo>
                                  <a:pt x="2323" y="21"/>
                                  <a:pt x="2366" y="21"/>
                                  <a:pt x="2372" y="22"/>
                                </a:cubicBezTo>
                                <a:cubicBezTo>
                                  <a:pt x="2389" y="23"/>
                                  <a:pt x="2398" y="27"/>
                                  <a:pt x="2400" y="36"/>
                                </a:cubicBezTo>
                                <a:cubicBezTo>
                                  <a:pt x="2401" y="39"/>
                                  <a:pt x="2402" y="44"/>
                                  <a:pt x="2402" y="49"/>
                                </a:cubicBezTo>
                                <a:cubicBezTo>
                                  <a:pt x="2402" y="52"/>
                                  <a:pt x="2403" y="54"/>
                                  <a:pt x="2405" y="54"/>
                                </a:cubicBezTo>
                                <a:cubicBezTo>
                                  <a:pt x="2407" y="54"/>
                                  <a:pt x="2408" y="51"/>
                                  <a:pt x="2408" y="48"/>
                                </a:cubicBezTo>
                                <a:cubicBezTo>
                                  <a:pt x="2409" y="37"/>
                                  <a:pt x="2410" y="30"/>
                                  <a:pt x="2410" y="24"/>
                                </a:cubicBezTo>
                                <a:cubicBezTo>
                                  <a:pt x="2411" y="13"/>
                                  <a:pt x="2413" y="9"/>
                                  <a:pt x="2413" y="6"/>
                                </a:cubicBezTo>
                                <a:cubicBezTo>
                                  <a:pt x="2413" y="4"/>
                                  <a:pt x="2413" y="2"/>
                                  <a:pt x="2412" y="2"/>
                                </a:cubicBezTo>
                                <a:cubicBezTo>
                                  <a:pt x="2410" y="2"/>
                                  <a:pt x="2410" y="3"/>
                                  <a:pt x="2407" y="4"/>
                                </a:cubicBezTo>
                                <a:cubicBezTo>
                                  <a:pt x="2405" y="5"/>
                                  <a:pt x="2398" y="6"/>
                                  <a:pt x="2389" y="6"/>
                                </a:cubicBezTo>
                                <a:cubicBezTo>
                                  <a:pt x="2380" y="7"/>
                                  <a:pt x="2303" y="7"/>
                                  <a:pt x="2300" y="7"/>
                                </a:cubicBezTo>
                                <a:cubicBezTo>
                                  <a:pt x="2276" y="6"/>
                                  <a:pt x="2265" y="6"/>
                                  <a:pt x="2256" y="6"/>
                                </a:cubicBezTo>
                                <a:cubicBezTo>
                                  <a:pt x="2252" y="6"/>
                                  <a:pt x="2250" y="6"/>
                                  <a:pt x="2250" y="9"/>
                                </a:cubicBezTo>
                                <a:cubicBezTo>
                                  <a:pt x="2250" y="10"/>
                                  <a:pt x="2252" y="11"/>
                                  <a:pt x="2255" y="11"/>
                                </a:cubicBezTo>
                                <a:cubicBezTo>
                                  <a:pt x="2259" y="11"/>
                                  <a:pt x="2264" y="11"/>
                                  <a:pt x="2266" y="12"/>
                                </a:cubicBezTo>
                                <a:cubicBezTo>
                                  <a:pt x="2279" y="15"/>
                                  <a:pt x="2282" y="21"/>
                                  <a:pt x="2283" y="34"/>
                                </a:cubicBezTo>
                                <a:cubicBezTo>
                                  <a:pt x="2284" y="47"/>
                                  <a:pt x="2284" y="58"/>
                                  <a:pt x="2284" y="118"/>
                                </a:cubicBezTo>
                                <a:lnTo>
                                  <a:pt x="2284" y="187"/>
                                </a:lnTo>
                                <a:close/>
                                <a:moveTo>
                                  <a:pt x="833" y="247"/>
                                </a:moveTo>
                                <a:cubicBezTo>
                                  <a:pt x="831" y="247"/>
                                  <a:pt x="830" y="249"/>
                                  <a:pt x="829" y="253"/>
                                </a:cubicBezTo>
                                <a:cubicBezTo>
                                  <a:pt x="826" y="270"/>
                                  <a:pt x="822" y="278"/>
                                  <a:pt x="809" y="282"/>
                                </a:cubicBezTo>
                                <a:cubicBezTo>
                                  <a:pt x="799" y="285"/>
                                  <a:pt x="786" y="285"/>
                                  <a:pt x="774" y="285"/>
                                </a:cubicBezTo>
                                <a:cubicBezTo>
                                  <a:pt x="759" y="285"/>
                                  <a:pt x="749" y="284"/>
                                  <a:pt x="742" y="282"/>
                                </a:cubicBezTo>
                                <a:cubicBezTo>
                                  <a:pt x="732" y="278"/>
                                  <a:pt x="730" y="269"/>
                                  <a:pt x="729" y="253"/>
                                </a:cubicBezTo>
                                <a:cubicBezTo>
                                  <a:pt x="729" y="245"/>
                                  <a:pt x="729" y="200"/>
                                  <a:pt x="729" y="187"/>
                                </a:cubicBezTo>
                                <a:cubicBezTo>
                                  <a:pt x="729" y="153"/>
                                  <a:pt x="729" y="153"/>
                                  <a:pt x="729" y="153"/>
                                </a:cubicBezTo>
                                <a:cubicBezTo>
                                  <a:pt x="729" y="151"/>
                                  <a:pt x="730" y="150"/>
                                  <a:pt x="732" y="150"/>
                                </a:cubicBezTo>
                                <a:cubicBezTo>
                                  <a:pt x="738" y="150"/>
                                  <a:pt x="777" y="151"/>
                                  <a:pt x="787" y="152"/>
                                </a:cubicBezTo>
                                <a:cubicBezTo>
                                  <a:pt x="802" y="153"/>
                                  <a:pt x="806" y="159"/>
                                  <a:pt x="808" y="165"/>
                                </a:cubicBezTo>
                                <a:cubicBezTo>
                                  <a:pt x="809" y="168"/>
                                  <a:pt x="809" y="172"/>
                                  <a:pt x="809" y="176"/>
                                </a:cubicBezTo>
                                <a:cubicBezTo>
                                  <a:pt x="809" y="179"/>
                                  <a:pt x="810" y="182"/>
                                  <a:pt x="812" y="182"/>
                                </a:cubicBezTo>
                                <a:cubicBezTo>
                                  <a:pt x="814" y="182"/>
                                  <a:pt x="814" y="180"/>
                                  <a:pt x="815" y="176"/>
                                </a:cubicBezTo>
                                <a:cubicBezTo>
                                  <a:pt x="815" y="170"/>
                                  <a:pt x="815" y="162"/>
                                  <a:pt x="816" y="149"/>
                                </a:cubicBezTo>
                                <a:cubicBezTo>
                                  <a:pt x="817" y="137"/>
                                  <a:pt x="819" y="130"/>
                                  <a:pt x="819" y="128"/>
                                </a:cubicBezTo>
                                <a:cubicBezTo>
                                  <a:pt x="819" y="125"/>
                                  <a:pt x="819" y="125"/>
                                  <a:pt x="817" y="125"/>
                                </a:cubicBezTo>
                                <a:cubicBezTo>
                                  <a:pt x="816" y="125"/>
                                  <a:pt x="815" y="126"/>
                                  <a:pt x="813" y="128"/>
                                </a:cubicBezTo>
                                <a:cubicBezTo>
                                  <a:pt x="809" y="133"/>
                                  <a:pt x="804" y="134"/>
                                  <a:pt x="793" y="135"/>
                                </a:cubicBezTo>
                                <a:cubicBezTo>
                                  <a:pt x="784" y="136"/>
                                  <a:pt x="737" y="136"/>
                                  <a:pt x="731" y="136"/>
                                </a:cubicBezTo>
                                <a:cubicBezTo>
                                  <a:pt x="730" y="136"/>
                                  <a:pt x="729" y="135"/>
                                  <a:pt x="729" y="132"/>
                                </a:cubicBezTo>
                                <a:cubicBezTo>
                                  <a:pt x="729" y="25"/>
                                  <a:pt x="729" y="25"/>
                                  <a:pt x="729" y="25"/>
                                </a:cubicBezTo>
                                <a:cubicBezTo>
                                  <a:pt x="729" y="22"/>
                                  <a:pt x="730" y="21"/>
                                  <a:pt x="731" y="21"/>
                                </a:cubicBezTo>
                                <a:cubicBezTo>
                                  <a:pt x="736" y="21"/>
                                  <a:pt x="778" y="21"/>
                                  <a:pt x="785" y="22"/>
                                </a:cubicBezTo>
                                <a:cubicBezTo>
                                  <a:pt x="802" y="23"/>
                                  <a:pt x="810" y="27"/>
                                  <a:pt x="813" y="36"/>
                                </a:cubicBezTo>
                                <a:cubicBezTo>
                                  <a:pt x="814" y="39"/>
                                  <a:pt x="815" y="44"/>
                                  <a:pt x="815" y="49"/>
                                </a:cubicBezTo>
                                <a:cubicBezTo>
                                  <a:pt x="815" y="52"/>
                                  <a:pt x="816" y="54"/>
                                  <a:pt x="818" y="54"/>
                                </a:cubicBezTo>
                                <a:cubicBezTo>
                                  <a:pt x="819" y="54"/>
                                  <a:pt x="821" y="51"/>
                                  <a:pt x="821" y="48"/>
                                </a:cubicBezTo>
                                <a:cubicBezTo>
                                  <a:pt x="822" y="37"/>
                                  <a:pt x="822" y="30"/>
                                  <a:pt x="823" y="24"/>
                                </a:cubicBezTo>
                                <a:cubicBezTo>
                                  <a:pt x="823" y="13"/>
                                  <a:pt x="826" y="9"/>
                                  <a:pt x="826" y="6"/>
                                </a:cubicBezTo>
                                <a:cubicBezTo>
                                  <a:pt x="826" y="4"/>
                                  <a:pt x="825" y="2"/>
                                  <a:pt x="824" y="2"/>
                                </a:cubicBezTo>
                                <a:cubicBezTo>
                                  <a:pt x="823" y="2"/>
                                  <a:pt x="822" y="3"/>
                                  <a:pt x="820" y="4"/>
                                </a:cubicBezTo>
                                <a:cubicBezTo>
                                  <a:pt x="817" y="5"/>
                                  <a:pt x="810" y="6"/>
                                  <a:pt x="802" y="6"/>
                                </a:cubicBezTo>
                                <a:cubicBezTo>
                                  <a:pt x="793" y="7"/>
                                  <a:pt x="716" y="7"/>
                                  <a:pt x="713" y="7"/>
                                </a:cubicBezTo>
                                <a:cubicBezTo>
                                  <a:pt x="688" y="6"/>
                                  <a:pt x="678" y="6"/>
                                  <a:pt x="669" y="6"/>
                                </a:cubicBezTo>
                                <a:cubicBezTo>
                                  <a:pt x="668" y="6"/>
                                  <a:pt x="667" y="6"/>
                                  <a:pt x="666" y="6"/>
                                </a:cubicBezTo>
                                <a:cubicBezTo>
                                  <a:pt x="665" y="6"/>
                                  <a:pt x="664" y="6"/>
                                  <a:pt x="663" y="6"/>
                                </a:cubicBezTo>
                                <a:cubicBezTo>
                                  <a:pt x="652" y="6"/>
                                  <a:pt x="635" y="7"/>
                                  <a:pt x="633" y="7"/>
                                </a:cubicBezTo>
                                <a:cubicBezTo>
                                  <a:pt x="628" y="7"/>
                                  <a:pt x="610" y="6"/>
                                  <a:pt x="595" y="6"/>
                                </a:cubicBezTo>
                                <a:cubicBezTo>
                                  <a:pt x="588" y="6"/>
                                  <a:pt x="586" y="6"/>
                                  <a:pt x="586" y="9"/>
                                </a:cubicBezTo>
                                <a:cubicBezTo>
                                  <a:pt x="586" y="11"/>
                                  <a:pt x="588" y="11"/>
                                  <a:pt x="590" y="11"/>
                                </a:cubicBezTo>
                                <a:cubicBezTo>
                                  <a:pt x="595" y="11"/>
                                  <a:pt x="600" y="11"/>
                                  <a:pt x="605" y="13"/>
                                </a:cubicBezTo>
                                <a:cubicBezTo>
                                  <a:pt x="609" y="14"/>
                                  <a:pt x="610" y="18"/>
                                  <a:pt x="610" y="21"/>
                                </a:cubicBezTo>
                                <a:cubicBezTo>
                                  <a:pt x="610" y="25"/>
                                  <a:pt x="609" y="30"/>
                                  <a:pt x="607" y="36"/>
                                </a:cubicBezTo>
                                <a:cubicBezTo>
                                  <a:pt x="598" y="64"/>
                                  <a:pt x="546" y="200"/>
                                  <a:pt x="523" y="252"/>
                                </a:cubicBezTo>
                                <a:cubicBezTo>
                                  <a:pt x="444" y="46"/>
                                  <a:pt x="444" y="46"/>
                                  <a:pt x="444" y="46"/>
                                </a:cubicBezTo>
                                <a:cubicBezTo>
                                  <a:pt x="440" y="35"/>
                                  <a:pt x="436" y="24"/>
                                  <a:pt x="436" y="21"/>
                                </a:cubicBezTo>
                                <a:cubicBezTo>
                                  <a:pt x="436" y="18"/>
                                  <a:pt x="437" y="15"/>
                                  <a:pt x="441" y="13"/>
                                </a:cubicBezTo>
                                <a:cubicBezTo>
                                  <a:pt x="445" y="11"/>
                                  <a:pt x="452" y="11"/>
                                  <a:pt x="456" y="11"/>
                                </a:cubicBezTo>
                                <a:cubicBezTo>
                                  <a:pt x="459" y="11"/>
                                  <a:pt x="460" y="10"/>
                                  <a:pt x="460" y="8"/>
                                </a:cubicBezTo>
                                <a:cubicBezTo>
                                  <a:pt x="460" y="6"/>
                                  <a:pt x="457" y="6"/>
                                  <a:pt x="450" y="6"/>
                                </a:cubicBezTo>
                                <a:cubicBezTo>
                                  <a:pt x="435" y="6"/>
                                  <a:pt x="418" y="7"/>
                                  <a:pt x="414" y="7"/>
                                </a:cubicBezTo>
                                <a:cubicBezTo>
                                  <a:pt x="409" y="7"/>
                                  <a:pt x="386" y="6"/>
                                  <a:pt x="367" y="6"/>
                                </a:cubicBezTo>
                                <a:cubicBezTo>
                                  <a:pt x="365" y="6"/>
                                  <a:pt x="363" y="6"/>
                                  <a:pt x="361" y="6"/>
                                </a:cubicBezTo>
                                <a:cubicBezTo>
                                  <a:pt x="360" y="6"/>
                                  <a:pt x="359" y="6"/>
                                  <a:pt x="358" y="6"/>
                                </a:cubicBezTo>
                                <a:cubicBezTo>
                                  <a:pt x="346" y="6"/>
                                  <a:pt x="321" y="7"/>
                                  <a:pt x="319" y="7"/>
                                </a:cubicBezTo>
                                <a:cubicBezTo>
                                  <a:pt x="318" y="7"/>
                                  <a:pt x="293" y="6"/>
                                  <a:pt x="280" y="6"/>
                                </a:cubicBezTo>
                                <a:cubicBezTo>
                                  <a:pt x="276" y="6"/>
                                  <a:pt x="274" y="6"/>
                                  <a:pt x="274" y="9"/>
                                </a:cubicBezTo>
                                <a:cubicBezTo>
                                  <a:pt x="274" y="10"/>
                                  <a:pt x="276" y="11"/>
                                  <a:pt x="277" y="11"/>
                                </a:cubicBezTo>
                                <a:cubicBezTo>
                                  <a:pt x="280" y="11"/>
                                  <a:pt x="285" y="11"/>
                                  <a:pt x="289" y="13"/>
                                </a:cubicBezTo>
                                <a:cubicBezTo>
                                  <a:pt x="298" y="14"/>
                                  <a:pt x="302" y="21"/>
                                  <a:pt x="302" y="34"/>
                                </a:cubicBezTo>
                                <a:cubicBezTo>
                                  <a:pt x="303" y="47"/>
                                  <a:pt x="303" y="58"/>
                                  <a:pt x="303" y="118"/>
                                </a:cubicBezTo>
                                <a:cubicBezTo>
                                  <a:pt x="303" y="187"/>
                                  <a:pt x="303" y="187"/>
                                  <a:pt x="303" y="187"/>
                                </a:cubicBezTo>
                                <a:cubicBezTo>
                                  <a:pt x="303" y="224"/>
                                  <a:pt x="303" y="255"/>
                                  <a:pt x="301" y="271"/>
                                </a:cubicBezTo>
                                <a:cubicBezTo>
                                  <a:pt x="300" y="283"/>
                                  <a:pt x="297" y="291"/>
                                  <a:pt x="290" y="293"/>
                                </a:cubicBezTo>
                                <a:cubicBezTo>
                                  <a:pt x="288" y="293"/>
                                  <a:pt x="286" y="294"/>
                                  <a:pt x="284" y="294"/>
                                </a:cubicBezTo>
                                <a:cubicBezTo>
                                  <a:pt x="282" y="294"/>
                                  <a:pt x="279" y="293"/>
                                  <a:pt x="276" y="293"/>
                                </a:cubicBezTo>
                                <a:cubicBezTo>
                                  <a:pt x="266" y="291"/>
                                  <a:pt x="249" y="284"/>
                                  <a:pt x="228" y="262"/>
                                </a:cubicBezTo>
                                <a:cubicBezTo>
                                  <a:pt x="205" y="238"/>
                                  <a:pt x="179" y="204"/>
                                  <a:pt x="147" y="163"/>
                                </a:cubicBezTo>
                                <a:cubicBezTo>
                                  <a:pt x="182" y="130"/>
                                  <a:pt x="194" y="102"/>
                                  <a:pt x="194" y="73"/>
                                </a:cubicBezTo>
                                <a:cubicBezTo>
                                  <a:pt x="194" y="46"/>
                                  <a:pt x="177" y="27"/>
                                  <a:pt x="167" y="20"/>
                                </a:cubicBezTo>
                                <a:cubicBezTo>
                                  <a:pt x="147" y="5"/>
                                  <a:pt x="121" y="3"/>
                                  <a:pt x="96" y="3"/>
                                </a:cubicBezTo>
                                <a:cubicBezTo>
                                  <a:pt x="84" y="3"/>
                                  <a:pt x="55" y="4"/>
                                  <a:pt x="50" y="4"/>
                                </a:cubicBezTo>
                                <a:cubicBezTo>
                                  <a:pt x="48" y="4"/>
                                  <a:pt x="24" y="3"/>
                                  <a:pt x="6" y="3"/>
                                </a:cubicBezTo>
                                <a:cubicBezTo>
                                  <a:pt x="2" y="3"/>
                                  <a:pt x="0" y="4"/>
                                  <a:pt x="0" y="6"/>
                                </a:cubicBezTo>
                                <a:cubicBezTo>
                                  <a:pt x="0" y="7"/>
                                  <a:pt x="2" y="8"/>
                                  <a:pt x="3" y="8"/>
                                </a:cubicBezTo>
                                <a:cubicBezTo>
                                  <a:pt x="7" y="8"/>
                                  <a:pt x="13" y="9"/>
                                  <a:pt x="16" y="9"/>
                                </a:cubicBezTo>
                                <a:cubicBezTo>
                                  <a:pt x="29" y="12"/>
                                  <a:pt x="32" y="18"/>
                                  <a:pt x="33" y="32"/>
                                </a:cubicBezTo>
                                <a:cubicBezTo>
                                  <a:pt x="34" y="44"/>
                                  <a:pt x="34" y="55"/>
                                  <a:pt x="34" y="116"/>
                                </a:cubicBezTo>
                                <a:cubicBezTo>
                                  <a:pt x="34" y="184"/>
                                  <a:pt x="34" y="184"/>
                                  <a:pt x="34" y="184"/>
                                </a:cubicBezTo>
                                <a:cubicBezTo>
                                  <a:pt x="34" y="221"/>
                                  <a:pt x="34" y="252"/>
                                  <a:pt x="32" y="269"/>
                                </a:cubicBezTo>
                                <a:cubicBezTo>
                                  <a:pt x="30" y="280"/>
                                  <a:pt x="28" y="288"/>
                                  <a:pt x="21" y="290"/>
                                </a:cubicBezTo>
                                <a:cubicBezTo>
                                  <a:pt x="17" y="291"/>
                                  <a:pt x="12" y="291"/>
                                  <a:pt x="9" y="291"/>
                                </a:cubicBezTo>
                                <a:cubicBezTo>
                                  <a:pt x="7" y="291"/>
                                  <a:pt x="6" y="293"/>
                                  <a:pt x="6" y="294"/>
                                </a:cubicBezTo>
                                <a:cubicBezTo>
                                  <a:pt x="6" y="296"/>
                                  <a:pt x="8" y="297"/>
                                  <a:pt x="12" y="297"/>
                                </a:cubicBezTo>
                                <a:cubicBezTo>
                                  <a:pt x="24" y="297"/>
                                  <a:pt x="48" y="296"/>
                                  <a:pt x="49" y="296"/>
                                </a:cubicBezTo>
                                <a:cubicBezTo>
                                  <a:pt x="51" y="296"/>
                                  <a:pt x="75" y="297"/>
                                  <a:pt x="97" y="297"/>
                                </a:cubicBezTo>
                                <a:cubicBezTo>
                                  <a:pt x="101" y="297"/>
                                  <a:pt x="103" y="296"/>
                                  <a:pt x="103" y="294"/>
                                </a:cubicBezTo>
                                <a:cubicBezTo>
                                  <a:pt x="103" y="293"/>
                                  <a:pt x="102" y="291"/>
                                  <a:pt x="100" y="291"/>
                                </a:cubicBezTo>
                                <a:cubicBezTo>
                                  <a:pt x="96" y="291"/>
                                  <a:pt x="88" y="291"/>
                                  <a:pt x="82" y="290"/>
                                </a:cubicBezTo>
                                <a:cubicBezTo>
                                  <a:pt x="70" y="288"/>
                                  <a:pt x="68" y="280"/>
                                  <a:pt x="67" y="269"/>
                                </a:cubicBezTo>
                                <a:cubicBezTo>
                                  <a:pt x="65" y="252"/>
                                  <a:pt x="65" y="221"/>
                                  <a:pt x="65" y="184"/>
                                </a:cubicBezTo>
                                <a:cubicBezTo>
                                  <a:pt x="65" y="175"/>
                                  <a:pt x="65" y="175"/>
                                  <a:pt x="65" y="175"/>
                                </a:cubicBezTo>
                                <a:cubicBezTo>
                                  <a:pt x="65" y="173"/>
                                  <a:pt x="66" y="172"/>
                                  <a:pt x="68" y="172"/>
                                </a:cubicBezTo>
                                <a:cubicBezTo>
                                  <a:pt x="116" y="172"/>
                                  <a:pt x="116" y="172"/>
                                  <a:pt x="116" y="172"/>
                                </a:cubicBezTo>
                                <a:cubicBezTo>
                                  <a:pt x="118" y="172"/>
                                  <a:pt x="119" y="173"/>
                                  <a:pt x="121" y="175"/>
                                </a:cubicBezTo>
                                <a:cubicBezTo>
                                  <a:pt x="128" y="185"/>
                                  <a:pt x="147" y="211"/>
                                  <a:pt x="163" y="232"/>
                                </a:cubicBezTo>
                                <a:cubicBezTo>
                                  <a:pt x="185" y="262"/>
                                  <a:pt x="199" y="281"/>
                                  <a:pt x="216" y="290"/>
                                </a:cubicBezTo>
                                <a:cubicBezTo>
                                  <a:pt x="226" y="295"/>
                                  <a:pt x="235" y="300"/>
                                  <a:pt x="257" y="300"/>
                                </a:cubicBezTo>
                                <a:cubicBezTo>
                                  <a:pt x="279" y="300"/>
                                  <a:pt x="279" y="300"/>
                                  <a:pt x="279" y="300"/>
                                </a:cubicBezTo>
                                <a:cubicBezTo>
                                  <a:pt x="280" y="300"/>
                                  <a:pt x="281" y="300"/>
                                  <a:pt x="281" y="300"/>
                                </a:cubicBezTo>
                                <a:cubicBezTo>
                                  <a:pt x="293" y="300"/>
                                  <a:pt x="318" y="298"/>
                                  <a:pt x="319" y="298"/>
                                </a:cubicBezTo>
                                <a:cubicBezTo>
                                  <a:pt x="321" y="298"/>
                                  <a:pt x="346" y="300"/>
                                  <a:pt x="368" y="300"/>
                                </a:cubicBezTo>
                                <a:cubicBezTo>
                                  <a:pt x="372" y="300"/>
                                  <a:pt x="374" y="298"/>
                                  <a:pt x="374" y="297"/>
                                </a:cubicBezTo>
                                <a:cubicBezTo>
                                  <a:pt x="374" y="295"/>
                                  <a:pt x="372" y="294"/>
                                  <a:pt x="369" y="294"/>
                                </a:cubicBezTo>
                                <a:cubicBezTo>
                                  <a:pt x="367" y="294"/>
                                  <a:pt x="358" y="293"/>
                                  <a:pt x="353" y="293"/>
                                </a:cubicBezTo>
                                <a:cubicBezTo>
                                  <a:pt x="341" y="291"/>
                                  <a:pt x="339" y="283"/>
                                  <a:pt x="338" y="271"/>
                                </a:cubicBezTo>
                                <a:cubicBezTo>
                                  <a:pt x="336" y="255"/>
                                  <a:pt x="336" y="224"/>
                                  <a:pt x="336" y="187"/>
                                </a:cubicBezTo>
                                <a:cubicBezTo>
                                  <a:pt x="336" y="118"/>
                                  <a:pt x="336" y="118"/>
                                  <a:pt x="336" y="118"/>
                                </a:cubicBezTo>
                                <a:cubicBezTo>
                                  <a:pt x="336" y="58"/>
                                  <a:pt x="336" y="47"/>
                                  <a:pt x="337" y="34"/>
                                </a:cubicBezTo>
                                <a:cubicBezTo>
                                  <a:pt x="337" y="21"/>
                                  <a:pt x="340" y="14"/>
                                  <a:pt x="351" y="12"/>
                                </a:cubicBezTo>
                                <a:cubicBezTo>
                                  <a:pt x="356" y="11"/>
                                  <a:pt x="358" y="11"/>
                                  <a:pt x="361" y="11"/>
                                </a:cubicBezTo>
                                <a:cubicBezTo>
                                  <a:pt x="364" y="11"/>
                                  <a:pt x="372" y="11"/>
                                  <a:pt x="378" y="13"/>
                                </a:cubicBezTo>
                                <a:cubicBezTo>
                                  <a:pt x="391" y="16"/>
                                  <a:pt x="397" y="21"/>
                                  <a:pt x="406" y="42"/>
                                </a:cubicBezTo>
                                <a:cubicBezTo>
                                  <a:pt x="501" y="281"/>
                                  <a:pt x="501" y="281"/>
                                  <a:pt x="501" y="281"/>
                                </a:cubicBezTo>
                                <a:cubicBezTo>
                                  <a:pt x="508" y="300"/>
                                  <a:pt x="510" y="305"/>
                                  <a:pt x="515" y="305"/>
                                </a:cubicBezTo>
                                <a:cubicBezTo>
                                  <a:pt x="519" y="305"/>
                                  <a:pt x="520" y="299"/>
                                  <a:pt x="531" y="276"/>
                                </a:cubicBezTo>
                                <a:cubicBezTo>
                                  <a:pt x="540" y="256"/>
                                  <a:pt x="558" y="214"/>
                                  <a:pt x="581" y="158"/>
                                </a:cubicBezTo>
                                <a:cubicBezTo>
                                  <a:pt x="601" y="110"/>
                                  <a:pt x="621" y="63"/>
                                  <a:pt x="625" y="52"/>
                                </a:cubicBezTo>
                                <a:cubicBezTo>
                                  <a:pt x="635" y="26"/>
                                  <a:pt x="641" y="19"/>
                                  <a:pt x="646" y="16"/>
                                </a:cubicBezTo>
                                <a:cubicBezTo>
                                  <a:pt x="654" y="11"/>
                                  <a:pt x="662" y="11"/>
                                  <a:pt x="665" y="11"/>
                                </a:cubicBezTo>
                                <a:cubicBezTo>
                                  <a:pt x="666" y="11"/>
                                  <a:pt x="666" y="11"/>
                                  <a:pt x="667" y="11"/>
                                </a:cubicBezTo>
                                <a:cubicBezTo>
                                  <a:pt x="667" y="11"/>
                                  <a:pt x="667" y="11"/>
                                  <a:pt x="668" y="11"/>
                                </a:cubicBezTo>
                                <a:cubicBezTo>
                                  <a:pt x="671" y="11"/>
                                  <a:pt x="676" y="11"/>
                                  <a:pt x="679" y="12"/>
                                </a:cubicBezTo>
                                <a:cubicBezTo>
                                  <a:pt x="692" y="15"/>
                                  <a:pt x="695" y="21"/>
                                  <a:pt x="696" y="34"/>
                                </a:cubicBezTo>
                                <a:cubicBezTo>
                                  <a:pt x="696" y="47"/>
                                  <a:pt x="696" y="58"/>
                                  <a:pt x="696" y="118"/>
                                </a:cubicBezTo>
                                <a:cubicBezTo>
                                  <a:pt x="696" y="187"/>
                                  <a:pt x="696" y="187"/>
                                  <a:pt x="696" y="187"/>
                                </a:cubicBezTo>
                                <a:cubicBezTo>
                                  <a:pt x="696" y="221"/>
                                  <a:pt x="696" y="241"/>
                                  <a:pt x="696" y="256"/>
                                </a:cubicBezTo>
                                <a:cubicBezTo>
                                  <a:pt x="695" y="286"/>
                                  <a:pt x="690" y="291"/>
                                  <a:pt x="682" y="293"/>
                                </a:cubicBezTo>
                                <a:cubicBezTo>
                                  <a:pt x="679" y="294"/>
                                  <a:pt x="677" y="294"/>
                                  <a:pt x="673" y="294"/>
                                </a:cubicBezTo>
                                <a:cubicBezTo>
                                  <a:pt x="670" y="295"/>
                                  <a:pt x="668" y="295"/>
                                  <a:pt x="668" y="297"/>
                                </a:cubicBezTo>
                                <a:cubicBezTo>
                                  <a:pt x="668" y="299"/>
                                  <a:pt x="670" y="300"/>
                                  <a:pt x="675" y="300"/>
                                </a:cubicBezTo>
                                <a:cubicBezTo>
                                  <a:pt x="685" y="300"/>
                                  <a:pt x="694" y="298"/>
                                  <a:pt x="703" y="298"/>
                                </a:cubicBezTo>
                                <a:cubicBezTo>
                                  <a:pt x="719" y="298"/>
                                  <a:pt x="737" y="299"/>
                                  <a:pt x="752" y="300"/>
                                </a:cubicBezTo>
                                <a:cubicBezTo>
                                  <a:pt x="767" y="300"/>
                                  <a:pt x="780" y="301"/>
                                  <a:pt x="809" y="301"/>
                                </a:cubicBezTo>
                                <a:cubicBezTo>
                                  <a:pt x="824" y="301"/>
                                  <a:pt x="827" y="301"/>
                                  <a:pt x="830" y="291"/>
                                </a:cubicBezTo>
                                <a:cubicBezTo>
                                  <a:pt x="832" y="283"/>
                                  <a:pt x="835" y="256"/>
                                  <a:pt x="835" y="253"/>
                                </a:cubicBezTo>
                                <a:cubicBezTo>
                                  <a:pt x="835" y="250"/>
                                  <a:pt x="835" y="247"/>
                                  <a:pt x="833" y="247"/>
                                </a:cubicBezTo>
                                <a:close/>
                                <a:moveTo>
                                  <a:pt x="138" y="153"/>
                                </a:moveTo>
                                <a:cubicBezTo>
                                  <a:pt x="129" y="159"/>
                                  <a:pt x="118" y="160"/>
                                  <a:pt x="109" y="160"/>
                                </a:cubicBezTo>
                                <a:cubicBezTo>
                                  <a:pt x="91" y="160"/>
                                  <a:pt x="74" y="158"/>
                                  <a:pt x="68" y="154"/>
                                </a:cubicBezTo>
                                <a:cubicBezTo>
                                  <a:pt x="66" y="153"/>
                                  <a:pt x="65" y="151"/>
                                  <a:pt x="65" y="149"/>
                                </a:cubicBezTo>
                                <a:cubicBezTo>
                                  <a:pt x="65" y="22"/>
                                  <a:pt x="65" y="22"/>
                                  <a:pt x="65" y="22"/>
                                </a:cubicBezTo>
                                <a:cubicBezTo>
                                  <a:pt x="65" y="20"/>
                                  <a:pt x="66" y="18"/>
                                  <a:pt x="68" y="18"/>
                                </a:cubicBezTo>
                                <a:cubicBezTo>
                                  <a:pt x="72" y="16"/>
                                  <a:pt x="83" y="15"/>
                                  <a:pt x="94" y="15"/>
                                </a:cubicBezTo>
                                <a:cubicBezTo>
                                  <a:pt x="136" y="15"/>
                                  <a:pt x="162" y="44"/>
                                  <a:pt x="162" y="93"/>
                                </a:cubicBezTo>
                                <a:cubicBezTo>
                                  <a:pt x="162" y="123"/>
                                  <a:pt x="151" y="144"/>
                                  <a:pt x="138" y="153"/>
                                </a:cubicBezTo>
                                <a:close/>
                              </a:path>
                            </a:pathLst>
                          </a:custGeom>
                          <a:solidFill>
                            <a:srgbClr val="B9924E"/>
                          </a:solidFill>
                          <a:ln>
                            <a:noFill/>
                          </a:ln>
                        </wps:spPr>
                        <wps:bodyPr vert="horz" wrap="square" lIns="91440" tIns="45720" rIns="91440" bIns="45720" numCol="1" anchor="t" anchorCtr="0" compatLnSpc="1">
                          <a:prstTxWarp prst="textNoShape">
                            <a:avLst/>
                          </a:prstTxWarp>
                        </wps:bodyPr>
                      </wps:wsp>
                    </wpg:grpSp>
                    <wps:wsp>
                      <wps:cNvPr id="13" name="Straight Connector 13"/>
                      <wps:cNvCnPr/>
                      <wps:spPr bwMode="auto">
                        <a:xfrm>
                          <a:off x="2762250" y="0"/>
                          <a:ext cx="0" cy="484505"/>
                        </a:xfrm>
                        <a:prstGeom prst="line">
                          <a:avLst/>
                        </a:prstGeom>
                        <a:solidFill>
                          <a:schemeClr val="accent1"/>
                        </a:solidFill>
                        <a:ln w="9525" cap="flat" cmpd="sng" algn="ctr">
                          <a:solidFill>
                            <a:schemeClr val="tx2">
                              <a:lumMod val="60000"/>
                              <a:lumOff val="40000"/>
                            </a:schemeClr>
                          </a:solidFill>
                          <a:prstDash val="solid"/>
                          <a:round/>
                          <a:headEnd type="none" w="med" len="med"/>
                          <a:tailEnd type="none" w="med" len="med"/>
                        </a:ln>
                        <a:effectLst/>
                      </wps:spPr>
                      <wps:bodyPr/>
                    </wps:wsp>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933700" y="9525"/>
                          <a:ext cx="1202055" cy="502920"/>
                        </a:xfrm>
                        <a:prstGeom prst="rect">
                          <a:avLst/>
                        </a:prstGeom>
                      </pic:spPr>
                    </pic:pic>
                  </wpg:wg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21440AC">
            <v:group id="Group 9" style="position:absolute;margin-left:.3pt;margin-top:47.3pt;width:276.05pt;height:41.5pt;z-index:251651072;mso-position-vertical-relative:page;mso-width-relative:margin;mso-height-relative:margin" coordsize="41357,6197" o:spid="_x0000_s1026" w14:anchorId="0E9CB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">
              <v:group id="Group 13" style="position:absolute;top:95;width:25768;height:6102" coordsize="24499,580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1" style="position:absolute;left:134;top:4080;width:10211;height:652;visibility:visible;mso-wrap-style:square;v-text-anchor:top" coordsize="1009,64" o:spid="_x0000_s1028" fillcolor="#000001" stroked="f" path="m27,1v10,,10,,10,c64,63,64,63,64,63v-11,,-11,,-11,c47,48,47,48,47,48v-30,,-30,,-30,c11,63,11,63,11,63,,63,,63,,63l27,1xm43,39c32,14,32,14,32,14,21,39,21,39,21,39r22,xm102,1v45,,45,,45,c147,11,147,11,147,11v-35,,-35,,-35,c112,28,112,28,112,28v31,,31,,31,c143,38,143,38,143,38v-31,,-31,,-31,c112,63,112,63,112,63v-10,,-10,,-10,l102,1xm181,1v10,,10,,10,c219,63,219,63,219,63v-12,,-12,,-12,c201,48,201,48,201,48v-29,,-29,,-29,c165,63,165,63,165,63v-11,,-11,,-11,l181,1xm197,39c186,14,186,14,186,14,176,39,176,39,176,39r21,xm230,1v11,,11,,11,c241,63,241,63,241,63v-11,,-11,,-11,l230,1xm257,1v28,,28,,28,c289,1,292,2,295,3v3,1,6,3,8,4c304,9,306,11,306,13v1,3,2,5,2,8c308,21,308,21,308,21v,3,-1,5,-1,7c306,30,305,32,304,33v-2,2,-3,3,-5,4c297,38,295,39,293,40v17,23,17,23,17,23c297,63,297,63,297,63,282,42,282,42,282,42v-1,,-1,,-1,c268,42,268,42,268,42v,21,,21,,21c257,63,257,63,257,63r,-62xm284,32v4,,7,-1,9,-3c296,27,297,25,297,22v,-1,,-1,,-1c297,18,296,15,293,14v-2,-2,-5,-3,-9,-3c268,11,268,11,268,11v,21,,21,,21l284,32xm321,1v46,,46,,46,c367,11,367,11,367,11v-35,,-35,,-35,c332,28,332,28,332,28v31,,31,,31,c363,38,363,38,363,38v-31,,-31,,-31,c332,63,332,63,332,63v-11,,-11,,-11,l321,1xm401,1v10,,10,,10,c438,63,438,63,438,63v-11,,-11,,-11,c420,48,420,48,420,48v-29,,-29,,-29,c385,63,385,63,385,63v-11,,-11,,-11,l401,1xm416,39c406,14,406,14,406,14,395,39,395,39,395,39r21,xm467,32c445,1,445,1,445,1v13,,13,,13,c473,23,473,23,473,23,489,1,489,1,489,1v12,,12,,12,c480,31,480,31,480,31v22,32,22,32,22,32c489,63,489,63,489,63,473,40,473,40,473,40,457,63,457,63,457,63v-13,,-13,,-13,l467,32xm569,64v-5,,-9,-1,-13,-2c552,60,549,58,546,55v-3,-3,-5,-6,-7,-10c538,41,537,37,537,32v,,,,,c537,28,538,24,539,20v2,-4,4,-7,7,-10c549,7,552,4,556,3,560,1,564,,569,v3,,5,,8,1c579,1,581,2,583,3v2,1,4,2,5,3c590,7,592,8,593,10v-7,8,-7,8,-7,8c584,16,581,14,578,12v-2,-1,-6,-2,-9,-2c566,10,563,11,561,12v-3,1,-5,3,-7,5c552,19,551,21,550,24v-1,2,-2,5,-2,8c548,32,548,32,548,32v,3,1,6,2,9c551,43,552,46,554,48v2,2,4,3,7,4c563,54,566,54,569,54v4,,7,-1,10,-2c581,51,584,49,587,46v7,7,7,7,7,7c592,55,590,56,589,58v-2,1,-4,2,-6,3c581,62,579,63,576,63v-2,1,-5,1,-7,1xm634,64v-4,,-9,-1,-13,-2c617,60,614,58,611,55v-3,-3,-5,-6,-6,-10c603,41,602,37,602,32v,,,,,c602,28,603,24,605,20v1,-4,3,-7,6,-10c614,7,618,4,622,3,625,1,630,,635,v4,,9,1,13,3c652,4,655,7,658,10v3,2,5,6,6,10c666,24,667,28,667,32v,,,,,c667,37,666,41,664,45v-1,3,-3,7,-6,10c655,58,651,60,647,62v-3,1,-8,2,-13,2xm635,54v3,,5,,8,-2c646,51,648,50,650,48v1,-2,3,-4,4,-7c655,38,655,35,655,32v,,,,,c655,29,655,26,654,24v-1,-3,-3,-5,-5,-7c648,15,645,13,643,12v-3,-1,-6,-2,-9,-2c631,10,629,11,626,12v-3,1,-5,3,-7,5c618,19,616,21,615,24v-1,2,-1,5,-1,8c614,32,614,32,614,32v,3,,6,1,9c616,43,618,46,620,48v1,2,4,3,6,4c629,54,632,54,635,54xm680,1v12,,12,,12,c710,31,710,31,710,31,729,1,729,1,729,1v12,,12,,12,c741,63,741,63,741,63v-11,,-11,,-11,c730,19,730,19,730,19,710,48,710,48,710,48v,,,,,c691,19,691,19,691,19v,44,,44,,44c680,63,680,63,680,63r,-62xm757,1v24,,24,,24,c785,1,788,2,791,3v3,1,5,2,7,4c800,9,802,11,803,13v1,3,2,6,2,9c805,22,805,22,805,22v,4,-1,7,-2,9c801,34,800,36,797,38v-2,2,-5,3,-8,4c786,43,783,43,780,43v-13,,-13,,-13,c767,63,767,63,767,63v-10,,-10,,-10,l757,1xm780,33v4,,8,-1,10,-3c792,28,793,26,793,22v,,,,,c793,19,792,16,790,14v-3,-2,-6,-3,-10,-3c767,11,767,11,767,11v,22,,22,,22l780,33xm838,1v10,,10,,10,c875,63,875,63,875,63v-12,,-12,,-12,c857,48,857,48,857,48v-29,,-29,,-29,c821,63,821,63,821,63v-11,,-11,,-11,l838,1xm853,39c842,14,842,14,842,14,832,39,832,39,832,39r21,xm885,1v10,,10,,10,c929,44,929,44,929,44v,-43,,-43,,-43c939,1,939,1,939,1v,62,,62,,62c930,63,930,63,930,63,896,19,896,19,896,19v,44,,44,,44c885,63,885,63,885,63r,-62xm973,39c949,1,949,1,949,1v13,,13,,13,c979,29,979,29,979,29,996,1,996,1,996,1v13,,13,,13,c984,38,984,38,984,38v,25,,25,,25c973,63,973,63,973,63r,-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">
                  <v:path arrowok="t" o:connecttype="custom" o:connectlocs="53635,64130;0,64130;21251,39700;148760,11197;144712,38682;103221,1018;209478,64130;155844,64130;178107,39700;243885,64130;288412,1018;311687,21377;302580,37664;285376,42753;260077,64130;300556,22395;271209,11197;371394,1018;367346,28502;324843,64130;443244,64130;389609,64130;410861,14251;450328,1018;506998,1018;478663,40718;575812,65148;543429,32574;562657,3054;595040,6108;575812,10179;554561,32574;567716,52933;601112,53951;575812,65148;612243,45807;618315,10179;665878,10179;671950,45807;642602,54969;662842,32574;650698,12215;622363,24431;627423,48861;700285,1018;749871,64130;718500,48861;688141,1018;807554,7126;812614,31556;776183,43771;789338,33592;799458,14251;789338,33592;873332,64130;819698,64130;841961,39700;940122,44789;941134,64130;895595,1018;990721,29520;995781,64130" o:connectangles="0,0,0,0,0,0,0,0,0,0,0,0,0,0,0,0,0,0,0,0,0,0,0,0,0,0,0,0,0,0,0,0,0,0,0,0,0,0,0,0,0,0,0,0,0,0,0,0,0,0,0,0,0,0,0,0,0,0,0,0,0,0"/>
                  <o:lock v:ext="edit" verticies="t"/>
                </v:shape>
                <v:shape id="Freeform 12" style="position:absolute;width:24499;height:5801;visibility:visible;mso-wrap-style:square;v-text-anchor:top" coordsize="2423,572" o:spid="_x0000_s1029" fillcolor="#b9924e" stroked="f" path="m1092,265v,,-49,-59,-80,-100c1047,133,1059,104,1059,76v,-27,-17,-46,-27,-53c1011,8,985,6,961,6v-12,,-42,1,-46,1c913,7,888,6,871,6v-5,,-7,,-7,3c864,10,866,11,868,11v3,,10,,13,1c894,15,897,21,898,34v,13,,24,,84c898,187,898,187,898,187v,37,,68,-2,84c895,283,893,291,885,293v-3,,-8,1,-12,1c871,294,870,295,870,297v,2,2,3,7,3c888,300,913,298,913,298v2,,27,2,48,2c965,300,967,298,967,297v,-2,-1,-3,-3,-3c961,294,952,293,947,293v-12,-2,-14,-10,-16,-22c929,255,929,224,929,187v,-10,,-10,,-10c929,176,930,174,932,174v48,1,48,1,48,1c982,175,984,176,985,177v8,11,26,37,43,58c1028,235,1265,572,1593,379v-62,34,-281,130,-501,-114xm1002,156v-9,6,-20,7,-29,7c956,163,938,160,932,157v-2,-1,-3,-3,-3,-5c929,25,929,25,929,25v,-2,2,-4,4,-5c936,19,947,18,959,18v41,,67,29,67,78c1026,125,1016,146,1002,156xm1215,305v21,,42,-5,59,-16c1301,270,1307,240,1307,224v,-31,-11,-55,-57,-91c1239,124,1239,124,1239,124,1202,95,1192,81,1192,59v,-29,21,-45,48,-45c1276,14,1286,30,1288,34v3,5,5,15,5,20c1294,57,1294,59,1297,59v1,,2,-3,2,-9c1299,23,1301,11,1301,9v,-2,-1,-3,-4,-3c1294,6,1291,6,1283,4,1274,2,1262,,1247,v-49,,-80,28,-80,70c1167,97,1176,121,1217,155v18,14,18,14,18,14c1268,197,1279,212,1279,239v,25,-18,52,-55,52c1198,291,1172,280,1166,251v-1,-5,-1,-11,-1,-14c1165,234,1165,232,1162,232v-2,,-2,2,-3,7c1159,245,1157,260,1157,280v,10,1,12,6,15c1179,302,1197,305,1215,305xm1472,22v17,1,33,1,49,1c1559,24,1568,33,1569,44v,2,1,3,1,5c1570,54,1571,55,1573,55v1,,2,-1,2,-5c1575,46,1577,19,1577,7v,-2,,-4,-2,-4c1573,3,1570,4,1564,5v-6,1,-15,2,-28,2c1390,7,1390,7,1390,7v-4,,-19,-1,-30,-2c1349,4,1345,,1342,v-1,,-3,5,-3,7c1338,11,1330,44,1330,48v,2,1,3,2,3c1333,51,1335,51,1336,48v1,-3,2,-6,6,-13c1349,26,1358,23,1382,23v19,,39,,58,-1c1440,187,1440,187,1440,187v,37,,68,-2,84c1436,283,1434,291,1426,293v-3,,-8,1,-11,1c1412,294,1412,295,1412,297v,2,2,3,6,3c1430,300,1454,298,1456,298v2,,26,2,48,2c1508,300,1510,298,1510,297v,-2,-1,-3,-3,-3c1503,294,1495,293,1489,293v-11,-2,-14,-10,-15,-22c1472,255,1472,224,1472,187r,-165xm1737,c1630,,1584,89,1584,152v,70,44,153,151,153c1829,305,1890,233,1890,146,1890,55,1825,,1737,xm1745,290v-70,,-124,-58,-124,-149c1621,56,1669,13,1734,13v62,,119,50,119,144c1853,270,1780,290,1745,290xm1941,242v,36,-2,47,-12,50c1923,294,1916,294,1913,294v-2,,-3,1,-3,3c1910,299,1912,300,1916,300v18,,34,-2,38,-2c1957,298,1973,300,1995,300v4,,7,-1,7,-3c2002,295,2001,294,1999,294v-4,,-12,,-20,-2c1969,289,1965,279,1964,247,1959,60,1959,60,1959,60v12,14,56,63,102,112c2102,216,2158,274,2162,277v21,21,25,25,28,25c2193,302,2194,300,2194,275v1,-227,1,-227,1,-227c2195,21,2197,15,2208,13v5,-1,7,-2,10,-2c2221,11,2223,10,2223,8v,-2,-3,-2,-7,-2c2200,6,2187,7,2183,7v-5,,-23,-1,-41,-1c2138,6,2134,6,2134,8v,2,2,3,6,3c2143,11,2150,11,2157,13v12,3,14,12,15,37c2176,248,2176,248,2176,248v-12,-13,-55,-61,-93,-102c2023,82,1965,19,1959,13,1955,9,1948,,1945,v-3,,-4,4,-4,20c1941,95,1941,44,1941,185r,57xm2284,187v,34,,54,-1,69c2282,286,2277,291,2269,293v-3,1,-5,1,-9,1c2258,295,2256,295,2256,297v,2,2,3,6,3c2272,300,2282,298,2291,298v15,,33,1,49,2c2355,300,2368,301,2396,301v16,,19,,21,-10c2419,283,2423,256,2423,253v,-3,,-6,-3,-6c2418,247,2417,249,2417,253v-3,17,-8,25,-20,29c2386,285,2373,285,2362,285v-15,,-26,-1,-32,-3c2320,278,2317,269,2317,253v-1,-8,,-53,,-66c2317,153,2317,153,2317,153v,-2,,-3,2,-3c2326,150,2365,151,2375,152v14,1,19,7,20,13c2396,168,2397,172,2397,176v,3,,6,3,6c2401,182,2402,180,2402,176v1,-6,1,-14,2,-27c2405,137,2407,130,2407,128v,-3,-1,-3,-2,-3c2403,125,2402,126,2400,128v-4,5,-9,6,-19,7c2372,136,2324,136,2319,136v-2,,-2,-1,-2,-4c2317,25,2317,25,2317,25v,-3,,-4,2,-4c2323,21,2366,21,2372,22v17,1,26,5,28,14c2401,39,2402,44,2402,49v,3,1,5,3,5c2407,54,2408,51,2408,48v1,-11,2,-18,2,-24c2411,13,2413,9,2413,6v,-2,,-4,-1,-4c2410,2,2410,3,2407,4v-2,1,-9,2,-18,2c2380,7,2303,7,2300,7,2276,6,2265,6,2256,6v-4,,-6,,-6,3c2250,10,2252,11,2255,11v4,,9,,11,1c2279,15,2282,21,2283,34v1,13,1,24,1,84l2284,187xm833,247v-2,,-3,2,-4,6c826,270,822,278,809,282v-10,3,-23,3,-35,3c759,285,749,284,742,282v-10,-4,-12,-13,-13,-29c729,245,729,200,729,187v,-34,,-34,,-34c729,151,730,150,732,150v6,,45,1,55,2c802,153,806,159,808,165v1,3,1,7,1,11c809,179,810,182,812,182v2,,2,-2,3,-6c815,170,815,162,816,149v1,-12,3,-19,3,-21c819,125,819,125,817,125v-1,,-2,1,-4,3c809,133,804,134,793,135v-9,1,-56,1,-62,1c730,136,729,135,729,132v,-107,,-107,,-107c729,22,730,21,731,21v5,,47,,54,1c802,23,810,27,813,36v1,3,2,8,2,13c815,52,816,54,818,54v1,,3,-3,3,-6c822,37,822,30,823,24v,-11,3,-15,3,-18c826,4,825,2,824,2v-1,,-2,1,-4,2c817,5,810,6,802,6v-9,1,-86,1,-89,1c688,6,678,6,669,6v-1,,-2,,-3,c665,6,664,6,663,6v-11,,-28,1,-30,1c628,7,610,6,595,6v-7,,-9,,-9,3c586,11,588,11,590,11v5,,10,,15,2c609,14,610,18,610,21v,4,-1,9,-3,15c598,64,546,200,523,252,444,46,444,46,444,46,440,35,436,24,436,21v,-3,1,-6,5,-8c445,11,452,11,456,11v3,,4,-1,4,-3c460,6,457,6,450,6v-15,,-32,1,-36,1c409,7,386,6,367,6v-2,,-4,,-6,c360,6,359,6,358,6v-12,,-37,1,-39,1c318,7,293,6,280,6v-4,,-6,,-6,3c274,10,276,11,277,11v3,,8,,12,2c298,14,302,21,302,34v1,13,1,24,1,84c303,187,303,187,303,187v,37,,68,-2,84c300,283,297,291,290,293v-2,,-4,1,-6,1c282,294,279,293,276,293v-10,-2,-27,-9,-48,-31c205,238,179,204,147,163v35,-33,47,-61,47,-90c194,46,177,27,167,20,147,5,121,3,96,3,84,3,55,4,50,4,48,4,24,3,6,3,2,3,,4,,6,,7,2,8,3,8v4,,10,1,13,1c29,12,32,18,33,32v1,12,1,23,1,84c34,184,34,184,34,184v,37,,68,-2,85c30,280,28,288,21,290v-4,1,-9,1,-12,1c7,291,6,293,6,294v,2,2,3,6,3c24,297,48,296,49,296v2,,26,1,48,1c101,297,103,296,103,294v,-1,-1,-3,-3,-3c96,291,88,291,82,290,70,288,68,280,67,269,65,252,65,221,65,184v,-9,,-9,,-9c65,173,66,172,68,172v48,,48,,48,c118,172,119,173,121,175v7,10,26,36,42,57c185,262,199,281,216,290v10,5,19,10,41,10c279,300,279,300,279,300v1,,2,,2,c293,300,318,298,319,298v2,,27,2,49,2c372,300,374,298,374,297v,-2,-2,-3,-5,-3c367,294,358,293,353,293v-12,-2,-14,-10,-15,-22c336,255,336,224,336,187v,-69,,-69,,-69c336,58,336,47,337,34v,-13,3,-20,14,-22c356,11,358,11,361,11v3,,11,,17,2c391,16,397,21,406,42v95,239,95,239,95,239c508,300,510,305,515,305v4,,5,-6,16,-29c540,256,558,214,581,158,601,110,621,63,625,52,635,26,641,19,646,16v8,-5,16,-5,19,-5c666,11,666,11,667,11v,,,,1,c671,11,676,11,679,12v13,3,16,9,17,22c696,47,696,58,696,118v,69,,69,,69c696,221,696,241,696,256v-1,30,-6,35,-14,37c679,294,677,294,673,294v-3,1,-5,1,-5,3c668,299,670,300,675,300v10,,19,-2,28,-2c719,298,737,299,752,300v15,,28,1,57,1c824,301,827,301,830,291v2,-8,5,-35,5,-38c835,250,835,247,833,247xm138,153v-9,6,-20,7,-29,7c91,160,74,158,68,154v-2,-1,-3,-3,-3,-5c65,22,65,22,65,22v,-2,1,-4,3,-4c72,16,83,15,94,15v42,,68,29,68,78c162,123,151,144,138,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">
                  <v:path arrowok="t" o:connecttype="custom" o:connectlocs="925164,7100;907975,119682;886741,304276;941341,274863;1039419,238350;939319,154167;1228496,309347;1253774,14200;1311407,6086;1293207,242407;1169852,283991;1587439,49698;1553061,7100;1346795,51727;1453973,274863;1520706,304276;1488351,22314;1764383,294134;1950427,296162;2024238,301233;2186015,280948;2247692,8114;2180959,13185;1962560,20285;2285103,298191;2443847,295148;2355881,286019;2421603,167352;2431714,126782;2344759,21299;2436770,24342;2281059,6086;2309370,189665;737098,256606;817986,178509;822031,129824;793720,22314;835175,6086;673398,6086;611720,13185;445899,13185;365010,6086;292210,13185;287155,298191;97066,3043;33367,32456;6067,298191;82911,294134;122344,177494;322543,302248;339732,189665;410510,42599;653176,16228;703731,119682;682498,304276;842253,250521;68755,18257" o:connectangles="0,0,0,0,0,0,0,0,0,0,0,0,0,0,0,0,0,0,0,0,0,0,0,0,0,0,0,0,0,0,0,0,0,0,0,0,0,0,0,0,0,0,0,0,0,0,0,0,0,0,0,0,0,0,0,0,0"/>
                  <o:lock v:ext="edit" verticies="t"/>
                </v:shape>
              </v:group>
              <v:line id="Straight Connector 13" style="position:absolute;visibility:visible;mso-wrap-style:square" o:spid="_x0000_s1030" filled="t" fillcolor="#b9924d [3204]" strokecolor="#d5d0cd [1951]" o:connectortype="straight" from="27622,0" to="27622,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29337;top:95;width:12020;height:502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">
                <v:imagedata o:title="" r:id="rId2"/>
                <v:path arrowok="t"/>
              </v:shape>
              <w10:wrap anchory="page"/>
            </v:group>
          </w:pict>
        </mc:Fallback>
      </mc:AlternateContent>
    </w:r>
    <w:r w:rsidRPr="003A7FB1">
      <w:rPr>
        <w:sz w:val="28"/>
      </w:rPr>
      <mc:AlternateContent>
        <mc:Choice Requires="wps">
          <w:drawing>
            <wp:anchor distT="0" distB="0" distL="114300" distR="114300" simplePos="0" relativeHeight="251649024" behindDoc="0" locked="0" layoutInCell="1" allowOverlap="1" wp14:anchorId="62022E0A" wp14:editId="08AD26DA">
              <wp:simplePos x="0" y="0"/>
              <wp:positionH relativeFrom="column">
                <wp:posOffset>-1599565</wp:posOffset>
              </wp:positionH>
              <wp:positionV relativeFrom="paragraph">
                <wp:posOffset>1755775</wp:posOffset>
              </wp:positionV>
              <wp:extent cx="457200" cy="914400"/>
              <wp:effectExtent l="0" t="0" r="0" b="0"/>
              <wp:wrapNone/>
              <wp:docPr id="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C42C90C">
            <v:rect id="Rectangle 82" style="position:absolute;margin-left:-125.95pt;margin-top:138.25pt;width:36pt;height:1in;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717D60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"/>
          </w:pict>
        </mc:Fallback>
      </mc:AlternateContent>
    </w:r>
    <w:r w:rsidRPr="003A7FB1">
      <w:rPr>
        <w:sz w:val="28"/>
      </w:rPr>
      <mc:AlternateContent>
        <mc:Choice Requires="wps">
          <w:drawing>
            <wp:anchor distT="0" distB="0" distL="114300" distR="114300" simplePos="0" relativeHeight="251646976" behindDoc="0" locked="0" layoutInCell="1" allowOverlap="1" wp14:anchorId="75B83E47" wp14:editId="383A15C4">
              <wp:simplePos x="0" y="0"/>
              <wp:positionH relativeFrom="column">
                <wp:posOffset>-1599565</wp:posOffset>
              </wp:positionH>
              <wp:positionV relativeFrom="paragraph">
                <wp:posOffset>-300990</wp:posOffset>
              </wp:positionV>
              <wp:extent cx="457200" cy="9144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CC2DD0A">
            <v:rect id="Rectangle 81" style="position:absolute;margin-left:-125.95pt;margin-top:-23.7pt;width:36pt;height:1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39CE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4F26D998"/>
    <w:lvl w:ilvl="0">
      <w:start w:val="1"/>
      <w:numFmt w:val="bullet"/>
      <w:pStyle w:val="ListBullet2"/>
      <w:lvlText w:val="–"/>
      <w:lvlJc w:val="left"/>
      <w:pPr>
        <w:ind w:left="619" w:hanging="360"/>
      </w:pPr>
      <w:rPr>
        <w:rFonts w:ascii="Times New Roman" w:hAnsi="Times New Roman" w:cs="Times New Roman" w:hint="default"/>
        <w:color w:val="auto"/>
        <w:position w:val="2"/>
        <w:sz w:val="20"/>
      </w:rPr>
    </w:lvl>
  </w:abstractNum>
  <w:abstractNum w:abstractNumId="6" w15:restartNumberingAfterBreak="0">
    <w:nsid w:val="09D27878"/>
    <w:multiLevelType w:val="hybridMultilevel"/>
    <w:tmpl w:val="C8D2C070"/>
    <w:lvl w:ilvl="0" w:tplc="F892ADEA">
      <w:start w:val="1"/>
      <w:numFmt w:val="bullet"/>
      <w:lvlText w:val=""/>
      <w:lvlJc w:val="left"/>
      <w:pPr>
        <w:tabs>
          <w:tab w:val="num" w:pos="720"/>
        </w:tabs>
        <w:ind w:left="720" w:hanging="360"/>
      </w:pPr>
      <w:rPr>
        <w:rFonts w:ascii="Wingdings" w:hAnsi="Wingdings" w:hint="default"/>
      </w:rPr>
    </w:lvl>
    <w:lvl w:ilvl="1" w:tplc="670A70A2" w:tentative="1">
      <w:start w:val="1"/>
      <w:numFmt w:val="bullet"/>
      <w:lvlText w:val=""/>
      <w:lvlJc w:val="left"/>
      <w:pPr>
        <w:tabs>
          <w:tab w:val="num" w:pos="1440"/>
        </w:tabs>
        <w:ind w:left="1440" w:hanging="360"/>
      </w:pPr>
      <w:rPr>
        <w:rFonts w:ascii="Wingdings" w:hAnsi="Wingdings" w:hint="default"/>
      </w:rPr>
    </w:lvl>
    <w:lvl w:ilvl="2" w:tplc="66CCF762" w:tentative="1">
      <w:start w:val="1"/>
      <w:numFmt w:val="bullet"/>
      <w:lvlText w:val=""/>
      <w:lvlJc w:val="left"/>
      <w:pPr>
        <w:tabs>
          <w:tab w:val="num" w:pos="2160"/>
        </w:tabs>
        <w:ind w:left="2160" w:hanging="360"/>
      </w:pPr>
      <w:rPr>
        <w:rFonts w:ascii="Wingdings" w:hAnsi="Wingdings" w:hint="default"/>
      </w:rPr>
    </w:lvl>
    <w:lvl w:ilvl="3" w:tplc="1B3C485A" w:tentative="1">
      <w:start w:val="1"/>
      <w:numFmt w:val="bullet"/>
      <w:lvlText w:val=""/>
      <w:lvlJc w:val="left"/>
      <w:pPr>
        <w:tabs>
          <w:tab w:val="num" w:pos="2880"/>
        </w:tabs>
        <w:ind w:left="2880" w:hanging="360"/>
      </w:pPr>
      <w:rPr>
        <w:rFonts w:ascii="Wingdings" w:hAnsi="Wingdings" w:hint="default"/>
      </w:rPr>
    </w:lvl>
    <w:lvl w:ilvl="4" w:tplc="F10E3D22" w:tentative="1">
      <w:start w:val="1"/>
      <w:numFmt w:val="bullet"/>
      <w:lvlText w:val=""/>
      <w:lvlJc w:val="left"/>
      <w:pPr>
        <w:tabs>
          <w:tab w:val="num" w:pos="3600"/>
        </w:tabs>
        <w:ind w:left="3600" w:hanging="360"/>
      </w:pPr>
      <w:rPr>
        <w:rFonts w:ascii="Wingdings" w:hAnsi="Wingdings" w:hint="default"/>
      </w:rPr>
    </w:lvl>
    <w:lvl w:ilvl="5" w:tplc="C00C172C" w:tentative="1">
      <w:start w:val="1"/>
      <w:numFmt w:val="bullet"/>
      <w:lvlText w:val=""/>
      <w:lvlJc w:val="left"/>
      <w:pPr>
        <w:tabs>
          <w:tab w:val="num" w:pos="4320"/>
        </w:tabs>
        <w:ind w:left="4320" w:hanging="360"/>
      </w:pPr>
      <w:rPr>
        <w:rFonts w:ascii="Wingdings" w:hAnsi="Wingdings" w:hint="default"/>
      </w:rPr>
    </w:lvl>
    <w:lvl w:ilvl="6" w:tplc="3CF01226" w:tentative="1">
      <w:start w:val="1"/>
      <w:numFmt w:val="bullet"/>
      <w:lvlText w:val=""/>
      <w:lvlJc w:val="left"/>
      <w:pPr>
        <w:tabs>
          <w:tab w:val="num" w:pos="5040"/>
        </w:tabs>
        <w:ind w:left="5040" w:hanging="360"/>
      </w:pPr>
      <w:rPr>
        <w:rFonts w:ascii="Wingdings" w:hAnsi="Wingdings" w:hint="default"/>
      </w:rPr>
    </w:lvl>
    <w:lvl w:ilvl="7" w:tplc="9C0E6852" w:tentative="1">
      <w:start w:val="1"/>
      <w:numFmt w:val="bullet"/>
      <w:lvlText w:val=""/>
      <w:lvlJc w:val="left"/>
      <w:pPr>
        <w:tabs>
          <w:tab w:val="num" w:pos="5760"/>
        </w:tabs>
        <w:ind w:left="5760" w:hanging="360"/>
      </w:pPr>
      <w:rPr>
        <w:rFonts w:ascii="Wingdings" w:hAnsi="Wingdings" w:hint="default"/>
      </w:rPr>
    </w:lvl>
    <w:lvl w:ilvl="8" w:tplc="679422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01C74"/>
    <w:multiLevelType w:val="hybridMultilevel"/>
    <w:tmpl w:val="6B8E98CC"/>
    <w:lvl w:ilvl="0" w:tplc="5E3448C8">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D088F"/>
    <w:multiLevelType w:val="hybridMultilevel"/>
    <w:tmpl w:val="FA5C5F38"/>
    <w:lvl w:ilvl="0" w:tplc="3BE633C0">
      <w:start w:val="1"/>
      <w:numFmt w:val="bullet"/>
      <w:lvlText w:val=""/>
      <w:lvlJc w:val="left"/>
      <w:pPr>
        <w:ind w:left="720" w:hanging="360"/>
      </w:pPr>
      <w:rPr>
        <w:rFonts w:ascii="Symbol" w:hAnsi="Symbol" w:hint="default"/>
      </w:rPr>
    </w:lvl>
    <w:lvl w:ilvl="1" w:tplc="A2947604">
      <w:start w:val="1"/>
      <w:numFmt w:val="bullet"/>
      <w:lvlText w:val="o"/>
      <w:lvlJc w:val="left"/>
      <w:pPr>
        <w:ind w:left="1440" w:hanging="360"/>
      </w:pPr>
      <w:rPr>
        <w:rFonts w:ascii="Courier New" w:hAnsi="Courier New" w:hint="default"/>
      </w:rPr>
    </w:lvl>
    <w:lvl w:ilvl="2" w:tplc="009E14AC">
      <w:start w:val="1"/>
      <w:numFmt w:val="bullet"/>
      <w:lvlText w:val=""/>
      <w:lvlJc w:val="left"/>
      <w:pPr>
        <w:ind w:left="2160" w:hanging="360"/>
      </w:pPr>
      <w:rPr>
        <w:rFonts w:ascii="Wingdings" w:hAnsi="Wingdings" w:hint="default"/>
      </w:rPr>
    </w:lvl>
    <w:lvl w:ilvl="3" w:tplc="64FC8786">
      <w:start w:val="1"/>
      <w:numFmt w:val="bullet"/>
      <w:lvlText w:val=""/>
      <w:lvlJc w:val="left"/>
      <w:pPr>
        <w:ind w:left="2880" w:hanging="360"/>
      </w:pPr>
      <w:rPr>
        <w:rFonts w:ascii="Symbol" w:hAnsi="Symbol" w:hint="default"/>
      </w:rPr>
    </w:lvl>
    <w:lvl w:ilvl="4" w:tplc="C562F8B4">
      <w:start w:val="1"/>
      <w:numFmt w:val="bullet"/>
      <w:lvlText w:val="o"/>
      <w:lvlJc w:val="left"/>
      <w:pPr>
        <w:ind w:left="3600" w:hanging="360"/>
      </w:pPr>
      <w:rPr>
        <w:rFonts w:ascii="Courier New" w:hAnsi="Courier New" w:hint="default"/>
      </w:rPr>
    </w:lvl>
    <w:lvl w:ilvl="5" w:tplc="96B63EC6">
      <w:start w:val="1"/>
      <w:numFmt w:val="bullet"/>
      <w:lvlText w:val=""/>
      <w:lvlJc w:val="left"/>
      <w:pPr>
        <w:ind w:left="4320" w:hanging="360"/>
      </w:pPr>
      <w:rPr>
        <w:rFonts w:ascii="Wingdings" w:hAnsi="Wingdings" w:hint="default"/>
      </w:rPr>
    </w:lvl>
    <w:lvl w:ilvl="6" w:tplc="C644ABCC">
      <w:start w:val="1"/>
      <w:numFmt w:val="bullet"/>
      <w:lvlText w:val=""/>
      <w:lvlJc w:val="left"/>
      <w:pPr>
        <w:ind w:left="5040" w:hanging="360"/>
      </w:pPr>
      <w:rPr>
        <w:rFonts w:ascii="Symbol" w:hAnsi="Symbol" w:hint="default"/>
      </w:rPr>
    </w:lvl>
    <w:lvl w:ilvl="7" w:tplc="6010C3BE">
      <w:start w:val="1"/>
      <w:numFmt w:val="bullet"/>
      <w:lvlText w:val="o"/>
      <w:lvlJc w:val="left"/>
      <w:pPr>
        <w:ind w:left="5760" w:hanging="360"/>
      </w:pPr>
      <w:rPr>
        <w:rFonts w:ascii="Courier New" w:hAnsi="Courier New" w:hint="default"/>
      </w:rPr>
    </w:lvl>
    <w:lvl w:ilvl="8" w:tplc="E236DA0C">
      <w:start w:val="1"/>
      <w:numFmt w:val="bullet"/>
      <w:lvlText w:val=""/>
      <w:lvlJc w:val="left"/>
      <w:pPr>
        <w:ind w:left="6480" w:hanging="360"/>
      </w:pPr>
      <w:rPr>
        <w:rFonts w:ascii="Wingdings" w:hAnsi="Wingdings" w:hint="default"/>
      </w:rPr>
    </w:lvl>
  </w:abstractNum>
  <w:abstractNum w:abstractNumId="9" w15:restartNumberingAfterBreak="0">
    <w:nsid w:val="173B66E2"/>
    <w:multiLevelType w:val="multilevel"/>
    <w:tmpl w:val="5E00B434"/>
    <w:lvl w:ilvl="0">
      <w:start w:val="1"/>
      <w:numFmt w:val="lowerRoman"/>
      <w:lvlText w:val="%1."/>
      <w:lvlJc w:val="right"/>
      <w:pPr>
        <w:tabs>
          <w:tab w:val="num" w:pos="1440"/>
        </w:tabs>
        <w:ind w:left="1440" w:hanging="360"/>
      </w:pPr>
      <w:rPr>
        <w:rFonts w:hint="default"/>
      </w:rPr>
    </w:lvl>
    <w:lvl w:ilvl="1">
      <w:start w:val="1"/>
      <w:numFmt w:val="decimal"/>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10" w15:restartNumberingAfterBreak="0">
    <w:nsid w:val="1A1C4E81"/>
    <w:multiLevelType w:val="hybridMultilevel"/>
    <w:tmpl w:val="BC14F8F0"/>
    <w:lvl w:ilvl="0" w:tplc="B2AC269C">
      <w:start w:val="1"/>
      <w:numFmt w:val="bullet"/>
      <w:lvlText w:val=""/>
      <w:lvlJc w:val="left"/>
      <w:pPr>
        <w:ind w:left="720" w:hanging="360"/>
      </w:pPr>
      <w:rPr>
        <w:rFonts w:ascii="Symbol" w:hAnsi="Symbol" w:hint="default"/>
      </w:rPr>
    </w:lvl>
    <w:lvl w:ilvl="1" w:tplc="B7108080">
      <w:start w:val="1"/>
      <w:numFmt w:val="bullet"/>
      <w:lvlText w:val=""/>
      <w:lvlJc w:val="left"/>
      <w:pPr>
        <w:ind w:left="1440" w:hanging="360"/>
      </w:pPr>
      <w:rPr>
        <w:rFonts w:ascii="Wingdings" w:hAnsi="Wingdings" w:hint="default"/>
      </w:rPr>
    </w:lvl>
    <w:lvl w:ilvl="2" w:tplc="5424479C">
      <w:start w:val="1"/>
      <w:numFmt w:val="bullet"/>
      <w:lvlText w:val=""/>
      <w:lvlJc w:val="left"/>
      <w:pPr>
        <w:ind w:left="2160" w:hanging="360"/>
      </w:pPr>
      <w:rPr>
        <w:rFonts w:ascii="Wingdings" w:hAnsi="Wingdings" w:hint="default"/>
      </w:rPr>
    </w:lvl>
    <w:lvl w:ilvl="3" w:tplc="8B72FC58">
      <w:start w:val="1"/>
      <w:numFmt w:val="bullet"/>
      <w:lvlText w:val=""/>
      <w:lvlJc w:val="left"/>
      <w:pPr>
        <w:ind w:left="2880" w:hanging="360"/>
      </w:pPr>
      <w:rPr>
        <w:rFonts w:ascii="Symbol" w:hAnsi="Symbol" w:hint="default"/>
      </w:rPr>
    </w:lvl>
    <w:lvl w:ilvl="4" w:tplc="71402F06">
      <w:start w:val="1"/>
      <w:numFmt w:val="bullet"/>
      <w:lvlText w:val="o"/>
      <w:lvlJc w:val="left"/>
      <w:pPr>
        <w:ind w:left="3600" w:hanging="360"/>
      </w:pPr>
      <w:rPr>
        <w:rFonts w:ascii="Courier New" w:hAnsi="Courier New" w:hint="default"/>
      </w:rPr>
    </w:lvl>
    <w:lvl w:ilvl="5" w:tplc="5DB8CA04">
      <w:start w:val="1"/>
      <w:numFmt w:val="bullet"/>
      <w:lvlText w:val=""/>
      <w:lvlJc w:val="left"/>
      <w:pPr>
        <w:ind w:left="4320" w:hanging="360"/>
      </w:pPr>
      <w:rPr>
        <w:rFonts w:ascii="Wingdings" w:hAnsi="Wingdings" w:hint="default"/>
      </w:rPr>
    </w:lvl>
    <w:lvl w:ilvl="6" w:tplc="8A905736">
      <w:start w:val="1"/>
      <w:numFmt w:val="bullet"/>
      <w:lvlText w:val=""/>
      <w:lvlJc w:val="left"/>
      <w:pPr>
        <w:ind w:left="5040" w:hanging="360"/>
      </w:pPr>
      <w:rPr>
        <w:rFonts w:ascii="Symbol" w:hAnsi="Symbol" w:hint="default"/>
      </w:rPr>
    </w:lvl>
    <w:lvl w:ilvl="7" w:tplc="27AEB4CA">
      <w:start w:val="1"/>
      <w:numFmt w:val="bullet"/>
      <w:lvlText w:val="o"/>
      <w:lvlJc w:val="left"/>
      <w:pPr>
        <w:ind w:left="5760" w:hanging="360"/>
      </w:pPr>
      <w:rPr>
        <w:rFonts w:ascii="Courier New" w:hAnsi="Courier New" w:hint="default"/>
      </w:rPr>
    </w:lvl>
    <w:lvl w:ilvl="8" w:tplc="2B84EAC4">
      <w:start w:val="1"/>
      <w:numFmt w:val="bullet"/>
      <w:lvlText w:val=""/>
      <w:lvlJc w:val="left"/>
      <w:pPr>
        <w:ind w:left="6480" w:hanging="360"/>
      </w:pPr>
      <w:rPr>
        <w:rFonts w:ascii="Wingdings" w:hAnsi="Wingdings" w:hint="default"/>
      </w:rPr>
    </w:lvl>
  </w:abstractNum>
  <w:abstractNum w:abstractNumId="11" w15:restartNumberingAfterBreak="0">
    <w:nsid w:val="1BC643C9"/>
    <w:multiLevelType w:val="multilevel"/>
    <w:tmpl w:val="F64C6602"/>
    <w:lvl w:ilvl="0">
      <w:start w:val="1"/>
      <w:numFmt w:val="decimal"/>
      <w:lvlText w:val="%1."/>
      <w:lvlJc w:val="left"/>
      <w:pPr>
        <w:ind w:left="720" w:hanging="360"/>
      </w:pPr>
      <w:rPr>
        <w:rFonts w:hint="default"/>
      </w:rPr>
    </w:lvl>
    <w:lvl w:ilvl="1">
      <w:start w:val="2"/>
      <w:numFmt w:val="decimal"/>
      <w:lvlText w:val="%1.%2"/>
      <w:lvlJc w:val="left"/>
      <w:pPr>
        <w:ind w:left="1080" w:hanging="360"/>
      </w:pPr>
      <w:rPr>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82D0AC5"/>
    <w:multiLevelType w:val="hybridMultilevel"/>
    <w:tmpl w:val="532C1F52"/>
    <w:lvl w:ilvl="0" w:tplc="F0D4AF5A">
      <w:start w:val="1"/>
      <w:numFmt w:val="bullet"/>
      <w:pStyle w:val="ListBullet"/>
      <w:lvlText w:val=""/>
      <w:lvlJc w:val="left"/>
      <w:pPr>
        <w:ind w:left="360" w:hanging="360"/>
      </w:pPr>
      <w:rPr>
        <w:rFonts w:ascii="Symbol" w:hAnsi="Symbol" w:hint="default"/>
        <w:color w:val="auto"/>
        <w:position w:val="2"/>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EC07D43"/>
    <w:multiLevelType w:val="hybridMultilevel"/>
    <w:tmpl w:val="C484B96A"/>
    <w:lvl w:ilvl="0" w:tplc="D340DF72">
      <w:start w:val="1"/>
      <w:numFmt w:val="bullet"/>
      <w:pStyle w:val="ListBullet3"/>
      <w:lvlText w:val="•"/>
      <w:lvlJc w:val="left"/>
      <w:pPr>
        <w:ind w:left="1138" w:hanging="360"/>
      </w:pPr>
      <w:rPr>
        <w:rFonts w:asciiTheme="minorHAnsi" w:hAnsiTheme="minorHAnsi" w:hint="default"/>
        <w:color w:val="auto"/>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4" w15:restartNumberingAfterBreak="0">
    <w:nsid w:val="4F577DDC"/>
    <w:multiLevelType w:val="hybridMultilevel"/>
    <w:tmpl w:val="6A9C5FAC"/>
    <w:lvl w:ilvl="0" w:tplc="EA789200">
      <w:start w:val="1"/>
      <w:numFmt w:val="decimal"/>
      <w:pStyle w:val="ListNumb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E51E6"/>
    <w:multiLevelType w:val="hybridMultilevel"/>
    <w:tmpl w:val="748A3B78"/>
    <w:lvl w:ilvl="0" w:tplc="CDC49636">
      <w:start w:val="1"/>
      <w:numFmt w:val="bullet"/>
      <w:lvlText w:val=""/>
      <w:lvlJc w:val="left"/>
      <w:pPr>
        <w:tabs>
          <w:tab w:val="num" w:pos="720"/>
        </w:tabs>
        <w:ind w:left="720" w:hanging="360"/>
      </w:pPr>
      <w:rPr>
        <w:rFonts w:ascii="Wingdings" w:hAnsi="Wingdings" w:hint="default"/>
      </w:rPr>
    </w:lvl>
    <w:lvl w:ilvl="1" w:tplc="24FC1C3E" w:tentative="1">
      <w:start w:val="1"/>
      <w:numFmt w:val="bullet"/>
      <w:lvlText w:val=""/>
      <w:lvlJc w:val="left"/>
      <w:pPr>
        <w:tabs>
          <w:tab w:val="num" w:pos="1440"/>
        </w:tabs>
        <w:ind w:left="1440" w:hanging="360"/>
      </w:pPr>
      <w:rPr>
        <w:rFonts w:ascii="Wingdings" w:hAnsi="Wingdings" w:hint="default"/>
      </w:rPr>
    </w:lvl>
    <w:lvl w:ilvl="2" w:tplc="E154D7B4" w:tentative="1">
      <w:start w:val="1"/>
      <w:numFmt w:val="bullet"/>
      <w:lvlText w:val=""/>
      <w:lvlJc w:val="left"/>
      <w:pPr>
        <w:tabs>
          <w:tab w:val="num" w:pos="2160"/>
        </w:tabs>
        <w:ind w:left="2160" w:hanging="360"/>
      </w:pPr>
      <w:rPr>
        <w:rFonts w:ascii="Wingdings" w:hAnsi="Wingdings" w:hint="default"/>
      </w:rPr>
    </w:lvl>
    <w:lvl w:ilvl="3" w:tplc="CA5CA79A" w:tentative="1">
      <w:start w:val="1"/>
      <w:numFmt w:val="bullet"/>
      <w:lvlText w:val=""/>
      <w:lvlJc w:val="left"/>
      <w:pPr>
        <w:tabs>
          <w:tab w:val="num" w:pos="2880"/>
        </w:tabs>
        <w:ind w:left="2880" w:hanging="360"/>
      </w:pPr>
      <w:rPr>
        <w:rFonts w:ascii="Wingdings" w:hAnsi="Wingdings" w:hint="default"/>
      </w:rPr>
    </w:lvl>
    <w:lvl w:ilvl="4" w:tplc="288CF482" w:tentative="1">
      <w:start w:val="1"/>
      <w:numFmt w:val="bullet"/>
      <w:lvlText w:val=""/>
      <w:lvlJc w:val="left"/>
      <w:pPr>
        <w:tabs>
          <w:tab w:val="num" w:pos="3600"/>
        </w:tabs>
        <w:ind w:left="3600" w:hanging="360"/>
      </w:pPr>
      <w:rPr>
        <w:rFonts w:ascii="Wingdings" w:hAnsi="Wingdings" w:hint="default"/>
      </w:rPr>
    </w:lvl>
    <w:lvl w:ilvl="5" w:tplc="D2EA044A" w:tentative="1">
      <w:start w:val="1"/>
      <w:numFmt w:val="bullet"/>
      <w:lvlText w:val=""/>
      <w:lvlJc w:val="left"/>
      <w:pPr>
        <w:tabs>
          <w:tab w:val="num" w:pos="4320"/>
        </w:tabs>
        <w:ind w:left="4320" w:hanging="360"/>
      </w:pPr>
      <w:rPr>
        <w:rFonts w:ascii="Wingdings" w:hAnsi="Wingdings" w:hint="default"/>
      </w:rPr>
    </w:lvl>
    <w:lvl w:ilvl="6" w:tplc="E9087690" w:tentative="1">
      <w:start w:val="1"/>
      <w:numFmt w:val="bullet"/>
      <w:lvlText w:val=""/>
      <w:lvlJc w:val="left"/>
      <w:pPr>
        <w:tabs>
          <w:tab w:val="num" w:pos="5040"/>
        </w:tabs>
        <w:ind w:left="5040" w:hanging="360"/>
      </w:pPr>
      <w:rPr>
        <w:rFonts w:ascii="Wingdings" w:hAnsi="Wingdings" w:hint="default"/>
      </w:rPr>
    </w:lvl>
    <w:lvl w:ilvl="7" w:tplc="1668154C" w:tentative="1">
      <w:start w:val="1"/>
      <w:numFmt w:val="bullet"/>
      <w:lvlText w:val=""/>
      <w:lvlJc w:val="left"/>
      <w:pPr>
        <w:tabs>
          <w:tab w:val="num" w:pos="5760"/>
        </w:tabs>
        <w:ind w:left="5760" w:hanging="360"/>
      </w:pPr>
      <w:rPr>
        <w:rFonts w:ascii="Wingdings" w:hAnsi="Wingdings" w:hint="default"/>
      </w:rPr>
    </w:lvl>
    <w:lvl w:ilvl="8" w:tplc="6AE8D25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83D4E"/>
    <w:multiLevelType w:val="hybridMultilevel"/>
    <w:tmpl w:val="4516B4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7822BE"/>
    <w:multiLevelType w:val="hybridMultilevel"/>
    <w:tmpl w:val="F1A83BB8"/>
    <w:lvl w:ilvl="0" w:tplc="4AECB3BA">
      <w:start w:val="1"/>
      <w:numFmt w:val="bullet"/>
      <w:lvlText w:val=""/>
      <w:lvlJc w:val="left"/>
      <w:pPr>
        <w:tabs>
          <w:tab w:val="num" w:pos="720"/>
        </w:tabs>
        <w:ind w:left="720" w:hanging="360"/>
      </w:pPr>
      <w:rPr>
        <w:rFonts w:ascii="Wingdings" w:hAnsi="Wingdings" w:hint="default"/>
      </w:rPr>
    </w:lvl>
    <w:lvl w:ilvl="1" w:tplc="7EB4515E">
      <w:start w:val="1"/>
      <w:numFmt w:val="bullet"/>
      <w:lvlText w:val=""/>
      <w:lvlJc w:val="left"/>
      <w:pPr>
        <w:tabs>
          <w:tab w:val="num" w:pos="1440"/>
        </w:tabs>
        <w:ind w:left="1440" w:hanging="360"/>
      </w:pPr>
      <w:rPr>
        <w:rFonts w:ascii="Wingdings" w:hAnsi="Wingdings" w:hint="default"/>
      </w:rPr>
    </w:lvl>
    <w:lvl w:ilvl="2" w:tplc="067E495A">
      <w:numFmt w:val="bullet"/>
      <w:lvlText w:val=""/>
      <w:lvlJc w:val="left"/>
      <w:pPr>
        <w:tabs>
          <w:tab w:val="num" w:pos="2160"/>
        </w:tabs>
        <w:ind w:left="2160" w:hanging="360"/>
      </w:pPr>
      <w:rPr>
        <w:rFonts w:ascii="Wingdings" w:hAnsi="Wingdings" w:hint="default"/>
      </w:rPr>
    </w:lvl>
    <w:lvl w:ilvl="3" w:tplc="67467310" w:tentative="1">
      <w:start w:val="1"/>
      <w:numFmt w:val="bullet"/>
      <w:lvlText w:val=""/>
      <w:lvlJc w:val="left"/>
      <w:pPr>
        <w:tabs>
          <w:tab w:val="num" w:pos="2880"/>
        </w:tabs>
        <w:ind w:left="2880" w:hanging="360"/>
      </w:pPr>
      <w:rPr>
        <w:rFonts w:ascii="Wingdings" w:hAnsi="Wingdings" w:hint="default"/>
      </w:rPr>
    </w:lvl>
    <w:lvl w:ilvl="4" w:tplc="96E43902" w:tentative="1">
      <w:start w:val="1"/>
      <w:numFmt w:val="bullet"/>
      <w:lvlText w:val=""/>
      <w:lvlJc w:val="left"/>
      <w:pPr>
        <w:tabs>
          <w:tab w:val="num" w:pos="3600"/>
        </w:tabs>
        <w:ind w:left="3600" w:hanging="360"/>
      </w:pPr>
      <w:rPr>
        <w:rFonts w:ascii="Wingdings" w:hAnsi="Wingdings" w:hint="default"/>
      </w:rPr>
    </w:lvl>
    <w:lvl w:ilvl="5" w:tplc="912CAB2E" w:tentative="1">
      <w:start w:val="1"/>
      <w:numFmt w:val="bullet"/>
      <w:lvlText w:val=""/>
      <w:lvlJc w:val="left"/>
      <w:pPr>
        <w:tabs>
          <w:tab w:val="num" w:pos="4320"/>
        </w:tabs>
        <w:ind w:left="4320" w:hanging="360"/>
      </w:pPr>
      <w:rPr>
        <w:rFonts w:ascii="Wingdings" w:hAnsi="Wingdings" w:hint="default"/>
      </w:rPr>
    </w:lvl>
    <w:lvl w:ilvl="6" w:tplc="A7029B78" w:tentative="1">
      <w:start w:val="1"/>
      <w:numFmt w:val="bullet"/>
      <w:lvlText w:val=""/>
      <w:lvlJc w:val="left"/>
      <w:pPr>
        <w:tabs>
          <w:tab w:val="num" w:pos="5040"/>
        </w:tabs>
        <w:ind w:left="5040" w:hanging="360"/>
      </w:pPr>
      <w:rPr>
        <w:rFonts w:ascii="Wingdings" w:hAnsi="Wingdings" w:hint="default"/>
      </w:rPr>
    </w:lvl>
    <w:lvl w:ilvl="7" w:tplc="D0143546" w:tentative="1">
      <w:start w:val="1"/>
      <w:numFmt w:val="bullet"/>
      <w:lvlText w:val=""/>
      <w:lvlJc w:val="left"/>
      <w:pPr>
        <w:tabs>
          <w:tab w:val="num" w:pos="5760"/>
        </w:tabs>
        <w:ind w:left="5760" w:hanging="360"/>
      </w:pPr>
      <w:rPr>
        <w:rFonts w:ascii="Wingdings" w:hAnsi="Wingdings" w:hint="default"/>
      </w:rPr>
    </w:lvl>
    <w:lvl w:ilvl="8" w:tplc="4B60FE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6F1ACE"/>
    <w:multiLevelType w:val="hybridMultilevel"/>
    <w:tmpl w:val="9D30C150"/>
    <w:lvl w:ilvl="0" w:tplc="35DEF5CA">
      <w:start w:val="1"/>
      <w:numFmt w:val="bullet"/>
      <w:lvlText w:val=""/>
      <w:lvlJc w:val="left"/>
      <w:pPr>
        <w:ind w:left="1440" w:hanging="360"/>
      </w:pPr>
      <w:rPr>
        <w:rFonts w:ascii="Wingdings" w:hAnsi="Wingdings" w:hint="default"/>
        <w:color w:val="2C2826"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0F2BBE"/>
    <w:multiLevelType w:val="hybridMultilevel"/>
    <w:tmpl w:val="D8BC2C5E"/>
    <w:lvl w:ilvl="0" w:tplc="6C3CD28E">
      <w:start w:val="1"/>
      <w:numFmt w:val="upperLetter"/>
      <w:pStyle w:val="ListAlpha"/>
      <w:lvlText w:val="%1."/>
      <w:lvlJc w:val="left"/>
      <w:pPr>
        <w:tabs>
          <w:tab w:val="num" w:pos="720"/>
        </w:tabs>
        <w:ind w:left="720"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6A207D6"/>
    <w:multiLevelType w:val="hybridMultilevel"/>
    <w:tmpl w:val="ADAE5CCE"/>
    <w:lvl w:ilvl="0" w:tplc="35DEF5CA">
      <w:start w:val="1"/>
      <w:numFmt w:val="bullet"/>
      <w:lvlText w:val=""/>
      <w:lvlJc w:val="left"/>
      <w:pPr>
        <w:ind w:left="720" w:hanging="360"/>
      </w:pPr>
      <w:rPr>
        <w:rFonts w:ascii="Wingdings" w:hAnsi="Wingdings" w:hint="default"/>
        <w:color w:val="2C2826"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3778A"/>
    <w:multiLevelType w:val="hybridMultilevel"/>
    <w:tmpl w:val="B17A1E08"/>
    <w:lvl w:ilvl="0" w:tplc="9C72401E">
      <w:start w:val="1"/>
      <w:numFmt w:val="lowerLetter"/>
      <w:pStyle w:val="ListAlpha2"/>
      <w:lvlText w:val="%1."/>
      <w:lvlJc w:val="left"/>
      <w:pPr>
        <w:tabs>
          <w:tab w:val="num" w:pos="1440"/>
        </w:tabs>
        <w:ind w:left="1440"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7F762DF0"/>
    <w:multiLevelType w:val="hybridMultilevel"/>
    <w:tmpl w:val="30F8141E"/>
    <w:lvl w:ilvl="0" w:tplc="4AECB3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19"/>
  </w:num>
  <w:num w:numId="4">
    <w:abstractNumId w:val="21"/>
  </w:num>
  <w:num w:numId="5">
    <w:abstractNumId w:val="5"/>
  </w:num>
  <w:num w:numId="6">
    <w:abstractNumId w:val="13"/>
  </w:num>
  <w:num w:numId="7">
    <w:abstractNumId w:val="4"/>
  </w:num>
  <w:num w:numId="8">
    <w:abstractNumId w:val="3"/>
  </w:num>
  <w:num w:numId="9">
    <w:abstractNumId w:val="7"/>
  </w:num>
  <w:num w:numId="10">
    <w:abstractNumId w:val="2"/>
  </w:num>
  <w:num w:numId="11">
    <w:abstractNumId w:val="1"/>
  </w:num>
  <w:num w:numId="12">
    <w:abstractNumId w:val="0"/>
  </w:num>
  <w:num w:numId="13">
    <w:abstractNumId w:val="14"/>
  </w:num>
  <w:num w:numId="14">
    <w:abstractNumId w:val="12"/>
  </w:num>
  <w:num w:numId="15">
    <w:abstractNumId w:val="16"/>
  </w:num>
  <w:num w:numId="16">
    <w:abstractNumId w:val="11"/>
  </w:num>
  <w:num w:numId="17">
    <w:abstractNumId w:val="17"/>
  </w:num>
  <w:num w:numId="18">
    <w:abstractNumId w:val="18"/>
  </w:num>
  <w:num w:numId="19">
    <w:abstractNumId w:val="22"/>
  </w:num>
  <w:num w:numId="20">
    <w:abstractNumId w:val="15"/>
  </w:num>
  <w:num w:numId="21">
    <w:abstractNumId w:val="6"/>
  </w:num>
  <w:num w:numId="22">
    <w:abstractNumId w:val="20"/>
  </w:num>
  <w:num w:numId="2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documentProtection w:edit="readOnly" w:enforcement="0"/>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7A"/>
    <w:rsid w:val="000010F1"/>
    <w:rsid w:val="00003878"/>
    <w:rsid w:val="00003C43"/>
    <w:rsid w:val="000054AB"/>
    <w:rsid w:val="000058EC"/>
    <w:rsid w:val="00011752"/>
    <w:rsid w:val="00013229"/>
    <w:rsid w:val="00025E4E"/>
    <w:rsid w:val="000264AD"/>
    <w:rsid w:val="0002672E"/>
    <w:rsid w:val="00034CBB"/>
    <w:rsid w:val="00037E4D"/>
    <w:rsid w:val="00040BDA"/>
    <w:rsid w:val="00041526"/>
    <w:rsid w:val="00046428"/>
    <w:rsid w:val="00046535"/>
    <w:rsid w:val="000471DA"/>
    <w:rsid w:val="000507C3"/>
    <w:rsid w:val="000542DB"/>
    <w:rsid w:val="00054835"/>
    <w:rsid w:val="00060327"/>
    <w:rsid w:val="00060DB9"/>
    <w:rsid w:val="00062031"/>
    <w:rsid w:val="00073901"/>
    <w:rsid w:val="00076903"/>
    <w:rsid w:val="00077182"/>
    <w:rsid w:val="00077C0D"/>
    <w:rsid w:val="00082B67"/>
    <w:rsid w:val="00082FA6"/>
    <w:rsid w:val="000856C4"/>
    <w:rsid w:val="00090851"/>
    <w:rsid w:val="000A063A"/>
    <w:rsid w:val="000A2BED"/>
    <w:rsid w:val="000A757B"/>
    <w:rsid w:val="000B308C"/>
    <w:rsid w:val="000B542A"/>
    <w:rsid w:val="000B5D8F"/>
    <w:rsid w:val="000B720D"/>
    <w:rsid w:val="000C4BC7"/>
    <w:rsid w:val="000C6ABA"/>
    <w:rsid w:val="000C72A1"/>
    <w:rsid w:val="000D1386"/>
    <w:rsid w:val="000D52A3"/>
    <w:rsid w:val="000E72B5"/>
    <w:rsid w:val="000F2A19"/>
    <w:rsid w:val="000F2E7E"/>
    <w:rsid w:val="000F37A1"/>
    <w:rsid w:val="000F64E3"/>
    <w:rsid w:val="000F7A2F"/>
    <w:rsid w:val="0010005A"/>
    <w:rsid w:val="00103A34"/>
    <w:rsid w:val="00106235"/>
    <w:rsid w:val="00106968"/>
    <w:rsid w:val="00106C6F"/>
    <w:rsid w:val="001071FA"/>
    <w:rsid w:val="001102F4"/>
    <w:rsid w:val="00111E23"/>
    <w:rsid w:val="00114DDA"/>
    <w:rsid w:val="001208C1"/>
    <w:rsid w:val="0012166E"/>
    <w:rsid w:val="00122917"/>
    <w:rsid w:val="0012291D"/>
    <w:rsid w:val="00122F69"/>
    <w:rsid w:val="00125902"/>
    <w:rsid w:val="00134DBF"/>
    <w:rsid w:val="00137DAD"/>
    <w:rsid w:val="00140B5A"/>
    <w:rsid w:val="00142467"/>
    <w:rsid w:val="00142B13"/>
    <w:rsid w:val="00143565"/>
    <w:rsid w:val="00145428"/>
    <w:rsid w:val="00152262"/>
    <w:rsid w:val="00153DAA"/>
    <w:rsid w:val="00154C90"/>
    <w:rsid w:val="0015570F"/>
    <w:rsid w:val="00156C45"/>
    <w:rsid w:val="0015745B"/>
    <w:rsid w:val="001650F7"/>
    <w:rsid w:val="00167786"/>
    <w:rsid w:val="00174F20"/>
    <w:rsid w:val="0017689A"/>
    <w:rsid w:val="00186D57"/>
    <w:rsid w:val="001905D3"/>
    <w:rsid w:val="00191006"/>
    <w:rsid w:val="00192780"/>
    <w:rsid w:val="00194BEC"/>
    <w:rsid w:val="0019673D"/>
    <w:rsid w:val="00197EEE"/>
    <w:rsid w:val="001A0863"/>
    <w:rsid w:val="001A0E1F"/>
    <w:rsid w:val="001A1F74"/>
    <w:rsid w:val="001A21BF"/>
    <w:rsid w:val="001A755E"/>
    <w:rsid w:val="001B44E0"/>
    <w:rsid w:val="001B50C5"/>
    <w:rsid w:val="001C0438"/>
    <w:rsid w:val="001C0DD0"/>
    <w:rsid w:val="001C1CAD"/>
    <w:rsid w:val="001C6414"/>
    <w:rsid w:val="001D2BC7"/>
    <w:rsid w:val="001D372F"/>
    <w:rsid w:val="001E0C7B"/>
    <w:rsid w:val="001E21E6"/>
    <w:rsid w:val="001E4F9D"/>
    <w:rsid w:val="001F30E6"/>
    <w:rsid w:val="00205265"/>
    <w:rsid w:val="002053EF"/>
    <w:rsid w:val="00215104"/>
    <w:rsid w:val="0021698A"/>
    <w:rsid w:val="00222341"/>
    <w:rsid w:val="002232D9"/>
    <w:rsid w:val="002319FE"/>
    <w:rsid w:val="00231F03"/>
    <w:rsid w:val="00232559"/>
    <w:rsid w:val="00234C1B"/>
    <w:rsid w:val="00243B5C"/>
    <w:rsid w:val="0024758D"/>
    <w:rsid w:val="0025337C"/>
    <w:rsid w:val="002556EE"/>
    <w:rsid w:val="00261C64"/>
    <w:rsid w:val="0026217D"/>
    <w:rsid w:val="00262483"/>
    <w:rsid w:val="00263290"/>
    <w:rsid w:val="00264C1B"/>
    <w:rsid w:val="00264F49"/>
    <w:rsid w:val="00271157"/>
    <w:rsid w:val="002736CC"/>
    <w:rsid w:val="002747F0"/>
    <w:rsid w:val="0027657A"/>
    <w:rsid w:val="002772A1"/>
    <w:rsid w:val="00280E4C"/>
    <w:rsid w:val="00283552"/>
    <w:rsid w:val="002845BD"/>
    <w:rsid w:val="00284609"/>
    <w:rsid w:val="00284DB3"/>
    <w:rsid w:val="002929BA"/>
    <w:rsid w:val="00293129"/>
    <w:rsid w:val="002941D3"/>
    <w:rsid w:val="00294C53"/>
    <w:rsid w:val="002975B9"/>
    <w:rsid w:val="002A15F1"/>
    <w:rsid w:val="002A1746"/>
    <w:rsid w:val="002A25F1"/>
    <w:rsid w:val="002A2DD1"/>
    <w:rsid w:val="002A326D"/>
    <w:rsid w:val="002A643A"/>
    <w:rsid w:val="002A6D3C"/>
    <w:rsid w:val="002B1127"/>
    <w:rsid w:val="002B3D03"/>
    <w:rsid w:val="002B788B"/>
    <w:rsid w:val="002C03F0"/>
    <w:rsid w:val="002C5605"/>
    <w:rsid w:val="002C6A0C"/>
    <w:rsid w:val="002C79BC"/>
    <w:rsid w:val="002C7BC5"/>
    <w:rsid w:val="002D1C71"/>
    <w:rsid w:val="002D664E"/>
    <w:rsid w:val="002D6BC2"/>
    <w:rsid w:val="002E1279"/>
    <w:rsid w:val="002E2C3F"/>
    <w:rsid w:val="002E50A0"/>
    <w:rsid w:val="002E6AFC"/>
    <w:rsid w:val="002E759C"/>
    <w:rsid w:val="002F31D6"/>
    <w:rsid w:val="002F4EFC"/>
    <w:rsid w:val="002F5355"/>
    <w:rsid w:val="003002EE"/>
    <w:rsid w:val="00300D7F"/>
    <w:rsid w:val="00301997"/>
    <w:rsid w:val="003024E9"/>
    <w:rsid w:val="00303F2D"/>
    <w:rsid w:val="00304B42"/>
    <w:rsid w:val="00306FBA"/>
    <w:rsid w:val="00307A3E"/>
    <w:rsid w:val="003124DF"/>
    <w:rsid w:val="00312869"/>
    <w:rsid w:val="0031434C"/>
    <w:rsid w:val="00323063"/>
    <w:rsid w:val="003241F3"/>
    <w:rsid w:val="00327443"/>
    <w:rsid w:val="003300CD"/>
    <w:rsid w:val="003303EE"/>
    <w:rsid w:val="00331376"/>
    <w:rsid w:val="00336671"/>
    <w:rsid w:val="0034362D"/>
    <w:rsid w:val="003500DA"/>
    <w:rsid w:val="00351BEC"/>
    <w:rsid w:val="00356FF9"/>
    <w:rsid w:val="0035782E"/>
    <w:rsid w:val="00360C9A"/>
    <w:rsid w:val="00365785"/>
    <w:rsid w:val="003678D7"/>
    <w:rsid w:val="00372D14"/>
    <w:rsid w:val="00373975"/>
    <w:rsid w:val="00376CB7"/>
    <w:rsid w:val="00376DCD"/>
    <w:rsid w:val="0038050C"/>
    <w:rsid w:val="0038090F"/>
    <w:rsid w:val="00383FE1"/>
    <w:rsid w:val="00384C0A"/>
    <w:rsid w:val="00384D47"/>
    <w:rsid w:val="00386E33"/>
    <w:rsid w:val="00387619"/>
    <w:rsid w:val="00391F9A"/>
    <w:rsid w:val="0039211C"/>
    <w:rsid w:val="003923BF"/>
    <w:rsid w:val="003974EE"/>
    <w:rsid w:val="00397BD4"/>
    <w:rsid w:val="003A4A27"/>
    <w:rsid w:val="003A549C"/>
    <w:rsid w:val="003A7FB1"/>
    <w:rsid w:val="003B067F"/>
    <w:rsid w:val="003B5F74"/>
    <w:rsid w:val="003C1171"/>
    <w:rsid w:val="003C2D56"/>
    <w:rsid w:val="003C51B1"/>
    <w:rsid w:val="003C58A4"/>
    <w:rsid w:val="003D1EFB"/>
    <w:rsid w:val="003D6894"/>
    <w:rsid w:val="003D7D22"/>
    <w:rsid w:val="003E0AC7"/>
    <w:rsid w:val="003E27B1"/>
    <w:rsid w:val="003E4FB2"/>
    <w:rsid w:val="003E6EAD"/>
    <w:rsid w:val="003F2296"/>
    <w:rsid w:val="003F2356"/>
    <w:rsid w:val="003F49C6"/>
    <w:rsid w:val="004043F2"/>
    <w:rsid w:val="00407A53"/>
    <w:rsid w:val="00410626"/>
    <w:rsid w:val="004114D8"/>
    <w:rsid w:val="00426CDF"/>
    <w:rsid w:val="00431AEB"/>
    <w:rsid w:val="00431E2B"/>
    <w:rsid w:val="00434575"/>
    <w:rsid w:val="00434CAC"/>
    <w:rsid w:val="004409E6"/>
    <w:rsid w:val="00445B87"/>
    <w:rsid w:val="004551FB"/>
    <w:rsid w:val="00457C71"/>
    <w:rsid w:val="00465AEE"/>
    <w:rsid w:val="00465F40"/>
    <w:rsid w:val="00475EA5"/>
    <w:rsid w:val="0048445C"/>
    <w:rsid w:val="0048515B"/>
    <w:rsid w:val="00494059"/>
    <w:rsid w:val="00494D5C"/>
    <w:rsid w:val="004960D3"/>
    <w:rsid w:val="004A7828"/>
    <w:rsid w:val="004B0813"/>
    <w:rsid w:val="004B12CB"/>
    <w:rsid w:val="004B3800"/>
    <w:rsid w:val="004B6BE3"/>
    <w:rsid w:val="004C0B9E"/>
    <w:rsid w:val="004C3EA2"/>
    <w:rsid w:val="004C497D"/>
    <w:rsid w:val="004C6A59"/>
    <w:rsid w:val="004C768E"/>
    <w:rsid w:val="004E39F6"/>
    <w:rsid w:val="004E7CEB"/>
    <w:rsid w:val="004F1C4B"/>
    <w:rsid w:val="004F29E4"/>
    <w:rsid w:val="004F6154"/>
    <w:rsid w:val="004F7B60"/>
    <w:rsid w:val="005005F7"/>
    <w:rsid w:val="00501DA9"/>
    <w:rsid w:val="00511660"/>
    <w:rsid w:val="00512E80"/>
    <w:rsid w:val="005136AF"/>
    <w:rsid w:val="00520715"/>
    <w:rsid w:val="00523688"/>
    <w:rsid w:val="00526BAA"/>
    <w:rsid w:val="00526D16"/>
    <w:rsid w:val="00532878"/>
    <w:rsid w:val="00533BDA"/>
    <w:rsid w:val="00536986"/>
    <w:rsid w:val="00537396"/>
    <w:rsid w:val="005374B3"/>
    <w:rsid w:val="00537F46"/>
    <w:rsid w:val="00541591"/>
    <w:rsid w:val="0054282B"/>
    <w:rsid w:val="005431FC"/>
    <w:rsid w:val="00545E89"/>
    <w:rsid w:val="00546D48"/>
    <w:rsid w:val="0055480C"/>
    <w:rsid w:val="00554FEB"/>
    <w:rsid w:val="0055690F"/>
    <w:rsid w:val="00562879"/>
    <w:rsid w:val="0056489C"/>
    <w:rsid w:val="005658BF"/>
    <w:rsid w:val="00572169"/>
    <w:rsid w:val="00572EAF"/>
    <w:rsid w:val="00575242"/>
    <w:rsid w:val="00575659"/>
    <w:rsid w:val="00575A5E"/>
    <w:rsid w:val="0058282A"/>
    <w:rsid w:val="00583F85"/>
    <w:rsid w:val="005846B1"/>
    <w:rsid w:val="005906A2"/>
    <w:rsid w:val="00592CFF"/>
    <w:rsid w:val="00593984"/>
    <w:rsid w:val="00597C2D"/>
    <w:rsid w:val="005A1EB4"/>
    <w:rsid w:val="005B37AA"/>
    <w:rsid w:val="005C0B0E"/>
    <w:rsid w:val="005C1DE6"/>
    <w:rsid w:val="005C3E36"/>
    <w:rsid w:val="005C5CD5"/>
    <w:rsid w:val="005C7259"/>
    <w:rsid w:val="005D093E"/>
    <w:rsid w:val="005D3527"/>
    <w:rsid w:val="005D5239"/>
    <w:rsid w:val="005D66AA"/>
    <w:rsid w:val="005E1BA5"/>
    <w:rsid w:val="005E1BB1"/>
    <w:rsid w:val="005E1DEA"/>
    <w:rsid w:val="005E2787"/>
    <w:rsid w:val="005E75A4"/>
    <w:rsid w:val="0060051F"/>
    <w:rsid w:val="00601C8E"/>
    <w:rsid w:val="00607E7D"/>
    <w:rsid w:val="00611148"/>
    <w:rsid w:val="00614D2E"/>
    <w:rsid w:val="0062251D"/>
    <w:rsid w:val="00623320"/>
    <w:rsid w:val="00623854"/>
    <w:rsid w:val="00623A04"/>
    <w:rsid w:val="006250C2"/>
    <w:rsid w:val="0062559A"/>
    <w:rsid w:val="006329CA"/>
    <w:rsid w:val="00636F65"/>
    <w:rsid w:val="0063775C"/>
    <w:rsid w:val="00641B07"/>
    <w:rsid w:val="0064364B"/>
    <w:rsid w:val="00644774"/>
    <w:rsid w:val="00645B1C"/>
    <w:rsid w:val="00657DDE"/>
    <w:rsid w:val="00662E44"/>
    <w:rsid w:val="00662FE5"/>
    <w:rsid w:val="00666A9F"/>
    <w:rsid w:val="00670068"/>
    <w:rsid w:val="006747FD"/>
    <w:rsid w:val="006765FC"/>
    <w:rsid w:val="00680444"/>
    <w:rsid w:val="0068045C"/>
    <w:rsid w:val="00684A7A"/>
    <w:rsid w:val="006860DC"/>
    <w:rsid w:val="00694C33"/>
    <w:rsid w:val="00697DC6"/>
    <w:rsid w:val="006B003D"/>
    <w:rsid w:val="006B7EAB"/>
    <w:rsid w:val="006C05C0"/>
    <w:rsid w:val="006C614F"/>
    <w:rsid w:val="006C75F1"/>
    <w:rsid w:val="006C7B05"/>
    <w:rsid w:val="006C7C71"/>
    <w:rsid w:val="006D2DD3"/>
    <w:rsid w:val="006D3F40"/>
    <w:rsid w:val="006E4704"/>
    <w:rsid w:val="006E4F5E"/>
    <w:rsid w:val="006E560A"/>
    <w:rsid w:val="006E78C3"/>
    <w:rsid w:val="006F5101"/>
    <w:rsid w:val="006F63C2"/>
    <w:rsid w:val="007027F6"/>
    <w:rsid w:val="00704233"/>
    <w:rsid w:val="00705897"/>
    <w:rsid w:val="00706393"/>
    <w:rsid w:val="00714AE7"/>
    <w:rsid w:val="007217F9"/>
    <w:rsid w:val="00721D01"/>
    <w:rsid w:val="00721E5B"/>
    <w:rsid w:val="00721EC7"/>
    <w:rsid w:val="00726808"/>
    <w:rsid w:val="00733948"/>
    <w:rsid w:val="00734307"/>
    <w:rsid w:val="00735AE5"/>
    <w:rsid w:val="00736DF7"/>
    <w:rsid w:val="00737FD6"/>
    <w:rsid w:val="007406EF"/>
    <w:rsid w:val="00741916"/>
    <w:rsid w:val="007473D1"/>
    <w:rsid w:val="00750326"/>
    <w:rsid w:val="00751B2E"/>
    <w:rsid w:val="007553FF"/>
    <w:rsid w:val="007607DB"/>
    <w:rsid w:val="00762B98"/>
    <w:rsid w:val="00763B38"/>
    <w:rsid w:val="00764675"/>
    <w:rsid w:val="007647AA"/>
    <w:rsid w:val="00765B90"/>
    <w:rsid w:val="0077476F"/>
    <w:rsid w:val="0077484B"/>
    <w:rsid w:val="00775D46"/>
    <w:rsid w:val="007814FD"/>
    <w:rsid w:val="00781CCB"/>
    <w:rsid w:val="00782568"/>
    <w:rsid w:val="007842FE"/>
    <w:rsid w:val="007845AC"/>
    <w:rsid w:val="00791B7C"/>
    <w:rsid w:val="007A3054"/>
    <w:rsid w:val="007A31C8"/>
    <w:rsid w:val="007A3453"/>
    <w:rsid w:val="007A6AE6"/>
    <w:rsid w:val="007B3DB3"/>
    <w:rsid w:val="007B48E7"/>
    <w:rsid w:val="007C4DE7"/>
    <w:rsid w:val="007D4BB0"/>
    <w:rsid w:val="007E123C"/>
    <w:rsid w:val="007E1B2D"/>
    <w:rsid w:val="007E3275"/>
    <w:rsid w:val="007E3C2F"/>
    <w:rsid w:val="007E56C0"/>
    <w:rsid w:val="007E592F"/>
    <w:rsid w:val="007F0305"/>
    <w:rsid w:val="007F11D2"/>
    <w:rsid w:val="007F22D7"/>
    <w:rsid w:val="007F5720"/>
    <w:rsid w:val="007F7824"/>
    <w:rsid w:val="008005D1"/>
    <w:rsid w:val="00803DFC"/>
    <w:rsid w:val="008043D2"/>
    <w:rsid w:val="008061FF"/>
    <w:rsid w:val="00811DE8"/>
    <w:rsid w:val="00812956"/>
    <w:rsid w:val="00815FEE"/>
    <w:rsid w:val="00817404"/>
    <w:rsid w:val="00823048"/>
    <w:rsid w:val="008240A0"/>
    <w:rsid w:val="00824909"/>
    <w:rsid w:val="00826B21"/>
    <w:rsid w:val="00830389"/>
    <w:rsid w:val="00834782"/>
    <w:rsid w:val="00834E45"/>
    <w:rsid w:val="008356BA"/>
    <w:rsid w:val="00837E10"/>
    <w:rsid w:val="0084096D"/>
    <w:rsid w:val="0085142D"/>
    <w:rsid w:val="00852BA5"/>
    <w:rsid w:val="0085376D"/>
    <w:rsid w:val="00854845"/>
    <w:rsid w:val="008564C3"/>
    <w:rsid w:val="008623F3"/>
    <w:rsid w:val="00866F5F"/>
    <w:rsid w:val="0087028A"/>
    <w:rsid w:val="00872E91"/>
    <w:rsid w:val="00873B45"/>
    <w:rsid w:val="00874A76"/>
    <w:rsid w:val="008800A6"/>
    <w:rsid w:val="008804E0"/>
    <w:rsid w:val="00880657"/>
    <w:rsid w:val="00882B55"/>
    <w:rsid w:val="00884399"/>
    <w:rsid w:val="00885297"/>
    <w:rsid w:val="00885B0F"/>
    <w:rsid w:val="00886988"/>
    <w:rsid w:val="00890CC4"/>
    <w:rsid w:val="00892000"/>
    <w:rsid w:val="0089529C"/>
    <w:rsid w:val="008960D3"/>
    <w:rsid w:val="008963DC"/>
    <w:rsid w:val="008979CD"/>
    <w:rsid w:val="008B0FFF"/>
    <w:rsid w:val="008B327D"/>
    <w:rsid w:val="008B5716"/>
    <w:rsid w:val="008B7EDB"/>
    <w:rsid w:val="008C1A25"/>
    <w:rsid w:val="008C1FD6"/>
    <w:rsid w:val="008D2FBC"/>
    <w:rsid w:val="008D36C8"/>
    <w:rsid w:val="008D7B58"/>
    <w:rsid w:val="008E04B2"/>
    <w:rsid w:val="008E110A"/>
    <w:rsid w:val="008E1D84"/>
    <w:rsid w:val="00903C94"/>
    <w:rsid w:val="00903F3D"/>
    <w:rsid w:val="00905DBD"/>
    <w:rsid w:val="009067E7"/>
    <w:rsid w:val="009079C6"/>
    <w:rsid w:val="00912758"/>
    <w:rsid w:val="00912990"/>
    <w:rsid w:val="009209BF"/>
    <w:rsid w:val="00922510"/>
    <w:rsid w:val="0092475A"/>
    <w:rsid w:val="00924E2E"/>
    <w:rsid w:val="00925055"/>
    <w:rsid w:val="0093098F"/>
    <w:rsid w:val="009309E7"/>
    <w:rsid w:val="00931ADA"/>
    <w:rsid w:val="009323B3"/>
    <w:rsid w:val="00933A1D"/>
    <w:rsid w:val="00934A70"/>
    <w:rsid w:val="009379F5"/>
    <w:rsid w:val="0094224D"/>
    <w:rsid w:val="00946EF2"/>
    <w:rsid w:val="009520D9"/>
    <w:rsid w:val="0095503B"/>
    <w:rsid w:val="00960825"/>
    <w:rsid w:val="00960E9F"/>
    <w:rsid w:val="00961EC7"/>
    <w:rsid w:val="00962CBF"/>
    <w:rsid w:val="00967DB6"/>
    <w:rsid w:val="00967DB9"/>
    <w:rsid w:val="00971C30"/>
    <w:rsid w:val="00972FFA"/>
    <w:rsid w:val="009733CF"/>
    <w:rsid w:val="0097440F"/>
    <w:rsid w:val="009765C9"/>
    <w:rsid w:val="00981DF0"/>
    <w:rsid w:val="00983842"/>
    <w:rsid w:val="00984B24"/>
    <w:rsid w:val="00987A37"/>
    <w:rsid w:val="009901EF"/>
    <w:rsid w:val="00990F5E"/>
    <w:rsid w:val="00992B1B"/>
    <w:rsid w:val="009943F2"/>
    <w:rsid w:val="009945DF"/>
    <w:rsid w:val="009948C1"/>
    <w:rsid w:val="00996092"/>
    <w:rsid w:val="009A4AA6"/>
    <w:rsid w:val="009A60E6"/>
    <w:rsid w:val="009A681F"/>
    <w:rsid w:val="009A708D"/>
    <w:rsid w:val="009A789A"/>
    <w:rsid w:val="009A7D50"/>
    <w:rsid w:val="009B281B"/>
    <w:rsid w:val="009B513A"/>
    <w:rsid w:val="009B7CAF"/>
    <w:rsid w:val="009C0F14"/>
    <w:rsid w:val="009C261B"/>
    <w:rsid w:val="009C2CE4"/>
    <w:rsid w:val="009C5A75"/>
    <w:rsid w:val="009C5B94"/>
    <w:rsid w:val="009C6836"/>
    <w:rsid w:val="009C7E3F"/>
    <w:rsid w:val="009D2B19"/>
    <w:rsid w:val="009D677C"/>
    <w:rsid w:val="009D6D67"/>
    <w:rsid w:val="009E093C"/>
    <w:rsid w:val="009E2901"/>
    <w:rsid w:val="009E2FEA"/>
    <w:rsid w:val="009E58DC"/>
    <w:rsid w:val="009E6460"/>
    <w:rsid w:val="009E64A7"/>
    <w:rsid w:val="009E6940"/>
    <w:rsid w:val="009F0867"/>
    <w:rsid w:val="009F5BA9"/>
    <w:rsid w:val="009F6A8E"/>
    <w:rsid w:val="00A001A4"/>
    <w:rsid w:val="00A11CD2"/>
    <w:rsid w:val="00A13D41"/>
    <w:rsid w:val="00A147A0"/>
    <w:rsid w:val="00A200DB"/>
    <w:rsid w:val="00A21C78"/>
    <w:rsid w:val="00A27223"/>
    <w:rsid w:val="00A304F1"/>
    <w:rsid w:val="00A333FC"/>
    <w:rsid w:val="00A357BC"/>
    <w:rsid w:val="00A423B3"/>
    <w:rsid w:val="00A46921"/>
    <w:rsid w:val="00A475C1"/>
    <w:rsid w:val="00A539A4"/>
    <w:rsid w:val="00A54716"/>
    <w:rsid w:val="00A560DA"/>
    <w:rsid w:val="00A62514"/>
    <w:rsid w:val="00A66B99"/>
    <w:rsid w:val="00A76124"/>
    <w:rsid w:val="00A77449"/>
    <w:rsid w:val="00A80D8D"/>
    <w:rsid w:val="00A979B2"/>
    <w:rsid w:val="00AA24BF"/>
    <w:rsid w:val="00AA2B98"/>
    <w:rsid w:val="00AB4E89"/>
    <w:rsid w:val="00AC168E"/>
    <w:rsid w:val="00AC2116"/>
    <w:rsid w:val="00AC3C33"/>
    <w:rsid w:val="00AC5E7F"/>
    <w:rsid w:val="00AC5FB8"/>
    <w:rsid w:val="00AD1FC5"/>
    <w:rsid w:val="00AD2C2D"/>
    <w:rsid w:val="00AD313A"/>
    <w:rsid w:val="00AD6215"/>
    <w:rsid w:val="00AD6802"/>
    <w:rsid w:val="00AD715B"/>
    <w:rsid w:val="00AD7BC9"/>
    <w:rsid w:val="00AE06B3"/>
    <w:rsid w:val="00AE5CAB"/>
    <w:rsid w:val="00AF2390"/>
    <w:rsid w:val="00B0028A"/>
    <w:rsid w:val="00B04BA1"/>
    <w:rsid w:val="00B06931"/>
    <w:rsid w:val="00B12E92"/>
    <w:rsid w:val="00B13091"/>
    <w:rsid w:val="00B146BF"/>
    <w:rsid w:val="00B1528E"/>
    <w:rsid w:val="00B157CC"/>
    <w:rsid w:val="00B202C5"/>
    <w:rsid w:val="00B222F4"/>
    <w:rsid w:val="00B26EF3"/>
    <w:rsid w:val="00B2796C"/>
    <w:rsid w:val="00B307F2"/>
    <w:rsid w:val="00B35102"/>
    <w:rsid w:val="00B356C0"/>
    <w:rsid w:val="00B438E8"/>
    <w:rsid w:val="00B43A5B"/>
    <w:rsid w:val="00B50980"/>
    <w:rsid w:val="00B517E2"/>
    <w:rsid w:val="00B54FCF"/>
    <w:rsid w:val="00B577B9"/>
    <w:rsid w:val="00B614A6"/>
    <w:rsid w:val="00B7367A"/>
    <w:rsid w:val="00B848C2"/>
    <w:rsid w:val="00B91B43"/>
    <w:rsid w:val="00B921DB"/>
    <w:rsid w:val="00B93BC2"/>
    <w:rsid w:val="00B94F3D"/>
    <w:rsid w:val="00B966E6"/>
    <w:rsid w:val="00BA4A36"/>
    <w:rsid w:val="00BB011D"/>
    <w:rsid w:val="00BB43FD"/>
    <w:rsid w:val="00BC3054"/>
    <w:rsid w:val="00BC5510"/>
    <w:rsid w:val="00BD4009"/>
    <w:rsid w:val="00BD45DB"/>
    <w:rsid w:val="00BD4B8E"/>
    <w:rsid w:val="00BE17A8"/>
    <w:rsid w:val="00BE36E2"/>
    <w:rsid w:val="00BF72DF"/>
    <w:rsid w:val="00BF7940"/>
    <w:rsid w:val="00C021B5"/>
    <w:rsid w:val="00C02F5D"/>
    <w:rsid w:val="00C03217"/>
    <w:rsid w:val="00C04245"/>
    <w:rsid w:val="00C04702"/>
    <w:rsid w:val="00C100F7"/>
    <w:rsid w:val="00C10145"/>
    <w:rsid w:val="00C1167A"/>
    <w:rsid w:val="00C14CFF"/>
    <w:rsid w:val="00C15C2D"/>
    <w:rsid w:val="00C23566"/>
    <w:rsid w:val="00C26C8A"/>
    <w:rsid w:val="00C300C9"/>
    <w:rsid w:val="00C32862"/>
    <w:rsid w:val="00C32BCD"/>
    <w:rsid w:val="00C344E7"/>
    <w:rsid w:val="00C37F39"/>
    <w:rsid w:val="00C408D0"/>
    <w:rsid w:val="00C446BC"/>
    <w:rsid w:val="00C517CA"/>
    <w:rsid w:val="00C53F5D"/>
    <w:rsid w:val="00C60CEC"/>
    <w:rsid w:val="00C61B3C"/>
    <w:rsid w:val="00C6453D"/>
    <w:rsid w:val="00C64BFA"/>
    <w:rsid w:val="00C66B5D"/>
    <w:rsid w:val="00C66E0A"/>
    <w:rsid w:val="00C710D0"/>
    <w:rsid w:val="00C741DD"/>
    <w:rsid w:val="00C761BF"/>
    <w:rsid w:val="00C76572"/>
    <w:rsid w:val="00C81146"/>
    <w:rsid w:val="00C814CE"/>
    <w:rsid w:val="00C82B7A"/>
    <w:rsid w:val="00C85C02"/>
    <w:rsid w:val="00C85F19"/>
    <w:rsid w:val="00C9430E"/>
    <w:rsid w:val="00C95364"/>
    <w:rsid w:val="00C96856"/>
    <w:rsid w:val="00C97046"/>
    <w:rsid w:val="00C974B6"/>
    <w:rsid w:val="00C97B1A"/>
    <w:rsid w:val="00CA1462"/>
    <w:rsid w:val="00CA1B38"/>
    <w:rsid w:val="00CA2FE0"/>
    <w:rsid w:val="00CA5A61"/>
    <w:rsid w:val="00CA5CB2"/>
    <w:rsid w:val="00CA5D9E"/>
    <w:rsid w:val="00CB042D"/>
    <w:rsid w:val="00CB0C8C"/>
    <w:rsid w:val="00CB0D90"/>
    <w:rsid w:val="00CB0EF1"/>
    <w:rsid w:val="00CB2A8F"/>
    <w:rsid w:val="00CB3CEA"/>
    <w:rsid w:val="00CB3EBF"/>
    <w:rsid w:val="00CC3404"/>
    <w:rsid w:val="00CC4CB8"/>
    <w:rsid w:val="00CD1A12"/>
    <w:rsid w:val="00CE2C9B"/>
    <w:rsid w:val="00CE3479"/>
    <w:rsid w:val="00CE3CE3"/>
    <w:rsid w:val="00CE3F28"/>
    <w:rsid w:val="00CE4147"/>
    <w:rsid w:val="00CF1CA2"/>
    <w:rsid w:val="00CF35CD"/>
    <w:rsid w:val="00CF7954"/>
    <w:rsid w:val="00D10016"/>
    <w:rsid w:val="00D10BE7"/>
    <w:rsid w:val="00D116D8"/>
    <w:rsid w:val="00D14080"/>
    <w:rsid w:val="00D228FF"/>
    <w:rsid w:val="00D248E9"/>
    <w:rsid w:val="00D2600C"/>
    <w:rsid w:val="00D30594"/>
    <w:rsid w:val="00D32022"/>
    <w:rsid w:val="00D32942"/>
    <w:rsid w:val="00D353BF"/>
    <w:rsid w:val="00D36D84"/>
    <w:rsid w:val="00D404B9"/>
    <w:rsid w:val="00D405AC"/>
    <w:rsid w:val="00D42BEC"/>
    <w:rsid w:val="00D4404B"/>
    <w:rsid w:val="00D457E7"/>
    <w:rsid w:val="00D461EF"/>
    <w:rsid w:val="00D47056"/>
    <w:rsid w:val="00D522A0"/>
    <w:rsid w:val="00D55E9F"/>
    <w:rsid w:val="00D56706"/>
    <w:rsid w:val="00D61270"/>
    <w:rsid w:val="00D66AB3"/>
    <w:rsid w:val="00D67230"/>
    <w:rsid w:val="00D74D03"/>
    <w:rsid w:val="00D76EE5"/>
    <w:rsid w:val="00D82334"/>
    <w:rsid w:val="00D82A1C"/>
    <w:rsid w:val="00D8658C"/>
    <w:rsid w:val="00D9213E"/>
    <w:rsid w:val="00D9255D"/>
    <w:rsid w:val="00D940CD"/>
    <w:rsid w:val="00D942CA"/>
    <w:rsid w:val="00D9442D"/>
    <w:rsid w:val="00D944BF"/>
    <w:rsid w:val="00D96203"/>
    <w:rsid w:val="00DA4D21"/>
    <w:rsid w:val="00DB5489"/>
    <w:rsid w:val="00DB5E1C"/>
    <w:rsid w:val="00DB7B6C"/>
    <w:rsid w:val="00DC0C31"/>
    <w:rsid w:val="00DC2455"/>
    <w:rsid w:val="00DC3B9E"/>
    <w:rsid w:val="00DC526D"/>
    <w:rsid w:val="00DD6D49"/>
    <w:rsid w:val="00DE3176"/>
    <w:rsid w:val="00DE3E8F"/>
    <w:rsid w:val="00DE43A7"/>
    <w:rsid w:val="00DE604B"/>
    <w:rsid w:val="00DE62F0"/>
    <w:rsid w:val="00DF7211"/>
    <w:rsid w:val="00DF72A4"/>
    <w:rsid w:val="00DF7D74"/>
    <w:rsid w:val="00DF7DDF"/>
    <w:rsid w:val="00E152A1"/>
    <w:rsid w:val="00E1545A"/>
    <w:rsid w:val="00E241E4"/>
    <w:rsid w:val="00E26FEB"/>
    <w:rsid w:val="00E2793D"/>
    <w:rsid w:val="00E309AB"/>
    <w:rsid w:val="00E340A5"/>
    <w:rsid w:val="00E34DF4"/>
    <w:rsid w:val="00E40E4E"/>
    <w:rsid w:val="00E44B33"/>
    <w:rsid w:val="00E47380"/>
    <w:rsid w:val="00E519E8"/>
    <w:rsid w:val="00E535D1"/>
    <w:rsid w:val="00E57E1B"/>
    <w:rsid w:val="00E656CF"/>
    <w:rsid w:val="00E72961"/>
    <w:rsid w:val="00E804A5"/>
    <w:rsid w:val="00E83367"/>
    <w:rsid w:val="00E86272"/>
    <w:rsid w:val="00E866C3"/>
    <w:rsid w:val="00E9169E"/>
    <w:rsid w:val="00E9194F"/>
    <w:rsid w:val="00E92F41"/>
    <w:rsid w:val="00E9348D"/>
    <w:rsid w:val="00E9366C"/>
    <w:rsid w:val="00E94709"/>
    <w:rsid w:val="00E97D12"/>
    <w:rsid w:val="00EA2E1E"/>
    <w:rsid w:val="00EA2E8B"/>
    <w:rsid w:val="00EA33E7"/>
    <w:rsid w:val="00EA4633"/>
    <w:rsid w:val="00EA6B16"/>
    <w:rsid w:val="00EB0B51"/>
    <w:rsid w:val="00EB2529"/>
    <w:rsid w:val="00EC307C"/>
    <w:rsid w:val="00EC45D3"/>
    <w:rsid w:val="00EC5F0C"/>
    <w:rsid w:val="00EC6787"/>
    <w:rsid w:val="00EC769B"/>
    <w:rsid w:val="00ED0AC4"/>
    <w:rsid w:val="00ED0ADD"/>
    <w:rsid w:val="00ED2D18"/>
    <w:rsid w:val="00EE0C72"/>
    <w:rsid w:val="00EF150A"/>
    <w:rsid w:val="00EF184A"/>
    <w:rsid w:val="00EF4A92"/>
    <w:rsid w:val="00EF7621"/>
    <w:rsid w:val="00F0133F"/>
    <w:rsid w:val="00F01903"/>
    <w:rsid w:val="00F0574C"/>
    <w:rsid w:val="00F10075"/>
    <w:rsid w:val="00F115C6"/>
    <w:rsid w:val="00F16AD6"/>
    <w:rsid w:val="00F175B4"/>
    <w:rsid w:val="00F17D87"/>
    <w:rsid w:val="00F203D6"/>
    <w:rsid w:val="00F21213"/>
    <w:rsid w:val="00F22242"/>
    <w:rsid w:val="00F23575"/>
    <w:rsid w:val="00F243FD"/>
    <w:rsid w:val="00F329FF"/>
    <w:rsid w:val="00F35EF9"/>
    <w:rsid w:val="00F41E24"/>
    <w:rsid w:val="00F428C3"/>
    <w:rsid w:val="00F44BEE"/>
    <w:rsid w:val="00F45BF8"/>
    <w:rsid w:val="00F51542"/>
    <w:rsid w:val="00F5186F"/>
    <w:rsid w:val="00F55F71"/>
    <w:rsid w:val="00F56EEC"/>
    <w:rsid w:val="00F61535"/>
    <w:rsid w:val="00F61986"/>
    <w:rsid w:val="00F6249E"/>
    <w:rsid w:val="00F6440D"/>
    <w:rsid w:val="00F6667C"/>
    <w:rsid w:val="00F718D7"/>
    <w:rsid w:val="00F72D8A"/>
    <w:rsid w:val="00F80968"/>
    <w:rsid w:val="00F80E62"/>
    <w:rsid w:val="00F84316"/>
    <w:rsid w:val="00F91C0B"/>
    <w:rsid w:val="00F94E14"/>
    <w:rsid w:val="00F95BEC"/>
    <w:rsid w:val="00F968C0"/>
    <w:rsid w:val="00FA6444"/>
    <w:rsid w:val="00FA7ADB"/>
    <w:rsid w:val="00FB4957"/>
    <w:rsid w:val="00FC36F3"/>
    <w:rsid w:val="00FC5ABB"/>
    <w:rsid w:val="00FC6F4E"/>
    <w:rsid w:val="00FC6FCD"/>
    <w:rsid w:val="00FD0349"/>
    <w:rsid w:val="00FD1FA7"/>
    <w:rsid w:val="00FD5F3C"/>
    <w:rsid w:val="00FD6356"/>
    <w:rsid w:val="00FE0758"/>
    <w:rsid w:val="00FE426A"/>
    <w:rsid w:val="00FF30A1"/>
    <w:rsid w:val="00FF39FA"/>
    <w:rsid w:val="00FF64B9"/>
    <w:rsid w:val="00FF7FE4"/>
    <w:rsid w:val="0418978A"/>
    <w:rsid w:val="072EC22B"/>
    <w:rsid w:val="11F89FC9"/>
    <w:rsid w:val="122CFF19"/>
    <w:rsid w:val="167848ED"/>
    <w:rsid w:val="16AFEFA1"/>
    <w:rsid w:val="1A433DFB"/>
    <w:rsid w:val="1DC98309"/>
    <w:rsid w:val="25B22C13"/>
    <w:rsid w:val="281A2256"/>
    <w:rsid w:val="2AA20720"/>
    <w:rsid w:val="2FA895A9"/>
    <w:rsid w:val="312CFED2"/>
    <w:rsid w:val="343C8867"/>
    <w:rsid w:val="351C65E3"/>
    <w:rsid w:val="35776CAB"/>
    <w:rsid w:val="35AF19D3"/>
    <w:rsid w:val="3FCF0526"/>
    <w:rsid w:val="42AAFA99"/>
    <w:rsid w:val="45C3234A"/>
    <w:rsid w:val="4C149AD9"/>
    <w:rsid w:val="5D183B64"/>
    <w:rsid w:val="6C371F29"/>
    <w:rsid w:val="6DB82689"/>
    <w:rsid w:val="70317CDF"/>
    <w:rsid w:val="70FA15D6"/>
    <w:rsid w:val="7B47DACC"/>
    <w:rsid w:val="7BBB5F34"/>
    <w:rsid w:val="7BE2A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E2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en-US" w:eastAsia="en-US" w:bidi="ar-SA"/>
      </w:rPr>
    </w:rPrDefault>
    <w:pPrDefault/>
  </w:docDefaults>
  <w:latentStyles w:defLockedState="0" w:defUIPriority="99" w:defSemiHidden="0" w:defUnhideWhenUsed="0" w:defQFormat="0" w:count="371">
    <w:lsdException w:name="Normal" w:uiPriority="5"/>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iPriority="5" w:unhideWhenUsed="1"/>
    <w:lsdException w:name="header" w:semiHidden="1" w:unhideWhenUsed="1"/>
    <w:lsdException w:name="footer" w:semiHidden="1" w:uiPriority="98" w:unhideWhenUsed="1"/>
    <w:lsdException w:name="index heading" w:semiHidden="1" w:unhideWhenUsed="1"/>
    <w:lsdException w:name="caption" w:semiHidden="1" w:uiPriority="5" w:unhideWhenUsed="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iPriority="5" w:unhideWhenUsed="1"/>
    <w:lsdException w:name="endnote reference" w:semiHidden="1" w:uiPriority="8" w:unhideWhenUsed="1"/>
    <w:lsdException w:name="endnote text" w:semiHidden="1" w:uiPriority="7" w:unhideWhenUsed="1"/>
    <w:lsdException w:name="table of authorities" w:semiHidden="1" w:unhideWhenUsed="1"/>
    <w:lsdException w:name="macro" w:semiHidden="1" w:unhideWhenUsed="1"/>
    <w:lsdException w:name="List" w:semiHidden="1" w:uiPriority="5" w:unhideWhenUsed="1"/>
    <w:lsdException w:name="List Bullet" w:semiHidden="1" w:uiPriority="5" w:unhideWhenUsed="1" w:qFormat="1"/>
    <w:lsdException w:name="List Number" w:semiHidden="1" w:uiPriority="5" w:unhideWhenUsed="1" w:qFormat="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5" w:unhideWhenUsed="1"/>
    <w:lsdException w:name="List Bullet 3" w:semiHidden="1" w:uiPriority="5" w:unhideWhenUsed="1"/>
    <w:lsdException w:name="List Bullet 4" w:semiHidden="1" w:uiPriority="5" w:unhideWhenUsed="1"/>
    <w:lsdException w:name="List Bullet 5" w:semiHidden="1" w:uiPriority="5" w:unhideWhenUsed="1"/>
    <w:lsdException w:name="List Number 2" w:semiHidden="1" w:uiPriority="5"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5"/>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5" w:unhideWhenUsed="1"/>
    <w:lsdException w:name="List Continue 2" w:semiHidden="1" w:uiPriority="5" w:unhideWhenUsed="1"/>
    <w:lsdException w:name="List Continue 3" w:semiHidden="1" w:uiPriority="5" w:unhideWhenUsed="1"/>
    <w:lsdException w:name="List Continue 4" w:semiHidden="1" w:uiPriority="5" w:unhideWhenUsed="1"/>
    <w:lsdException w:name="List Continue 5" w:semiHidden="1" w:uiPriority="5" w:unhideWhenUsed="1"/>
    <w:lsdException w:name="Message Header" w:semiHidden="1" w:unhideWhenUsed="1"/>
    <w:lsdException w:name="Subtitle" w:uiPriority="6"/>
    <w:lsdException w:name="Salutation" w:semiHidden="1" w:uiPriority="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3"/>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7" w:unhideWhenUsed="1"/>
    <w:lsdException w:name="Table Grid" w:uiPriority="0"/>
    <w:lsdException w:name="Table Theme" w:semiHidden="1" w:unhideWhenUsed="1"/>
    <w:lsdException w:name="Placeholder Text" w:semiHidden="1"/>
    <w:lsdException w:name="No Spacing" w:semiHidden="1" w:uiPriority="5"/>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rsid w:val="00B7367A"/>
    <w:pPr>
      <w:spacing w:before="120" w:after="120" w:line="264" w:lineRule="auto"/>
    </w:pPr>
    <w:rPr>
      <w:sz w:val="18"/>
      <w:szCs w:val="24"/>
    </w:rPr>
  </w:style>
  <w:style w:type="paragraph" w:styleId="Heading1">
    <w:name w:val="heading 1"/>
    <w:basedOn w:val="Normal"/>
    <w:next w:val="BodyText"/>
    <w:qFormat/>
    <w:rsid w:val="00243B5C"/>
    <w:pPr>
      <w:keepNext/>
      <w:keepLines/>
      <w:spacing w:before="240" w:after="240"/>
      <w:outlineLvl w:val="0"/>
    </w:pPr>
    <w:rPr>
      <w:rFonts w:ascii="Arial" w:hAnsi="Arial" w:cs="Arial"/>
      <w:b/>
      <w:caps/>
      <w:color w:val="B9924D"/>
      <w:sz w:val="24"/>
    </w:rPr>
  </w:style>
  <w:style w:type="paragraph" w:styleId="Heading2">
    <w:name w:val="heading 2"/>
    <w:basedOn w:val="Normal"/>
    <w:next w:val="BodyText"/>
    <w:link w:val="Heading2Char"/>
    <w:qFormat/>
    <w:rsid w:val="00243B5C"/>
    <w:pPr>
      <w:keepNext/>
      <w:keepLines/>
      <w:spacing w:before="240" w:after="240"/>
      <w:outlineLvl w:val="1"/>
    </w:pPr>
    <w:rPr>
      <w:rFonts w:cstheme="minorHAnsi"/>
      <w:b/>
      <w:sz w:val="24"/>
    </w:rPr>
  </w:style>
  <w:style w:type="paragraph" w:styleId="Heading3">
    <w:name w:val="heading 3"/>
    <w:basedOn w:val="BodyText"/>
    <w:next w:val="BodyText"/>
    <w:qFormat/>
    <w:rsid w:val="00243B5C"/>
    <w:pPr>
      <w:keepNext/>
      <w:keepLines/>
      <w:spacing w:before="240" w:after="120"/>
      <w:outlineLvl w:val="2"/>
    </w:pPr>
    <w:rPr>
      <w:i/>
      <w:spacing w:val="6"/>
    </w:rPr>
  </w:style>
  <w:style w:type="paragraph" w:styleId="Heading4">
    <w:name w:val="heading 4"/>
    <w:basedOn w:val="Heading6"/>
    <w:next w:val="BodyText"/>
    <w:qFormat/>
    <w:rsid w:val="00243B5C"/>
    <w:pPr>
      <w:pBdr>
        <w:top w:val="none" w:sz="0" w:space="0" w:color="auto"/>
      </w:pBdr>
      <w:spacing w:after="120"/>
      <w:outlineLvl w:val="3"/>
    </w:pPr>
    <w:rPr>
      <w:caps w:val="0"/>
      <w:sz w:val="22"/>
      <w:szCs w:val="22"/>
    </w:rPr>
  </w:style>
  <w:style w:type="paragraph" w:styleId="Heading5">
    <w:name w:val="heading 5"/>
    <w:basedOn w:val="Normal"/>
    <w:next w:val="Normal"/>
    <w:qFormat/>
    <w:rsid w:val="00243B5C"/>
    <w:pPr>
      <w:keepNext/>
      <w:keepLines/>
      <w:spacing w:before="240" w:after="60"/>
      <w:outlineLvl w:val="4"/>
    </w:pPr>
    <w:rPr>
      <w:caps/>
      <w:sz w:val="16"/>
    </w:rPr>
  </w:style>
  <w:style w:type="paragraph" w:styleId="Heading6">
    <w:name w:val="heading 6"/>
    <w:basedOn w:val="Heading2"/>
    <w:next w:val="Normal"/>
    <w:link w:val="Heading6Char"/>
    <w:qFormat/>
    <w:rsid w:val="009D677C"/>
    <w:pPr>
      <w:pBdr>
        <w:top w:val="single" w:sz="4" w:space="4" w:color="auto"/>
      </w:pBdr>
      <w:outlineLvl w:val="5"/>
    </w:pPr>
    <w:rPr>
      <w:caps/>
      <w:sz w:val="16"/>
      <w:szCs w:val="16"/>
    </w:rPr>
  </w:style>
  <w:style w:type="paragraph" w:styleId="Heading7">
    <w:name w:val="heading 7"/>
    <w:basedOn w:val="Normal"/>
    <w:next w:val="BodyText"/>
    <w:link w:val="Heading7Char"/>
    <w:qFormat/>
    <w:rsid w:val="00FF64B9"/>
    <w:pPr>
      <w:keepNext/>
      <w:keepLines/>
      <w:tabs>
        <w:tab w:val="num" w:pos="1296"/>
      </w:tabs>
      <w:spacing w:before="140" w:line="220" w:lineRule="atLeast"/>
      <w:ind w:left="1296" w:hanging="1296"/>
      <w:outlineLvl w:val="6"/>
    </w:pPr>
    <w:rPr>
      <w:rFonts w:ascii="Tahoma" w:hAnsi="Tahoma"/>
      <w:spacing w:val="-4"/>
      <w:kern w:val="28"/>
      <w:sz w:val="20"/>
      <w:szCs w:val="20"/>
    </w:rPr>
  </w:style>
  <w:style w:type="paragraph" w:styleId="Heading8">
    <w:name w:val="heading 8"/>
    <w:basedOn w:val="Normal"/>
    <w:next w:val="BodyText"/>
    <w:link w:val="Heading8Char"/>
    <w:qFormat/>
    <w:rsid w:val="00FF64B9"/>
    <w:pPr>
      <w:keepNext/>
      <w:keepLines/>
      <w:tabs>
        <w:tab w:val="num" w:pos="1440"/>
      </w:tabs>
      <w:spacing w:before="140" w:line="220" w:lineRule="atLeast"/>
      <w:ind w:left="1440" w:hanging="1440"/>
      <w:outlineLvl w:val="7"/>
    </w:pPr>
    <w:rPr>
      <w:rFonts w:ascii="Tahoma" w:hAnsi="Tahoma"/>
      <w:i/>
      <w:spacing w:val="-4"/>
      <w:kern w:val="28"/>
      <w:szCs w:val="20"/>
    </w:rPr>
  </w:style>
  <w:style w:type="paragraph" w:styleId="Heading9">
    <w:name w:val="heading 9"/>
    <w:basedOn w:val="Normal"/>
    <w:next w:val="BodyText"/>
    <w:link w:val="Heading9Char"/>
    <w:qFormat/>
    <w:rsid w:val="00FF64B9"/>
    <w:pPr>
      <w:keepNext/>
      <w:keepLines/>
      <w:tabs>
        <w:tab w:val="num" w:pos="1584"/>
      </w:tabs>
      <w:spacing w:before="140" w:line="220" w:lineRule="atLeast"/>
      <w:ind w:left="1584" w:hanging="1584"/>
      <w:outlineLvl w:val="8"/>
    </w:pPr>
    <w:rPr>
      <w:rFonts w:ascii="Tahoma" w:hAnsi="Tahoma"/>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885B0F"/>
    <w:rPr>
      <w:sz w:val="16"/>
    </w:rPr>
  </w:style>
  <w:style w:type="paragraph" w:styleId="Footer">
    <w:name w:val="footer"/>
    <w:basedOn w:val="NORMALFONTBODY"/>
    <w:link w:val="FooterChar"/>
    <w:uiPriority w:val="98"/>
    <w:rsid w:val="0097440F"/>
    <w:pPr>
      <w:tabs>
        <w:tab w:val="right" w:pos="10080"/>
        <w:tab w:val="right" w:pos="13680"/>
      </w:tabs>
      <w:spacing w:after="60"/>
    </w:pPr>
    <w:rPr>
      <w:i/>
      <w:color w:val="9B908B" w:themeColor="text1" w:themeTint="80"/>
      <w:szCs w:val="11"/>
    </w:rPr>
  </w:style>
  <w:style w:type="paragraph" w:styleId="Header">
    <w:name w:val="header"/>
    <w:basedOn w:val="Normal"/>
    <w:link w:val="HeaderChar"/>
    <w:uiPriority w:val="94"/>
    <w:rsid w:val="00034CBB"/>
    <w:pPr>
      <w:tabs>
        <w:tab w:val="center" w:pos="4680"/>
        <w:tab w:val="right" w:pos="9360"/>
      </w:tabs>
      <w:jc w:val="right"/>
    </w:pPr>
  </w:style>
  <w:style w:type="paragraph" w:customStyle="1" w:styleId="ListAlpha">
    <w:name w:val="List Alpha"/>
    <w:basedOn w:val="NORMALFONTBODY"/>
    <w:uiPriority w:val="5"/>
    <w:rsid w:val="00D405AC"/>
    <w:pPr>
      <w:numPr>
        <w:numId w:val="3"/>
      </w:numPr>
      <w:tabs>
        <w:tab w:val="clear" w:pos="720"/>
      </w:tabs>
      <w:spacing w:after="180"/>
      <w:ind w:left="360" w:hanging="360"/>
      <w:jc w:val="both"/>
    </w:pPr>
    <w:rPr>
      <w:sz w:val="24"/>
    </w:rPr>
  </w:style>
  <w:style w:type="character" w:customStyle="1" w:styleId="HeaderChar">
    <w:name w:val="Header Char"/>
    <w:basedOn w:val="DefaultParagraphFont"/>
    <w:link w:val="Header"/>
    <w:uiPriority w:val="94"/>
    <w:rsid w:val="00034CBB"/>
    <w:rPr>
      <w:sz w:val="18"/>
      <w:szCs w:val="24"/>
    </w:rPr>
  </w:style>
  <w:style w:type="table" w:styleId="TableGrid">
    <w:name w:val="Table Grid"/>
    <w:basedOn w:val="TableNormal"/>
    <w:rsid w:val="00662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5"/>
    <w:semiHidden/>
    <w:rsid w:val="00501DA9"/>
    <w:rPr>
      <w:sz w:val="18"/>
      <w:szCs w:val="24"/>
    </w:rPr>
  </w:style>
  <w:style w:type="paragraph" w:styleId="BodyText">
    <w:name w:val="Body Text"/>
    <w:basedOn w:val="NORMALFONTBODY"/>
    <w:link w:val="BodyTextChar"/>
    <w:qFormat/>
    <w:rsid w:val="00D405AC"/>
    <w:pPr>
      <w:spacing w:after="240"/>
      <w:jc w:val="both"/>
    </w:pPr>
    <w:rPr>
      <w:sz w:val="24"/>
    </w:rPr>
  </w:style>
  <w:style w:type="paragraph" w:styleId="ListBullet">
    <w:name w:val="List Bullet"/>
    <w:basedOn w:val="NORMALFONTBODY"/>
    <w:uiPriority w:val="3"/>
    <w:qFormat/>
    <w:rsid w:val="001A0E1F"/>
    <w:pPr>
      <w:numPr>
        <w:numId w:val="14"/>
      </w:numPr>
      <w:spacing w:after="180"/>
      <w:jc w:val="both"/>
    </w:pPr>
    <w:rPr>
      <w:sz w:val="24"/>
    </w:rPr>
  </w:style>
  <w:style w:type="paragraph" w:styleId="ListNumber">
    <w:name w:val="List Number"/>
    <w:basedOn w:val="NORMALFONTBODY"/>
    <w:uiPriority w:val="4"/>
    <w:qFormat/>
    <w:rsid w:val="001A0E1F"/>
    <w:pPr>
      <w:numPr>
        <w:numId w:val="13"/>
      </w:numPr>
      <w:spacing w:after="180"/>
      <w:jc w:val="both"/>
    </w:pPr>
    <w:rPr>
      <w:sz w:val="24"/>
    </w:rPr>
  </w:style>
  <w:style w:type="character" w:styleId="FootnoteReference">
    <w:name w:val="footnote reference"/>
    <w:basedOn w:val="DefaultParagraphFont"/>
    <w:uiPriority w:val="19"/>
    <w:semiHidden/>
    <w:rsid w:val="00662E44"/>
    <w:rPr>
      <w:rFonts w:asciiTheme="minorHAnsi" w:hAnsiTheme="minorHAnsi"/>
      <w:kern w:val="0"/>
      <w:position w:val="0"/>
      <w:vertAlign w:val="superscript"/>
    </w:rPr>
  </w:style>
  <w:style w:type="paragraph" w:styleId="FootnoteText">
    <w:name w:val="footnote text"/>
    <w:basedOn w:val="Normal"/>
    <w:uiPriority w:val="19"/>
    <w:semiHidden/>
    <w:rsid w:val="005E1BA5"/>
    <w:pPr>
      <w:tabs>
        <w:tab w:val="left" w:pos="288"/>
      </w:tabs>
      <w:spacing w:before="60" w:after="60"/>
      <w:ind w:left="288" w:hanging="288"/>
    </w:pPr>
    <w:rPr>
      <w:sz w:val="16"/>
    </w:rPr>
  </w:style>
  <w:style w:type="paragraph" w:customStyle="1" w:styleId="Address">
    <w:name w:val="Address"/>
    <w:basedOn w:val="NORMALFONTBODY"/>
    <w:next w:val="Salutation"/>
    <w:uiPriority w:val="2"/>
    <w:semiHidden/>
    <w:rsid w:val="00C85C02"/>
    <w:pPr>
      <w:spacing w:before="40" w:after="40"/>
    </w:pPr>
    <w:rPr>
      <w:szCs w:val="18"/>
    </w:rPr>
  </w:style>
  <w:style w:type="paragraph" w:styleId="Salutation">
    <w:name w:val="Salutation"/>
    <w:basedOn w:val="NORMALFONTBODY"/>
    <w:next w:val="BodyText"/>
    <w:uiPriority w:val="3"/>
    <w:semiHidden/>
    <w:rsid w:val="005D5239"/>
    <w:pPr>
      <w:spacing w:before="540"/>
    </w:pPr>
  </w:style>
  <w:style w:type="paragraph" w:styleId="ListContinue4">
    <w:name w:val="List Continue 4"/>
    <w:basedOn w:val="NORMALFONTBODY"/>
    <w:uiPriority w:val="5"/>
    <w:semiHidden/>
    <w:unhideWhenUsed/>
    <w:rsid w:val="00662E44"/>
    <w:pPr>
      <w:ind w:left="1440"/>
    </w:pPr>
  </w:style>
  <w:style w:type="paragraph" w:customStyle="1" w:styleId="CC">
    <w:name w:val="CC"/>
    <w:basedOn w:val="NotesorFigures"/>
    <w:uiPriority w:val="3"/>
    <w:semiHidden/>
    <w:rsid w:val="007A31C8"/>
    <w:pPr>
      <w:tabs>
        <w:tab w:val="clear" w:pos="5760"/>
      </w:tabs>
      <w:spacing w:before="300"/>
    </w:pPr>
  </w:style>
  <w:style w:type="paragraph" w:styleId="Closing">
    <w:name w:val="Closing"/>
    <w:basedOn w:val="NORMALFONTBODY"/>
    <w:next w:val="Normal"/>
    <w:uiPriority w:val="4"/>
    <w:semiHidden/>
    <w:rsid w:val="005D5239"/>
    <w:pPr>
      <w:spacing w:before="180" w:after="760"/>
    </w:pPr>
  </w:style>
  <w:style w:type="paragraph" w:styleId="Signature">
    <w:name w:val="Signature"/>
    <w:basedOn w:val="NORMALFONTBODY"/>
    <w:uiPriority w:val="4"/>
    <w:semiHidden/>
    <w:rsid w:val="00662E44"/>
    <w:pPr>
      <w:spacing w:after="360"/>
    </w:pPr>
  </w:style>
  <w:style w:type="paragraph" w:styleId="Date">
    <w:name w:val="Date"/>
    <w:basedOn w:val="Normal"/>
    <w:next w:val="Normal"/>
    <w:uiPriority w:val="12"/>
    <w:rsid w:val="00B966E6"/>
    <w:pPr>
      <w:spacing w:before="540"/>
    </w:pPr>
    <w:rPr>
      <w:rFonts w:asciiTheme="majorHAnsi" w:hAnsiTheme="majorHAnsi" w:cstheme="majorHAnsi"/>
      <w:b/>
      <w:noProof/>
      <w:color w:val="B9924D" w:themeColor="accent1"/>
      <w:sz w:val="24"/>
    </w:rPr>
  </w:style>
  <w:style w:type="paragraph" w:customStyle="1" w:styleId="NotesorFigures">
    <w:name w:val="Notes or Figures"/>
    <w:basedOn w:val="NORMALFONTBODY"/>
    <w:uiPriority w:val="3"/>
    <w:semiHidden/>
    <w:rsid w:val="00B13091"/>
    <w:pPr>
      <w:tabs>
        <w:tab w:val="left" w:pos="5760"/>
      </w:tabs>
      <w:spacing w:after="60"/>
    </w:pPr>
    <w:rPr>
      <w:rFonts w:cstheme="minorHAnsi"/>
      <w:sz w:val="16"/>
    </w:rPr>
  </w:style>
  <w:style w:type="paragraph" w:styleId="ListBullet2">
    <w:name w:val="List Bullet 2"/>
    <w:basedOn w:val="ListBullet"/>
    <w:uiPriority w:val="3"/>
    <w:rsid w:val="00644774"/>
    <w:pPr>
      <w:numPr>
        <w:numId w:val="5"/>
      </w:numPr>
      <w:ind w:left="720"/>
    </w:pPr>
  </w:style>
  <w:style w:type="paragraph" w:styleId="ListBullet3">
    <w:name w:val="List Bullet 3"/>
    <w:basedOn w:val="ListBullet2"/>
    <w:uiPriority w:val="5"/>
    <w:semiHidden/>
    <w:rsid w:val="00F5186F"/>
    <w:pPr>
      <w:numPr>
        <w:numId w:val="6"/>
      </w:numPr>
      <w:ind w:left="777" w:hanging="259"/>
    </w:pPr>
  </w:style>
  <w:style w:type="paragraph" w:styleId="ListBullet4">
    <w:name w:val="List Bullet 4"/>
    <w:basedOn w:val="NORMALFONTBODY"/>
    <w:uiPriority w:val="5"/>
    <w:semiHidden/>
    <w:unhideWhenUsed/>
    <w:rsid w:val="00662E44"/>
    <w:pPr>
      <w:numPr>
        <w:numId w:val="7"/>
      </w:numPr>
      <w:tabs>
        <w:tab w:val="left" w:pos="1800"/>
      </w:tabs>
    </w:pPr>
  </w:style>
  <w:style w:type="paragraph" w:styleId="ListBullet5">
    <w:name w:val="List Bullet 5"/>
    <w:basedOn w:val="NORMALFONTBODY"/>
    <w:uiPriority w:val="5"/>
    <w:semiHidden/>
    <w:unhideWhenUsed/>
    <w:rsid w:val="00662E44"/>
    <w:pPr>
      <w:numPr>
        <w:numId w:val="8"/>
      </w:numPr>
    </w:pPr>
  </w:style>
  <w:style w:type="paragraph" w:customStyle="1" w:styleId="NORMALFONTBODY">
    <w:name w:val="•NORMAL FONT BODY"/>
    <w:basedOn w:val="Normal"/>
    <w:link w:val="NORMALFONTBODYChar"/>
    <w:semiHidden/>
    <w:rsid w:val="005D5239"/>
  </w:style>
  <w:style w:type="paragraph" w:customStyle="1" w:styleId="NORMALFONTHEAD">
    <w:name w:val="•NORMAL FONT HEAD"/>
    <w:basedOn w:val="Normal"/>
    <w:next w:val="Normal"/>
    <w:semiHidden/>
    <w:rsid w:val="005D5239"/>
    <w:rPr>
      <w:rFonts w:asciiTheme="majorHAnsi" w:hAnsiTheme="majorHAnsi"/>
      <w:b/>
      <w:spacing w:val="-5"/>
    </w:rPr>
  </w:style>
  <w:style w:type="paragraph" w:customStyle="1" w:styleId="ListAlpha2">
    <w:name w:val="List Alpha 2"/>
    <w:basedOn w:val="ListAlpha"/>
    <w:uiPriority w:val="5"/>
    <w:rsid w:val="00644774"/>
    <w:pPr>
      <w:numPr>
        <w:numId w:val="4"/>
      </w:numPr>
      <w:tabs>
        <w:tab w:val="clear" w:pos="1440"/>
        <w:tab w:val="left" w:pos="720"/>
      </w:tabs>
      <w:ind w:left="720" w:hanging="360"/>
    </w:pPr>
  </w:style>
  <w:style w:type="paragraph" w:styleId="Bibliography">
    <w:name w:val="Bibliography"/>
    <w:basedOn w:val="NORMALFONTBODY"/>
    <w:next w:val="Normal"/>
    <w:uiPriority w:val="7"/>
    <w:semiHidden/>
    <w:unhideWhenUsed/>
    <w:rsid w:val="00662E44"/>
    <w:pPr>
      <w:spacing w:after="160"/>
    </w:pPr>
  </w:style>
  <w:style w:type="character" w:styleId="PageNumber">
    <w:name w:val="page number"/>
    <w:basedOn w:val="DefaultParagraphFont"/>
    <w:uiPriority w:val="5"/>
    <w:semiHidden/>
    <w:unhideWhenUsed/>
    <w:rsid w:val="00662E44"/>
    <w:rPr>
      <w:rFonts w:asciiTheme="minorHAnsi" w:hAnsiTheme="minorHAnsi"/>
      <w:sz w:val="20"/>
    </w:rPr>
  </w:style>
  <w:style w:type="paragraph" w:customStyle="1" w:styleId="BodyTextAfterExhibitMoreSpaceBefore">
    <w:name w:val="Body Text After Exhibit (More Space Before)"/>
    <w:basedOn w:val="BodyText"/>
    <w:next w:val="BodyText"/>
    <w:uiPriority w:val="2"/>
    <w:rsid w:val="006E4F5E"/>
    <w:pPr>
      <w:spacing w:before="360" w:after="180"/>
    </w:pPr>
  </w:style>
  <w:style w:type="paragraph" w:customStyle="1" w:styleId="BodyTextBeforeExhibitMoreSpaceAfter">
    <w:name w:val="Body Text Before Exhibit (More Space After)"/>
    <w:basedOn w:val="BodyText"/>
    <w:uiPriority w:val="5"/>
    <w:semiHidden/>
    <w:rsid w:val="00662E44"/>
  </w:style>
  <w:style w:type="paragraph" w:customStyle="1" w:styleId="BodyTextIndent1">
    <w:name w:val="Body Text Indent 1&quot;"/>
    <w:basedOn w:val="NORMALFONTBODY"/>
    <w:uiPriority w:val="3"/>
    <w:semiHidden/>
    <w:rsid w:val="005846B1"/>
    <w:pPr>
      <w:ind w:left="1440" w:hanging="1440"/>
    </w:pPr>
  </w:style>
  <w:style w:type="paragraph" w:customStyle="1" w:styleId="BodyTextIndent15">
    <w:name w:val="Body Text Indent 1.5&quot;"/>
    <w:basedOn w:val="NORMALFONTBODY"/>
    <w:uiPriority w:val="5"/>
    <w:semiHidden/>
    <w:unhideWhenUsed/>
    <w:rsid w:val="00662E44"/>
    <w:pPr>
      <w:ind w:left="2160" w:hanging="2160"/>
    </w:pPr>
  </w:style>
  <w:style w:type="paragraph" w:customStyle="1" w:styleId="BodyTextIndent2">
    <w:name w:val="Body Text Indent 2&quot;"/>
    <w:basedOn w:val="NORMALFONTBODY"/>
    <w:uiPriority w:val="5"/>
    <w:semiHidden/>
    <w:unhideWhenUsed/>
    <w:rsid w:val="00662E44"/>
    <w:pPr>
      <w:ind w:left="2880" w:hanging="2880"/>
    </w:pPr>
  </w:style>
  <w:style w:type="paragraph" w:customStyle="1" w:styleId="ImageCaptionTextSpaceAfter">
    <w:name w:val="Image Caption Text Space After"/>
    <w:basedOn w:val="Normal"/>
    <w:uiPriority w:val="5"/>
    <w:semiHidden/>
    <w:unhideWhenUsed/>
    <w:rsid w:val="00AD6802"/>
    <w:pPr>
      <w:keepNext/>
      <w:spacing w:before="200" w:after="400"/>
      <w:ind w:right="144"/>
    </w:pPr>
    <w:rPr>
      <w:i/>
      <w:sz w:val="14"/>
      <w:szCs w:val="14"/>
    </w:rPr>
  </w:style>
  <w:style w:type="paragraph" w:styleId="Caption">
    <w:name w:val="caption"/>
    <w:basedOn w:val="ImageCaptionTextSpaceAfter"/>
    <w:next w:val="Normal"/>
    <w:uiPriority w:val="5"/>
    <w:rsid w:val="00F56EEC"/>
    <w:pPr>
      <w:spacing w:before="60" w:after="240"/>
    </w:pPr>
    <w:rPr>
      <w:i w:val="0"/>
      <w:sz w:val="16"/>
    </w:rPr>
  </w:style>
  <w:style w:type="paragraph" w:styleId="Title">
    <w:name w:val="Title"/>
    <w:basedOn w:val="NORMALFONTHEAD"/>
    <w:next w:val="Subtitle"/>
    <w:link w:val="TitleChar"/>
    <w:uiPriority w:val="5"/>
    <w:rsid w:val="00034CBB"/>
    <w:pPr>
      <w:spacing w:before="840"/>
    </w:pPr>
    <w:rPr>
      <w:rFonts w:asciiTheme="minorHAnsi" w:hAnsiTheme="minorHAnsi"/>
      <w:b w:val="0"/>
      <w:i/>
      <w:color w:val="FFFFFF" w:themeColor="background1"/>
      <w:sz w:val="48"/>
    </w:rPr>
  </w:style>
  <w:style w:type="character" w:customStyle="1" w:styleId="TitleChar">
    <w:name w:val="Title Char"/>
    <w:basedOn w:val="DefaultParagraphFont"/>
    <w:link w:val="Title"/>
    <w:uiPriority w:val="5"/>
    <w:rsid w:val="00034CBB"/>
    <w:rPr>
      <w:i/>
      <w:color w:val="FFFFFF" w:themeColor="background1"/>
      <w:spacing w:val="-5"/>
      <w:sz w:val="48"/>
      <w:szCs w:val="24"/>
    </w:rPr>
  </w:style>
  <w:style w:type="character" w:styleId="EndnoteReference">
    <w:name w:val="endnote reference"/>
    <w:uiPriority w:val="19"/>
    <w:semiHidden/>
    <w:rsid w:val="00662E44"/>
    <w:rPr>
      <w:vertAlign w:val="superscript"/>
    </w:rPr>
  </w:style>
  <w:style w:type="paragraph" w:styleId="EndnoteText">
    <w:name w:val="endnote text"/>
    <w:basedOn w:val="Normal"/>
    <w:link w:val="EndnoteTextChar"/>
    <w:uiPriority w:val="19"/>
    <w:semiHidden/>
    <w:rsid w:val="005E1BA5"/>
    <w:pPr>
      <w:spacing w:before="60" w:after="60"/>
      <w:ind w:left="288" w:hanging="288"/>
    </w:pPr>
    <w:rPr>
      <w:sz w:val="16"/>
    </w:rPr>
  </w:style>
  <w:style w:type="character" w:customStyle="1" w:styleId="EndnoteTextChar">
    <w:name w:val="Endnote Text Char"/>
    <w:basedOn w:val="DefaultParagraphFont"/>
    <w:link w:val="EndnoteText"/>
    <w:uiPriority w:val="19"/>
    <w:semiHidden/>
    <w:rsid w:val="00304B42"/>
    <w:rPr>
      <w:sz w:val="16"/>
    </w:rPr>
  </w:style>
  <w:style w:type="paragraph" w:customStyle="1" w:styleId="FootnoteSeparator">
    <w:name w:val="Footnote Separator"/>
    <w:basedOn w:val="FootnoteText"/>
    <w:uiPriority w:val="19"/>
    <w:semiHidden/>
    <w:rsid w:val="00662E44"/>
    <w:pPr>
      <w:pBdr>
        <w:top w:val="single" w:sz="6" w:space="1" w:color="auto"/>
      </w:pBdr>
      <w:spacing w:before="240"/>
    </w:pPr>
    <w:rPr>
      <w:sz w:val="6"/>
    </w:rPr>
  </w:style>
  <w:style w:type="character" w:styleId="Hyperlink">
    <w:name w:val="Hyperlink"/>
    <w:basedOn w:val="DefaultParagraphFont"/>
    <w:uiPriority w:val="99"/>
    <w:rsid w:val="00EE0C72"/>
    <w:rPr>
      <w:i/>
      <w:color w:val="B9924D" w:themeColor="accent1"/>
    </w:rPr>
  </w:style>
  <w:style w:type="paragraph" w:styleId="List">
    <w:name w:val="List"/>
    <w:basedOn w:val="NORMALFONTBODY"/>
    <w:uiPriority w:val="5"/>
    <w:semiHidden/>
    <w:rsid w:val="00662E44"/>
    <w:pPr>
      <w:ind w:left="360" w:hanging="360"/>
    </w:pPr>
  </w:style>
  <w:style w:type="paragraph" w:styleId="List2">
    <w:name w:val="List 2"/>
    <w:basedOn w:val="NORMALFONTBODY"/>
    <w:uiPriority w:val="5"/>
    <w:semiHidden/>
    <w:rsid w:val="00662E44"/>
    <w:pPr>
      <w:ind w:left="720" w:hanging="360"/>
      <w:contextualSpacing/>
    </w:pPr>
  </w:style>
  <w:style w:type="paragraph" w:styleId="ListContinue">
    <w:name w:val="List Continue"/>
    <w:basedOn w:val="NORMALFONTBODY"/>
    <w:uiPriority w:val="3"/>
    <w:rsid w:val="00D405AC"/>
    <w:pPr>
      <w:spacing w:after="180"/>
      <w:ind w:left="360"/>
      <w:jc w:val="both"/>
    </w:pPr>
    <w:rPr>
      <w:sz w:val="24"/>
    </w:rPr>
  </w:style>
  <w:style w:type="paragraph" w:styleId="ListContinue2">
    <w:name w:val="List Continue 2"/>
    <w:basedOn w:val="ListContinue"/>
    <w:uiPriority w:val="3"/>
    <w:rsid w:val="00644774"/>
    <w:pPr>
      <w:tabs>
        <w:tab w:val="left" w:pos="1800"/>
      </w:tabs>
      <w:ind w:left="720"/>
    </w:pPr>
  </w:style>
  <w:style w:type="paragraph" w:styleId="ListContinue3">
    <w:name w:val="List Continue 3"/>
    <w:basedOn w:val="ListContinue2"/>
    <w:uiPriority w:val="5"/>
    <w:semiHidden/>
    <w:rsid w:val="00F5186F"/>
    <w:pPr>
      <w:ind w:left="778"/>
    </w:pPr>
  </w:style>
  <w:style w:type="paragraph" w:styleId="ListContinue5">
    <w:name w:val="List Continue 5"/>
    <w:basedOn w:val="NORMALFONTBODY"/>
    <w:uiPriority w:val="5"/>
    <w:semiHidden/>
    <w:unhideWhenUsed/>
    <w:rsid w:val="00662E44"/>
    <w:pPr>
      <w:ind w:left="1800"/>
    </w:pPr>
  </w:style>
  <w:style w:type="paragraph" w:styleId="ListNumber2">
    <w:name w:val="List Number 2"/>
    <w:basedOn w:val="ListNumber"/>
    <w:uiPriority w:val="4"/>
    <w:rsid w:val="00D405AC"/>
    <w:pPr>
      <w:numPr>
        <w:numId w:val="9"/>
      </w:numPr>
      <w:tabs>
        <w:tab w:val="left" w:pos="720"/>
      </w:tabs>
    </w:pPr>
  </w:style>
  <w:style w:type="paragraph" w:styleId="ListNumber3">
    <w:name w:val="List Number 3"/>
    <w:basedOn w:val="NORMALFONTBODY"/>
    <w:uiPriority w:val="5"/>
    <w:semiHidden/>
    <w:rsid w:val="00662E44"/>
    <w:pPr>
      <w:numPr>
        <w:numId w:val="10"/>
      </w:numPr>
    </w:pPr>
  </w:style>
  <w:style w:type="paragraph" w:styleId="ListNumber4">
    <w:name w:val="List Number 4"/>
    <w:basedOn w:val="NORMALFONTBODY"/>
    <w:uiPriority w:val="5"/>
    <w:semiHidden/>
    <w:rsid w:val="00662E44"/>
    <w:pPr>
      <w:numPr>
        <w:numId w:val="11"/>
      </w:numPr>
    </w:pPr>
  </w:style>
  <w:style w:type="paragraph" w:styleId="ListNumber5">
    <w:name w:val="List Number 5"/>
    <w:basedOn w:val="NORMALFONTBODY"/>
    <w:uiPriority w:val="5"/>
    <w:semiHidden/>
    <w:rsid w:val="00662E44"/>
    <w:pPr>
      <w:numPr>
        <w:numId w:val="12"/>
      </w:numPr>
    </w:pPr>
  </w:style>
  <w:style w:type="table" w:styleId="MediumGrid1-Accent6">
    <w:name w:val="Medium Grid 1 Accent 6"/>
    <w:basedOn w:val="TableNormal"/>
    <w:uiPriority w:val="67"/>
    <w:rsid w:val="00662E44"/>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TableText">
    <w:name w:val="Table Text"/>
    <w:basedOn w:val="NORMALFONTBODY"/>
    <w:uiPriority w:val="5"/>
    <w:rsid w:val="006E4F5E"/>
    <w:pPr>
      <w:spacing w:before="60" w:after="60"/>
      <w:ind w:left="72"/>
    </w:pPr>
  </w:style>
  <w:style w:type="paragraph" w:customStyle="1" w:styleId="TableHeader">
    <w:name w:val="Table Header"/>
    <w:basedOn w:val="Normal"/>
    <w:uiPriority w:val="5"/>
    <w:rsid w:val="006B003D"/>
    <w:pPr>
      <w:autoSpaceDE w:val="0"/>
      <w:autoSpaceDN w:val="0"/>
      <w:adjustRightInd w:val="0"/>
      <w:spacing w:before="80" w:after="80"/>
      <w:ind w:firstLine="58"/>
    </w:pPr>
    <w:rPr>
      <w:rFonts w:ascii="Arial" w:hAnsi="Arial" w:cs="Arial"/>
      <w:b/>
      <w:color w:val="FFFFFF" w:themeColor="background1"/>
    </w:rPr>
  </w:style>
  <w:style w:type="character" w:customStyle="1" w:styleId="BodyTextChar">
    <w:name w:val="Body Text Char"/>
    <w:basedOn w:val="DefaultParagraphFont"/>
    <w:link w:val="BodyText"/>
    <w:rsid w:val="00D405AC"/>
    <w:rPr>
      <w:sz w:val="24"/>
      <w:szCs w:val="24"/>
    </w:rPr>
  </w:style>
  <w:style w:type="character" w:styleId="HTMLCode">
    <w:name w:val="HTML Code"/>
    <w:basedOn w:val="DefaultParagraphFont"/>
    <w:uiPriority w:val="99"/>
    <w:semiHidden/>
    <w:unhideWhenUsed/>
    <w:rsid w:val="00662E44"/>
    <w:rPr>
      <w:rFonts w:ascii="Consolas" w:hAnsi="Consolas"/>
      <w:sz w:val="20"/>
      <w:szCs w:val="20"/>
    </w:rPr>
  </w:style>
  <w:style w:type="character" w:styleId="HTMLKeyboard">
    <w:name w:val="HTML Keyboard"/>
    <w:basedOn w:val="DefaultParagraphFont"/>
    <w:uiPriority w:val="99"/>
    <w:semiHidden/>
    <w:unhideWhenUsed/>
    <w:rsid w:val="00662E44"/>
    <w:rPr>
      <w:rFonts w:asciiTheme="minorHAnsi" w:hAnsiTheme="minorHAnsi"/>
      <w:sz w:val="20"/>
      <w:szCs w:val="20"/>
    </w:rPr>
  </w:style>
  <w:style w:type="character" w:styleId="HTMLAcronym">
    <w:name w:val="HTML Acronym"/>
    <w:basedOn w:val="DefaultParagraphFont"/>
    <w:uiPriority w:val="99"/>
    <w:semiHidden/>
    <w:unhideWhenUsed/>
    <w:rsid w:val="00662E44"/>
    <w:rPr>
      <w:rFonts w:ascii="Consolas" w:hAnsi="Consolas"/>
    </w:rPr>
  </w:style>
  <w:style w:type="paragraph" w:styleId="HTMLAddress">
    <w:name w:val="HTML Address"/>
    <w:basedOn w:val="Normal"/>
    <w:link w:val="HTMLAddressChar"/>
    <w:uiPriority w:val="99"/>
    <w:semiHidden/>
    <w:unhideWhenUsed/>
    <w:rsid w:val="00662E44"/>
    <w:rPr>
      <w:rFonts w:ascii="Consolas" w:hAnsi="Consolas"/>
      <w:i/>
      <w:iCs/>
    </w:rPr>
  </w:style>
  <w:style w:type="character" w:customStyle="1" w:styleId="HTMLAddressChar">
    <w:name w:val="HTML Address Char"/>
    <w:basedOn w:val="DefaultParagraphFont"/>
    <w:link w:val="HTMLAddress"/>
    <w:uiPriority w:val="99"/>
    <w:semiHidden/>
    <w:rsid w:val="00386E33"/>
    <w:rPr>
      <w:rFonts w:ascii="Consolas" w:hAnsi="Consolas"/>
      <w:i/>
      <w:iCs/>
      <w:sz w:val="18"/>
      <w:szCs w:val="24"/>
    </w:rPr>
  </w:style>
  <w:style w:type="character" w:styleId="HTMLCite">
    <w:name w:val="HTML Cite"/>
    <w:basedOn w:val="DefaultParagraphFont"/>
    <w:uiPriority w:val="99"/>
    <w:semiHidden/>
    <w:unhideWhenUsed/>
    <w:rsid w:val="00662E44"/>
    <w:rPr>
      <w:rFonts w:ascii="Consolas" w:hAnsi="Consolas"/>
      <w:i/>
      <w:iCs/>
    </w:rPr>
  </w:style>
  <w:style w:type="character" w:styleId="HTMLDefinition">
    <w:name w:val="HTML Definition"/>
    <w:basedOn w:val="DefaultParagraphFont"/>
    <w:uiPriority w:val="99"/>
    <w:semiHidden/>
    <w:unhideWhenUsed/>
    <w:rsid w:val="00662E44"/>
    <w:rPr>
      <w:rFonts w:ascii="Consolas" w:hAnsi="Consolas"/>
      <w:i/>
      <w:iCs/>
    </w:rPr>
  </w:style>
  <w:style w:type="character" w:styleId="HTMLVariable">
    <w:name w:val="HTML Variable"/>
    <w:basedOn w:val="DefaultParagraphFont"/>
    <w:uiPriority w:val="99"/>
    <w:semiHidden/>
    <w:unhideWhenUsed/>
    <w:rsid w:val="00662E44"/>
    <w:rPr>
      <w:rFonts w:ascii="Consolas" w:hAnsi="Consolas"/>
      <w:i/>
      <w:iCs/>
    </w:rPr>
  </w:style>
  <w:style w:type="paragraph" w:styleId="NormalWeb">
    <w:name w:val="Normal (Web)"/>
    <w:basedOn w:val="Normal"/>
    <w:uiPriority w:val="99"/>
    <w:semiHidden/>
    <w:unhideWhenUsed/>
    <w:rsid w:val="00662E44"/>
    <w:rPr>
      <w:sz w:val="24"/>
    </w:rPr>
  </w:style>
  <w:style w:type="character" w:customStyle="1" w:styleId="Heading6Char">
    <w:name w:val="Heading 6 Char"/>
    <w:basedOn w:val="DefaultParagraphFont"/>
    <w:link w:val="Heading6"/>
    <w:uiPriority w:val="9"/>
    <w:semiHidden/>
    <w:rsid w:val="009D677C"/>
    <w:rPr>
      <w:b/>
      <w:caps/>
      <w:sz w:val="16"/>
      <w:szCs w:val="16"/>
    </w:rPr>
  </w:style>
  <w:style w:type="paragraph" w:customStyle="1" w:styleId="Memo">
    <w:name w:val="Memo"/>
    <w:basedOn w:val="NORMALFONTBODY"/>
    <w:semiHidden/>
    <w:rsid w:val="0092475A"/>
    <w:pPr>
      <w:spacing w:before="60" w:after="60"/>
    </w:pPr>
    <w:rPr>
      <w:noProof/>
      <w:color w:val="2C2826" w:themeColor="text1"/>
    </w:rPr>
  </w:style>
  <w:style w:type="character" w:styleId="FollowedHyperlink">
    <w:name w:val="FollowedHyperlink"/>
    <w:basedOn w:val="DefaultParagraphFont"/>
    <w:uiPriority w:val="90"/>
    <w:rsid w:val="002232D9"/>
    <w:rPr>
      <w:i/>
      <w:color w:val="9B908B" w:themeColor="text1" w:themeTint="80"/>
    </w:rPr>
  </w:style>
  <w:style w:type="table" w:styleId="LightShading">
    <w:name w:val="Light Shading"/>
    <w:basedOn w:val="TableNormal"/>
    <w:uiPriority w:val="60"/>
    <w:rsid w:val="00A333FC"/>
    <w:rPr>
      <w:color w:val="201D1C" w:themeColor="text1" w:themeShade="BF"/>
    </w:rPr>
    <w:tblPr>
      <w:tblStyleRowBandSize w:val="1"/>
      <w:tblStyleColBandSize w:val="1"/>
      <w:tblBorders>
        <w:top w:val="single" w:sz="8" w:space="0" w:color="2C2826" w:themeColor="text1"/>
        <w:bottom w:val="single" w:sz="8" w:space="0" w:color="2C2826" w:themeColor="text1"/>
      </w:tblBorders>
    </w:tblPr>
    <w:tblStylePr w:type="firstRow">
      <w:pPr>
        <w:spacing w:before="0" w:after="0" w:line="240" w:lineRule="auto"/>
      </w:pPr>
      <w:rPr>
        <w:b/>
        <w:bCs/>
      </w:rPr>
      <w:tblPr/>
      <w:tcPr>
        <w:tcBorders>
          <w:top w:val="single" w:sz="8" w:space="0" w:color="2C2826" w:themeColor="text1"/>
          <w:left w:val="nil"/>
          <w:bottom w:val="single" w:sz="8" w:space="0" w:color="2C2826" w:themeColor="text1"/>
          <w:right w:val="nil"/>
          <w:insideH w:val="nil"/>
          <w:insideV w:val="nil"/>
        </w:tcBorders>
      </w:tcPr>
    </w:tblStylePr>
    <w:tblStylePr w:type="lastRow">
      <w:pPr>
        <w:spacing w:before="0" w:after="0" w:line="240" w:lineRule="auto"/>
      </w:pPr>
      <w:rPr>
        <w:b/>
        <w:bCs/>
      </w:rPr>
      <w:tblPr/>
      <w:tcPr>
        <w:tcBorders>
          <w:top w:val="single" w:sz="8" w:space="0" w:color="2C2826" w:themeColor="text1"/>
          <w:left w:val="nil"/>
          <w:bottom w:val="single" w:sz="8" w:space="0" w:color="2C282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8C6" w:themeFill="text1" w:themeFillTint="3F"/>
      </w:tcPr>
    </w:tblStylePr>
    <w:tblStylePr w:type="band1Horz">
      <w:tblPr/>
      <w:tcPr>
        <w:tcBorders>
          <w:left w:val="nil"/>
          <w:right w:val="nil"/>
          <w:insideH w:val="nil"/>
          <w:insideV w:val="nil"/>
        </w:tcBorders>
        <w:shd w:val="clear" w:color="auto" w:fill="CEC8C6" w:themeFill="text1" w:themeFillTint="3F"/>
      </w:tcPr>
    </w:tblStylePr>
  </w:style>
  <w:style w:type="character" w:customStyle="1" w:styleId="NORMALFONTBODYChar">
    <w:name w:val="•NORMAL FONT BODY Char"/>
    <w:basedOn w:val="DefaultParagraphFont"/>
    <w:link w:val="NORMALFONTBODY"/>
    <w:semiHidden/>
    <w:rsid w:val="001905D3"/>
    <w:rPr>
      <w:szCs w:val="24"/>
    </w:rPr>
  </w:style>
  <w:style w:type="paragraph" w:customStyle="1" w:styleId="Name">
    <w:name w:val="Name"/>
    <w:basedOn w:val="NORMALFONTBODY"/>
    <w:uiPriority w:val="1"/>
    <w:semiHidden/>
    <w:rsid w:val="00C85C02"/>
    <w:rPr>
      <w:b/>
      <w:szCs w:val="18"/>
    </w:rPr>
  </w:style>
  <w:style w:type="character" w:customStyle="1" w:styleId="Heading2Char">
    <w:name w:val="Heading 2 Char"/>
    <w:basedOn w:val="DefaultParagraphFont"/>
    <w:link w:val="Heading2"/>
    <w:uiPriority w:val="5"/>
    <w:rsid w:val="00243B5C"/>
    <w:rPr>
      <w:rFonts w:cstheme="minorHAnsi"/>
      <w:b/>
      <w:sz w:val="24"/>
      <w:szCs w:val="24"/>
    </w:rPr>
  </w:style>
  <w:style w:type="paragraph" w:customStyle="1" w:styleId="Photo">
    <w:name w:val="Photo"/>
    <w:basedOn w:val="BodyText"/>
    <w:uiPriority w:val="5"/>
    <w:rsid w:val="00F56EEC"/>
    <w:pPr>
      <w:spacing w:after="120"/>
    </w:pPr>
    <w:rPr>
      <w:noProof/>
    </w:rPr>
  </w:style>
  <w:style w:type="paragraph" w:styleId="Subtitle">
    <w:name w:val="Subtitle"/>
    <w:basedOn w:val="Normal"/>
    <w:next w:val="Normal"/>
    <w:link w:val="SubtitleChar"/>
    <w:uiPriority w:val="6"/>
    <w:rsid w:val="00034CBB"/>
    <w:pPr>
      <w:spacing w:after="840"/>
    </w:pPr>
    <w:rPr>
      <w:rFonts w:asciiTheme="majorHAnsi" w:hAnsiTheme="majorHAnsi" w:cstheme="majorHAnsi"/>
      <w:b/>
      <w:color w:val="FFFFFF" w:themeColor="background1"/>
      <w:sz w:val="24"/>
    </w:rPr>
  </w:style>
  <w:style w:type="character" w:customStyle="1" w:styleId="SubtitleChar">
    <w:name w:val="Subtitle Char"/>
    <w:basedOn w:val="DefaultParagraphFont"/>
    <w:link w:val="Subtitle"/>
    <w:uiPriority w:val="6"/>
    <w:rsid w:val="00034CBB"/>
    <w:rPr>
      <w:rFonts w:asciiTheme="majorHAnsi" w:hAnsiTheme="majorHAnsi" w:cstheme="majorHAnsi"/>
      <w:b/>
      <w:color w:val="FFFFFF" w:themeColor="background1"/>
      <w:sz w:val="24"/>
      <w:szCs w:val="24"/>
    </w:rPr>
  </w:style>
  <w:style w:type="paragraph" w:customStyle="1" w:styleId="BodyTextNoSpace">
    <w:name w:val="Body Text No Space"/>
    <w:basedOn w:val="BodyText"/>
    <w:uiPriority w:val="2"/>
    <w:rsid w:val="00D76EE5"/>
    <w:pPr>
      <w:spacing w:after="0"/>
    </w:pPr>
  </w:style>
  <w:style w:type="paragraph" w:styleId="BalloonText">
    <w:name w:val="Balloon Text"/>
    <w:basedOn w:val="Normal"/>
    <w:link w:val="BalloonTextChar"/>
    <w:uiPriority w:val="7"/>
    <w:semiHidden/>
    <w:unhideWhenUsed/>
    <w:rsid w:val="00197EEE"/>
    <w:rPr>
      <w:rFonts w:ascii="Tahoma" w:hAnsi="Tahoma" w:cs="Tahoma"/>
      <w:sz w:val="16"/>
      <w:szCs w:val="16"/>
    </w:rPr>
  </w:style>
  <w:style w:type="character" w:customStyle="1" w:styleId="BalloonTextChar">
    <w:name w:val="Balloon Text Char"/>
    <w:basedOn w:val="DefaultParagraphFont"/>
    <w:link w:val="BalloonText"/>
    <w:uiPriority w:val="7"/>
    <w:semiHidden/>
    <w:rsid w:val="00197EEE"/>
    <w:rPr>
      <w:rFonts w:ascii="Tahoma" w:hAnsi="Tahoma" w:cs="Tahoma"/>
      <w:sz w:val="16"/>
      <w:szCs w:val="16"/>
    </w:rPr>
  </w:style>
  <w:style w:type="paragraph" w:customStyle="1" w:styleId="FooterCover">
    <w:name w:val="Footer Cover"/>
    <w:basedOn w:val="Footer"/>
    <w:uiPriority w:val="99"/>
    <w:rsid w:val="00CA5A61"/>
    <w:pPr>
      <w:spacing w:after="0"/>
    </w:pPr>
    <w:rPr>
      <w:b/>
      <w:i w:val="0"/>
      <w:color w:val="B9924D" w:themeColor="accent1"/>
    </w:rPr>
  </w:style>
  <w:style w:type="paragraph" w:styleId="TOAHeading">
    <w:name w:val="toa heading"/>
    <w:basedOn w:val="Normal"/>
    <w:next w:val="Normal"/>
    <w:uiPriority w:val="40"/>
    <w:semiHidden/>
    <w:rsid w:val="00F44BEE"/>
    <w:rPr>
      <w:rFonts w:asciiTheme="majorHAnsi" w:eastAsiaTheme="majorEastAsia" w:hAnsiTheme="majorHAnsi" w:cstheme="majorBidi"/>
      <w:b/>
      <w:bCs/>
      <w:caps/>
      <w:color w:val="B9924D" w:themeColor="accent1"/>
      <w:sz w:val="24"/>
    </w:rPr>
  </w:style>
  <w:style w:type="table" w:customStyle="1" w:styleId="Style1">
    <w:name w:val="Style1"/>
    <w:basedOn w:val="TableNormal"/>
    <w:uiPriority w:val="99"/>
    <w:rsid w:val="008979CD"/>
    <w:tblPr>
      <w:tblBorders>
        <w:top w:val="single" w:sz="4" w:space="0" w:color="BAB2AD" w:themeColor="text2"/>
        <w:left w:val="single" w:sz="4" w:space="0" w:color="BAB2AD" w:themeColor="text2"/>
        <w:bottom w:val="single" w:sz="4" w:space="0" w:color="BAB2AD" w:themeColor="text2"/>
        <w:right w:val="single" w:sz="4" w:space="0" w:color="BAB2AD" w:themeColor="text2"/>
        <w:insideH w:val="single" w:sz="4" w:space="0" w:color="BAB2AD" w:themeColor="text2"/>
        <w:insideV w:val="single" w:sz="4" w:space="0" w:color="BAB2AD" w:themeColor="text2"/>
      </w:tblBorders>
    </w:tblPr>
    <w:tcPr>
      <w:tcMar>
        <w:top w:w="72" w:type="dxa"/>
        <w:left w:w="115" w:type="dxa"/>
        <w:bottom w:w="72" w:type="dxa"/>
        <w:right w:w="115" w:type="dxa"/>
      </w:tcMar>
      <w:vAlign w:val="center"/>
    </w:tcPr>
    <w:tblStylePr w:type="firstRow">
      <w:tblPr/>
      <w:tcPr>
        <w:shd w:val="clear" w:color="auto" w:fill="B9924D" w:themeFill="accent1"/>
        <w:vAlign w:val="center"/>
      </w:tcPr>
    </w:tblStylePr>
  </w:style>
  <w:style w:type="paragraph" w:styleId="TOC1">
    <w:name w:val="toc 1"/>
    <w:basedOn w:val="Normal"/>
    <w:next w:val="Normal"/>
    <w:uiPriority w:val="39"/>
    <w:rsid w:val="001A755E"/>
    <w:pPr>
      <w:tabs>
        <w:tab w:val="right" w:leader="dot" w:pos="10080"/>
      </w:tabs>
      <w:spacing w:before="240"/>
    </w:pPr>
    <w:rPr>
      <w:b/>
      <w:noProof/>
      <w:sz w:val="24"/>
    </w:rPr>
  </w:style>
  <w:style w:type="paragraph" w:styleId="TOC2">
    <w:name w:val="toc 2"/>
    <w:basedOn w:val="Normal"/>
    <w:next w:val="Normal"/>
    <w:uiPriority w:val="39"/>
    <w:rsid w:val="001A755E"/>
    <w:pPr>
      <w:tabs>
        <w:tab w:val="right" w:leader="dot" w:pos="10080"/>
      </w:tabs>
      <w:ind w:left="360"/>
    </w:pPr>
    <w:rPr>
      <w:noProof/>
      <w:sz w:val="24"/>
    </w:rPr>
  </w:style>
  <w:style w:type="table" w:customStyle="1" w:styleId="RiverstoneMatrix">
    <w:name w:val="Riverstone Matrix"/>
    <w:basedOn w:val="TableNormal"/>
    <w:uiPriority w:val="99"/>
    <w:rsid w:val="002232D9"/>
    <w:tblPr>
      <w:tblBorders>
        <w:insideH w:val="single" w:sz="4" w:space="0" w:color="FFFFFF"/>
        <w:insideV w:val="single" w:sz="4" w:space="0" w:color="FFFFFF"/>
      </w:tblBorders>
    </w:tblPr>
    <w:tblStylePr w:type="firstRow">
      <w:tblPr/>
      <w:tcPr>
        <w:shd w:val="clear" w:color="auto" w:fill="424242"/>
      </w:tcPr>
    </w:tblStylePr>
  </w:style>
  <w:style w:type="paragraph" w:customStyle="1" w:styleId="DocumentType">
    <w:name w:val="Document Type"/>
    <w:basedOn w:val="Title"/>
    <w:uiPriority w:val="95"/>
    <w:rsid w:val="00034CBB"/>
    <w:pPr>
      <w:spacing w:before="270"/>
      <w:jc w:val="right"/>
    </w:pPr>
    <w:rPr>
      <w:rFonts w:asciiTheme="majorHAnsi" w:hAnsiTheme="majorHAnsi" w:cstheme="majorHAnsi"/>
      <w:b/>
      <w:i w:val="0"/>
      <w:caps/>
      <w:noProof/>
      <w:color w:val="58595B" w:themeColor="accent2"/>
      <w:spacing w:val="0"/>
      <w:sz w:val="22"/>
    </w:rPr>
  </w:style>
  <w:style w:type="paragraph" w:styleId="Quote">
    <w:name w:val="Quote"/>
    <w:basedOn w:val="Normal"/>
    <w:next w:val="Normal"/>
    <w:link w:val="QuoteChar"/>
    <w:uiPriority w:val="29"/>
    <w:rsid w:val="00D405AC"/>
    <w:pPr>
      <w:spacing w:after="240"/>
      <w:ind w:left="360" w:right="360"/>
      <w:jc w:val="both"/>
    </w:pPr>
    <w:rPr>
      <w:rFonts w:eastAsia="Helvetica" w:cstheme="minorHAnsi"/>
      <w:i/>
      <w:iCs/>
      <w:color w:val="9B9B9B"/>
      <w:sz w:val="22"/>
    </w:rPr>
  </w:style>
  <w:style w:type="character" w:customStyle="1" w:styleId="QuoteChar">
    <w:name w:val="Quote Char"/>
    <w:basedOn w:val="DefaultParagraphFont"/>
    <w:link w:val="Quote"/>
    <w:uiPriority w:val="29"/>
    <w:rsid w:val="00D405AC"/>
    <w:rPr>
      <w:rFonts w:eastAsia="Helvetica" w:cstheme="minorHAnsi"/>
      <w:i/>
      <w:iCs/>
      <w:color w:val="9B9B9B"/>
      <w:sz w:val="22"/>
      <w:szCs w:val="24"/>
    </w:rPr>
  </w:style>
  <w:style w:type="paragraph" w:customStyle="1" w:styleId="BodyTextBeforeTableMoreSpaceAfter">
    <w:name w:val="Body Text Before Table (More Space After"/>
    <w:basedOn w:val="BodyText"/>
    <w:uiPriority w:val="5"/>
    <w:rsid w:val="004B12CB"/>
    <w:pPr>
      <w:spacing w:after="360"/>
    </w:pPr>
  </w:style>
  <w:style w:type="paragraph" w:customStyle="1" w:styleId="DocumentSubtitle">
    <w:name w:val="Document Subtitle"/>
    <w:basedOn w:val="Subtitle"/>
    <w:uiPriority w:val="97"/>
    <w:rsid w:val="00034CBB"/>
    <w:pPr>
      <w:tabs>
        <w:tab w:val="right" w:pos="13680"/>
      </w:tabs>
      <w:spacing w:before="20" w:after="60"/>
      <w:jc w:val="right"/>
    </w:pPr>
    <w:rPr>
      <w:rFonts w:asciiTheme="minorHAnsi" w:hAnsiTheme="minorHAnsi" w:cs="Times New Roman"/>
      <w:b w:val="0"/>
      <w:i/>
      <w:color w:val="9B908B" w:themeColor="text1" w:themeTint="80"/>
      <w:sz w:val="18"/>
      <w:szCs w:val="11"/>
    </w:rPr>
  </w:style>
  <w:style w:type="character" w:customStyle="1" w:styleId="FooterChar">
    <w:name w:val="Footer Char"/>
    <w:basedOn w:val="DefaultParagraphFont"/>
    <w:link w:val="Footer"/>
    <w:uiPriority w:val="98"/>
    <w:rsid w:val="0097440F"/>
    <w:rPr>
      <w:i/>
      <w:color w:val="9B908B" w:themeColor="text1" w:themeTint="80"/>
      <w:sz w:val="18"/>
      <w:szCs w:val="11"/>
    </w:rPr>
  </w:style>
  <w:style w:type="paragraph" w:customStyle="1" w:styleId="DocumentTItle">
    <w:name w:val="Document TItle"/>
    <w:basedOn w:val="Title"/>
    <w:next w:val="DocumentSubtitle"/>
    <w:uiPriority w:val="96"/>
    <w:rsid w:val="00034CBB"/>
    <w:pPr>
      <w:spacing w:before="0"/>
      <w:jc w:val="right"/>
    </w:pPr>
    <w:rPr>
      <w:rFonts w:asciiTheme="majorHAnsi" w:hAnsiTheme="majorHAnsi" w:cstheme="majorHAnsi"/>
      <w:b/>
      <w:i w:val="0"/>
      <w:caps/>
      <w:color w:val="B9924D" w:themeColor="accent1"/>
      <w:spacing w:val="0"/>
      <w:sz w:val="18"/>
    </w:rPr>
  </w:style>
  <w:style w:type="paragraph" w:customStyle="1" w:styleId="ClaimsTextSpaceBefore">
    <w:name w:val="Claims Text Space Before"/>
    <w:basedOn w:val="BodyTextAfterExhibitMoreSpaceBefore"/>
    <w:uiPriority w:val="7"/>
    <w:rsid w:val="00CB2A8F"/>
    <w:pPr>
      <w:spacing w:before="240"/>
    </w:pPr>
  </w:style>
  <w:style w:type="paragraph" w:customStyle="1" w:styleId="ClaimsName">
    <w:name w:val="Claims Name"/>
    <w:basedOn w:val="BodyTextNoSpace"/>
    <w:uiPriority w:val="8"/>
    <w:rsid w:val="00CB2A8F"/>
  </w:style>
  <w:style w:type="paragraph" w:customStyle="1" w:styleId="ClaimsCompany">
    <w:name w:val="Claims Company"/>
    <w:basedOn w:val="ClaimsName"/>
    <w:uiPriority w:val="9"/>
    <w:rsid w:val="00CB2A8F"/>
  </w:style>
  <w:style w:type="paragraph" w:customStyle="1" w:styleId="ClaimsAddress">
    <w:name w:val="Claims Address"/>
    <w:basedOn w:val="ClaimsName"/>
    <w:uiPriority w:val="10"/>
    <w:rsid w:val="00CB2A8F"/>
  </w:style>
  <w:style w:type="paragraph" w:styleId="TOC3">
    <w:name w:val="toc 3"/>
    <w:basedOn w:val="Normal"/>
    <w:next w:val="Normal"/>
    <w:autoRedefine/>
    <w:uiPriority w:val="39"/>
    <w:unhideWhenUsed/>
    <w:rsid w:val="00987A37"/>
    <w:pPr>
      <w:tabs>
        <w:tab w:val="right" w:leader="dot" w:pos="10080"/>
      </w:tabs>
      <w:ind w:left="720"/>
    </w:pPr>
    <w:rPr>
      <w:noProof/>
      <w:sz w:val="24"/>
    </w:rPr>
  </w:style>
  <w:style w:type="paragraph" w:styleId="TOC4">
    <w:name w:val="toc 4"/>
    <w:basedOn w:val="TOC3"/>
    <w:next w:val="Normal"/>
    <w:autoRedefine/>
    <w:uiPriority w:val="39"/>
    <w:unhideWhenUsed/>
    <w:rsid w:val="00987A37"/>
    <w:pPr>
      <w:ind w:left="1080"/>
    </w:pPr>
  </w:style>
  <w:style w:type="paragraph" w:styleId="TOCHeading">
    <w:name w:val="TOC Heading"/>
    <w:basedOn w:val="Heading1"/>
    <w:next w:val="Normal"/>
    <w:uiPriority w:val="39"/>
    <w:unhideWhenUsed/>
    <w:qFormat/>
    <w:rsid w:val="003A7FB1"/>
    <w:pPr>
      <w:spacing w:after="0" w:line="259" w:lineRule="auto"/>
      <w:outlineLvl w:val="9"/>
    </w:pPr>
    <w:rPr>
      <w:rFonts w:asciiTheme="majorHAnsi" w:eastAsiaTheme="majorEastAsia" w:hAnsiTheme="majorHAnsi" w:cstheme="majorBidi"/>
      <w:b w:val="0"/>
      <w:caps w:val="0"/>
      <w:color w:val="8C6D37" w:themeColor="accent1" w:themeShade="BF"/>
      <w:sz w:val="32"/>
      <w:szCs w:val="32"/>
    </w:rPr>
  </w:style>
  <w:style w:type="character" w:styleId="CommentReference">
    <w:name w:val="annotation reference"/>
    <w:basedOn w:val="DefaultParagraphFont"/>
    <w:uiPriority w:val="99"/>
    <w:semiHidden/>
    <w:unhideWhenUsed/>
    <w:rsid w:val="00EA4633"/>
    <w:rPr>
      <w:sz w:val="16"/>
      <w:szCs w:val="16"/>
    </w:rPr>
  </w:style>
  <w:style w:type="paragraph" w:styleId="CommentText">
    <w:name w:val="annotation text"/>
    <w:basedOn w:val="Normal"/>
    <w:link w:val="CommentTextChar"/>
    <w:uiPriority w:val="5"/>
    <w:semiHidden/>
    <w:unhideWhenUsed/>
    <w:rsid w:val="00EA4633"/>
    <w:pPr>
      <w:spacing w:line="240" w:lineRule="auto"/>
    </w:pPr>
    <w:rPr>
      <w:sz w:val="20"/>
      <w:szCs w:val="20"/>
    </w:rPr>
  </w:style>
  <w:style w:type="character" w:customStyle="1" w:styleId="CommentTextChar">
    <w:name w:val="Comment Text Char"/>
    <w:basedOn w:val="DefaultParagraphFont"/>
    <w:link w:val="CommentText"/>
    <w:uiPriority w:val="5"/>
    <w:semiHidden/>
    <w:rsid w:val="00EA4633"/>
  </w:style>
  <w:style w:type="paragraph" w:styleId="ListParagraph">
    <w:name w:val="List Paragraph"/>
    <w:basedOn w:val="Normal"/>
    <w:uiPriority w:val="34"/>
    <w:qFormat/>
    <w:rsid w:val="00CE3F28"/>
    <w:pPr>
      <w:ind w:left="720"/>
      <w:contextualSpacing/>
    </w:pPr>
  </w:style>
  <w:style w:type="paragraph" w:customStyle="1" w:styleId="xmsonormal">
    <w:name w:val="x_msonormal"/>
    <w:basedOn w:val="Normal"/>
    <w:uiPriority w:val="99"/>
    <w:rsid w:val="00261C64"/>
    <w:pPr>
      <w:spacing w:before="0" w:after="0" w:line="240" w:lineRule="auto"/>
    </w:pPr>
    <w:rPr>
      <w:rFonts w:ascii="Times New Roman" w:hAnsi="Times New Roman"/>
      <w:sz w:val="24"/>
    </w:rPr>
  </w:style>
  <w:style w:type="character" w:customStyle="1" w:styleId="Heading7Char">
    <w:name w:val="Heading 7 Char"/>
    <w:basedOn w:val="DefaultParagraphFont"/>
    <w:link w:val="Heading7"/>
    <w:rsid w:val="00FF64B9"/>
    <w:rPr>
      <w:rFonts w:ascii="Tahoma" w:hAnsi="Tahoma"/>
      <w:spacing w:val="-4"/>
      <w:kern w:val="28"/>
    </w:rPr>
  </w:style>
  <w:style w:type="character" w:customStyle="1" w:styleId="Heading8Char">
    <w:name w:val="Heading 8 Char"/>
    <w:basedOn w:val="DefaultParagraphFont"/>
    <w:link w:val="Heading8"/>
    <w:rsid w:val="00FF64B9"/>
    <w:rPr>
      <w:rFonts w:ascii="Tahoma" w:hAnsi="Tahoma"/>
      <w:i/>
      <w:spacing w:val="-4"/>
      <w:kern w:val="28"/>
      <w:sz w:val="18"/>
    </w:rPr>
  </w:style>
  <w:style w:type="character" w:customStyle="1" w:styleId="Heading9Char">
    <w:name w:val="Heading 9 Char"/>
    <w:basedOn w:val="DefaultParagraphFont"/>
    <w:link w:val="Heading9"/>
    <w:rsid w:val="00FF64B9"/>
    <w:rPr>
      <w:rFonts w:ascii="Tahoma" w:hAnsi="Tahoma"/>
      <w:spacing w:val="-4"/>
      <w:kern w:val="28"/>
      <w:sz w:val="18"/>
    </w:rPr>
  </w:style>
  <w:style w:type="paragraph" w:customStyle="1" w:styleId="Anleitung">
    <w:name w:val="Anleitung"/>
    <w:basedOn w:val="Normal"/>
    <w:next w:val="Normal"/>
    <w:rsid w:val="00FF64B9"/>
    <w:pPr>
      <w:snapToGrid w:val="0"/>
      <w:spacing w:before="0" w:line="240" w:lineRule="auto"/>
    </w:pPr>
    <w:rPr>
      <w:rFonts w:ascii="Times New Roman" w:hAnsi="Times New Roman"/>
      <w:i/>
      <w:iCs/>
      <w:color w:val="3366FF"/>
      <w:sz w:val="20"/>
      <w:szCs w:val="20"/>
      <w:lang w:val="de-DE"/>
    </w:rPr>
  </w:style>
  <w:style w:type="paragraph" w:customStyle="1" w:styleId="TabelleStandard">
    <w:name w:val="Tabelle Standard"/>
    <w:basedOn w:val="Normal"/>
    <w:rsid w:val="00FF64B9"/>
    <w:pPr>
      <w:snapToGrid w:val="0"/>
      <w:spacing w:before="60" w:after="60" w:line="240" w:lineRule="auto"/>
    </w:pPr>
    <w:rPr>
      <w:rFonts w:ascii="Arial" w:hAnsi="Arial" w:cs="Arial"/>
      <w:sz w:val="20"/>
      <w:szCs w:val="20"/>
      <w:lang w:val="de-DE"/>
    </w:rPr>
  </w:style>
  <w:style w:type="paragraph" w:customStyle="1" w:styleId="Text">
    <w:name w:val="Text"/>
    <w:basedOn w:val="Normal"/>
    <w:rsid w:val="00FF64B9"/>
    <w:pPr>
      <w:snapToGrid w:val="0"/>
      <w:spacing w:before="0" w:line="240" w:lineRule="auto"/>
    </w:pPr>
    <w:rPr>
      <w:rFonts w:ascii="Arial" w:hAnsi="Arial" w:cs="Arial"/>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05993">
      <w:bodyDiv w:val="1"/>
      <w:marLeft w:val="0"/>
      <w:marRight w:val="0"/>
      <w:marTop w:val="0"/>
      <w:marBottom w:val="0"/>
      <w:divBdr>
        <w:top w:val="none" w:sz="0" w:space="0" w:color="auto"/>
        <w:left w:val="none" w:sz="0" w:space="0" w:color="auto"/>
        <w:bottom w:val="none" w:sz="0" w:space="0" w:color="auto"/>
        <w:right w:val="none" w:sz="0" w:space="0" w:color="auto"/>
      </w:divBdr>
    </w:div>
    <w:div w:id="561020696">
      <w:bodyDiv w:val="1"/>
      <w:marLeft w:val="0"/>
      <w:marRight w:val="0"/>
      <w:marTop w:val="0"/>
      <w:marBottom w:val="0"/>
      <w:divBdr>
        <w:top w:val="none" w:sz="0" w:space="0" w:color="auto"/>
        <w:left w:val="none" w:sz="0" w:space="0" w:color="auto"/>
        <w:bottom w:val="none" w:sz="0" w:space="0" w:color="auto"/>
        <w:right w:val="none" w:sz="0" w:space="0" w:color="auto"/>
      </w:divBdr>
      <w:divsChild>
        <w:div w:id="2118476224">
          <w:marLeft w:val="274"/>
          <w:marRight w:val="0"/>
          <w:marTop w:val="0"/>
          <w:marBottom w:val="0"/>
          <w:divBdr>
            <w:top w:val="none" w:sz="0" w:space="0" w:color="auto"/>
            <w:left w:val="none" w:sz="0" w:space="0" w:color="auto"/>
            <w:bottom w:val="none" w:sz="0" w:space="0" w:color="auto"/>
            <w:right w:val="none" w:sz="0" w:space="0" w:color="auto"/>
          </w:divBdr>
        </w:div>
      </w:divsChild>
    </w:div>
    <w:div w:id="581331201">
      <w:bodyDiv w:val="1"/>
      <w:marLeft w:val="0"/>
      <w:marRight w:val="0"/>
      <w:marTop w:val="0"/>
      <w:marBottom w:val="0"/>
      <w:divBdr>
        <w:top w:val="none" w:sz="0" w:space="0" w:color="auto"/>
        <w:left w:val="none" w:sz="0" w:space="0" w:color="auto"/>
        <w:bottom w:val="none" w:sz="0" w:space="0" w:color="auto"/>
        <w:right w:val="none" w:sz="0" w:space="0" w:color="auto"/>
      </w:divBdr>
    </w:div>
    <w:div w:id="677998044">
      <w:bodyDiv w:val="1"/>
      <w:marLeft w:val="0"/>
      <w:marRight w:val="0"/>
      <w:marTop w:val="0"/>
      <w:marBottom w:val="0"/>
      <w:divBdr>
        <w:top w:val="none" w:sz="0" w:space="0" w:color="auto"/>
        <w:left w:val="none" w:sz="0" w:space="0" w:color="auto"/>
        <w:bottom w:val="none" w:sz="0" w:space="0" w:color="auto"/>
        <w:right w:val="none" w:sz="0" w:space="0" w:color="auto"/>
      </w:divBdr>
      <w:divsChild>
        <w:div w:id="2056079613">
          <w:marLeft w:val="274"/>
          <w:marRight w:val="0"/>
          <w:marTop w:val="0"/>
          <w:marBottom w:val="0"/>
          <w:divBdr>
            <w:top w:val="none" w:sz="0" w:space="0" w:color="auto"/>
            <w:left w:val="none" w:sz="0" w:space="0" w:color="auto"/>
            <w:bottom w:val="none" w:sz="0" w:space="0" w:color="auto"/>
            <w:right w:val="none" w:sz="0" w:space="0" w:color="auto"/>
          </w:divBdr>
        </w:div>
      </w:divsChild>
    </w:div>
    <w:div w:id="777136756">
      <w:bodyDiv w:val="1"/>
      <w:marLeft w:val="0"/>
      <w:marRight w:val="0"/>
      <w:marTop w:val="0"/>
      <w:marBottom w:val="0"/>
      <w:divBdr>
        <w:top w:val="none" w:sz="0" w:space="0" w:color="auto"/>
        <w:left w:val="none" w:sz="0" w:space="0" w:color="auto"/>
        <w:bottom w:val="none" w:sz="0" w:space="0" w:color="auto"/>
        <w:right w:val="none" w:sz="0" w:space="0" w:color="auto"/>
      </w:divBdr>
    </w:div>
    <w:div w:id="813184505">
      <w:bodyDiv w:val="1"/>
      <w:marLeft w:val="0"/>
      <w:marRight w:val="0"/>
      <w:marTop w:val="0"/>
      <w:marBottom w:val="0"/>
      <w:divBdr>
        <w:top w:val="none" w:sz="0" w:space="0" w:color="auto"/>
        <w:left w:val="none" w:sz="0" w:space="0" w:color="auto"/>
        <w:bottom w:val="none" w:sz="0" w:space="0" w:color="auto"/>
        <w:right w:val="none" w:sz="0" w:space="0" w:color="auto"/>
      </w:divBdr>
    </w:div>
    <w:div w:id="903444751">
      <w:bodyDiv w:val="1"/>
      <w:marLeft w:val="0"/>
      <w:marRight w:val="0"/>
      <w:marTop w:val="0"/>
      <w:marBottom w:val="0"/>
      <w:divBdr>
        <w:top w:val="none" w:sz="0" w:space="0" w:color="auto"/>
        <w:left w:val="none" w:sz="0" w:space="0" w:color="auto"/>
        <w:bottom w:val="none" w:sz="0" w:space="0" w:color="auto"/>
        <w:right w:val="none" w:sz="0" w:space="0" w:color="auto"/>
      </w:divBdr>
    </w:div>
    <w:div w:id="946620198">
      <w:bodyDiv w:val="1"/>
      <w:marLeft w:val="0"/>
      <w:marRight w:val="0"/>
      <w:marTop w:val="0"/>
      <w:marBottom w:val="0"/>
      <w:divBdr>
        <w:top w:val="none" w:sz="0" w:space="0" w:color="auto"/>
        <w:left w:val="none" w:sz="0" w:space="0" w:color="auto"/>
        <w:bottom w:val="none" w:sz="0" w:space="0" w:color="auto"/>
        <w:right w:val="none" w:sz="0" w:space="0" w:color="auto"/>
      </w:divBdr>
    </w:div>
    <w:div w:id="1019745616">
      <w:bodyDiv w:val="1"/>
      <w:marLeft w:val="0"/>
      <w:marRight w:val="0"/>
      <w:marTop w:val="0"/>
      <w:marBottom w:val="0"/>
      <w:divBdr>
        <w:top w:val="none" w:sz="0" w:space="0" w:color="auto"/>
        <w:left w:val="none" w:sz="0" w:space="0" w:color="auto"/>
        <w:bottom w:val="none" w:sz="0" w:space="0" w:color="auto"/>
        <w:right w:val="none" w:sz="0" w:space="0" w:color="auto"/>
      </w:divBdr>
    </w:div>
    <w:div w:id="1022122733">
      <w:bodyDiv w:val="1"/>
      <w:marLeft w:val="0"/>
      <w:marRight w:val="0"/>
      <w:marTop w:val="0"/>
      <w:marBottom w:val="0"/>
      <w:divBdr>
        <w:top w:val="none" w:sz="0" w:space="0" w:color="auto"/>
        <w:left w:val="none" w:sz="0" w:space="0" w:color="auto"/>
        <w:bottom w:val="none" w:sz="0" w:space="0" w:color="auto"/>
        <w:right w:val="none" w:sz="0" w:space="0" w:color="auto"/>
      </w:divBdr>
    </w:div>
    <w:div w:id="1055857281">
      <w:bodyDiv w:val="1"/>
      <w:marLeft w:val="0"/>
      <w:marRight w:val="0"/>
      <w:marTop w:val="0"/>
      <w:marBottom w:val="0"/>
      <w:divBdr>
        <w:top w:val="none" w:sz="0" w:space="0" w:color="auto"/>
        <w:left w:val="none" w:sz="0" w:space="0" w:color="auto"/>
        <w:bottom w:val="none" w:sz="0" w:space="0" w:color="auto"/>
        <w:right w:val="none" w:sz="0" w:space="0" w:color="auto"/>
      </w:divBdr>
    </w:div>
    <w:div w:id="1148472185">
      <w:bodyDiv w:val="1"/>
      <w:marLeft w:val="0"/>
      <w:marRight w:val="0"/>
      <w:marTop w:val="0"/>
      <w:marBottom w:val="0"/>
      <w:divBdr>
        <w:top w:val="none" w:sz="0" w:space="0" w:color="auto"/>
        <w:left w:val="none" w:sz="0" w:space="0" w:color="auto"/>
        <w:bottom w:val="none" w:sz="0" w:space="0" w:color="auto"/>
        <w:right w:val="none" w:sz="0" w:space="0" w:color="auto"/>
      </w:divBdr>
    </w:div>
    <w:div w:id="1219240530">
      <w:bodyDiv w:val="1"/>
      <w:marLeft w:val="0"/>
      <w:marRight w:val="0"/>
      <w:marTop w:val="0"/>
      <w:marBottom w:val="0"/>
      <w:divBdr>
        <w:top w:val="none" w:sz="0" w:space="0" w:color="auto"/>
        <w:left w:val="none" w:sz="0" w:space="0" w:color="auto"/>
        <w:bottom w:val="none" w:sz="0" w:space="0" w:color="auto"/>
        <w:right w:val="none" w:sz="0" w:space="0" w:color="auto"/>
      </w:divBdr>
    </w:div>
    <w:div w:id="1260719745">
      <w:bodyDiv w:val="1"/>
      <w:marLeft w:val="0"/>
      <w:marRight w:val="0"/>
      <w:marTop w:val="0"/>
      <w:marBottom w:val="0"/>
      <w:divBdr>
        <w:top w:val="none" w:sz="0" w:space="0" w:color="auto"/>
        <w:left w:val="none" w:sz="0" w:space="0" w:color="auto"/>
        <w:bottom w:val="none" w:sz="0" w:space="0" w:color="auto"/>
        <w:right w:val="none" w:sz="0" w:space="0" w:color="auto"/>
      </w:divBdr>
    </w:div>
    <w:div w:id="1602303263">
      <w:bodyDiv w:val="1"/>
      <w:marLeft w:val="0"/>
      <w:marRight w:val="0"/>
      <w:marTop w:val="0"/>
      <w:marBottom w:val="0"/>
      <w:divBdr>
        <w:top w:val="none" w:sz="0" w:space="0" w:color="auto"/>
        <w:left w:val="none" w:sz="0" w:space="0" w:color="auto"/>
        <w:bottom w:val="none" w:sz="0" w:space="0" w:color="auto"/>
        <w:right w:val="none" w:sz="0" w:space="0" w:color="auto"/>
      </w:divBdr>
    </w:div>
    <w:div w:id="1645038801">
      <w:bodyDiv w:val="1"/>
      <w:marLeft w:val="0"/>
      <w:marRight w:val="0"/>
      <w:marTop w:val="0"/>
      <w:marBottom w:val="0"/>
      <w:divBdr>
        <w:top w:val="none" w:sz="0" w:space="0" w:color="auto"/>
        <w:left w:val="none" w:sz="0" w:space="0" w:color="auto"/>
        <w:bottom w:val="none" w:sz="0" w:space="0" w:color="auto"/>
        <w:right w:val="none" w:sz="0" w:space="0" w:color="auto"/>
      </w:divBdr>
    </w:div>
    <w:div w:id="1664627878">
      <w:bodyDiv w:val="1"/>
      <w:marLeft w:val="0"/>
      <w:marRight w:val="0"/>
      <w:marTop w:val="0"/>
      <w:marBottom w:val="0"/>
      <w:divBdr>
        <w:top w:val="none" w:sz="0" w:space="0" w:color="auto"/>
        <w:left w:val="none" w:sz="0" w:space="0" w:color="auto"/>
        <w:bottom w:val="none" w:sz="0" w:space="0" w:color="auto"/>
        <w:right w:val="none" w:sz="0" w:space="0" w:color="auto"/>
      </w:divBdr>
    </w:div>
    <w:div w:id="1814758356">
      <w:bodyDiv w:val="1"/>
      <w:marLeft w:val="0"/>
      <w:marRight w:val="0"/>
      <w:marTop w:val="0"/>
      <w:marBottom w:val="0"/>
      <w:divBdr>
        <w:top w:val="none" w:sz="0" w:space="0" w:color="auto"/>
        <w:left w:val="none" w:sz="0" w:space="0" w:color="auto"/>
        <w:bottom w:val="none" w:sz="0" w:space="0" w:color="auto"/>
        <w:right w:val="none" w:sz="0" w:space="0" w:color="auto"/>
      </w:divBdr>
      <w:divsChild>
        <w:div w:id="1236092612">
          <w:marLeft w:val="274"/>
          <w:marRight w:val="0"/>
          <w:marTop w:val="0"/>
          <w:marBottom w:val="0"/>
          <w:divBdr>
            <w:top w:val="none" w:sz="0" w:space="0" w:color="auto"/>
            <w:left w:val="none" w:sz="0" w:space="0" w:color="auto"/>
            <w:bottom w:val="none" w:sz="0" w:space="0" w:color="auto"/>
            <w:right w:val="none" w:sz="0" w:space="0" w:color="auto"/>
          </w:divBdr>
        </w:div>
      </w:divsChild>
    </w:div>
    <w:div w:id="1971938056">
      <w:bodyDiv w:val="1"/>
      <w:marLeft w:val="0"/>
      <w:marRight w:val="0"/>
      <w:marTop w:val="0"/>
      <w:marBottom w:val="0"/>
      <w:divBdr>
        <w:top w:val="none" w:sz="0" w:space="0" w:color="auto"/>
        <w:left w:val="none" w:sz="0" w:space="0" w:color="auto"/>
        <w:bottom w:val="none" w:sz="0" w:space="0" w:color="auto"/>
        <w:right w:val="none" w:sz="0" w:space="0" w:color="auto"/>
      </w:divBdr>
    </w:div>
    <w:div w:id="2056929789">
      <w:bodyDiv w:val="1"/>
      <w:marLeft w:val="0"/>
      <w:marRight w:val="0"/>
      <w:marTop w:val="0"/>
      <w:marBottom w:val="0"/>
      <w:divBdr>
        <w:top w:val="none" w:sz="0" w:space="0" w:color="auto"/>
        <w:left w:val="none" w:sz="0" w:space="0" w:color="auto"/>
        <w:bottom w:val="none" w:sz="0" w:space="0" w:color="auto"/>
        <w:right w:val="none" w:sz="0" w:space="0" w:color="auto"/>
      </w:divBdr>
      <w:divsChild>
        <w:div w:id="354238287">
          <w:marLeft w:val="446"/>
          <w:marRight w:val="0"/>
          <w:marTop w:val="320"/>
          <w:marBottom w:val="40"/>
          <w:divBdr>
            <w:top w:val="none" w:sz="0" w:space="0" w:color="auto"/>
            <w:left w:val="none" w:sz="0" w:space="0" w:color="auto"/>
            <w:bottom w:val="none" w:sz="0" w:space="0" w:color="auto"/>
            <w:right w:val="none" w:sz="0" w:space="0" w:color="auto"/>
          </w:divBdr>
        </w:div>
        <w:div w:id="1699768678">
          <w:marLeft w:val="806"/>
          <w:marRight w:val="0"/>
          <w:marTop w:val="0"/>
          <w:marBottom w:val="40"/>
          <w:divBdr>
            <w:top w:val="none" w:sz="0" w:space="0" w:color="auto"/>
            <w:left w:val="none" w:sz="0" w:space="0" w:color="auto"/>
            <w:bottom w:val="none" w:sz="0" w:space="0" w:color="auto"/>
            <w:right w:val="none" w:sz="0" w:space="0" w:color="auto"/>
          </w:divBdr>
        </w:div>
        <w:div w:id="1524437133">
          <w:marLeft w:val="806"/>
          <w:marRight w:val="0"/>
          <w:marTop w:val="0"/>
          <w:marBottom w:val="40"/>
          <w:divBdr>
            <w:top w:val="none" w:sz="0" w:space="0" w:color="auto"/>
            <w:left w:val="none" w:sz="0" w:space="0" w:color="auto"/>
            <w:bottom w:val="none" w:sz="0" w:space="0" w:color="auto"/>
            <w:right w:val="none" w:sz="0" w:space="0" w:color="auto"/>
          </w:divBdr>
        </w:div>
        <w:div w:id="1144271326">
          <w:marLeft w:val="446"/>
          <w:marRight w:val="0"/>
          <w:marTop w:val="320"/>
          <w:marBottom w:val="40"/>
          <w:divBdr>
            <w:top w:val="none" w:sz="0" w:space="0" w:color="auto"/>
            <w:left w:val="none" w:sz="0" w:space="0" w:color="auto"/>
            <w:bottom w:val="none" w:sz="0" w:space="0" w:color="auto"/>
            <w:right w:val="none" w:sz="0" w:space="0" w:color="auto"/>
          </w:divBdr>
        </w:div>
        <w:div w:id="941112361">
          <w:marLeft w:val="806"/>
          <w:marRight w:val="0"/>
          <w:marTop w:val="0"/>
          <w:marBottom w:val="40"/>
          <w:divBdr>
            <w:top w:val="none" w:sz="0" w:space="0" w:color="auto"/>
            <w:left w:val="none" w:sz="0" w:space="0" w:color="auto"/>
            <w:bottom w:val="none" w:sz="0" w:space="0" w:color="auto"/>
            <w:right w:val="none" w:sz="0" w:space="0" w:color="auto"/>
          </w:divBdr>
        </w:div>
        <w:div w:id="395975937">
          <w:marLeft w:val="806"/>
          <w:marRight w:val="0"/>
          <w:marTop w:val="0"/>
          <w:marBottom w:val="40"/>
          <w:divBdr>
            <w:top w:val="none" w:sz="0" w:space="0" w:color="auto"/>
            <w:left w:val="none" w:sz="0" w:space="0" w:color="auto"/>
            <w:bottom w:val="none" w:sz="0" w:space="0" w:color="auto"/>
            <w:right w:val="none" w:sz="0" w:space="0" w:color="auto"/>
          </w:divBdr>
        </w:div>
        <w:div w:id="588849165">
          <w:marLeft w:val="806"/>
          <w:marRight w:val="0"/>
          <w:marTop w:val="0"/>
          <w:marBottom w:val="40"/>
          <w:divBdr>
            <w:top w:val="none" w:sz="0" w:space="0" w:color="auto"/>
            <w:left w:val="none" w:sz="0" w:space="0" w:color="auto"/>
            <w:bottom w:val="none" w:sz="0" w:space="0" w:color="auto"/>
            <w:right w:val="none" w:sz="0" w:space="0" w:color="auto"/>
          </w:divBdr>
        </w:div>
        <w:div w:id="1306399218">
          <w:marLeft w:val="446"/>
          <w:marRight w:val="0"/>
          <w:marTop w:val="320"/>
          <w:marBottom w:val="40"/>
          <w:divBdr>
            <w:top w:val="none" w:sz="0" w:space="0" w:color="auto"/>
            <w:left w:val="none" w:sz="0" w:space="0" w:color="auto"/>
            <w:bottom w:val="none" w:sz="0" w:space="0" w:color="auto"/>
            <w:right w:val="none" w:sz="0" w:space="0" w:color="auto"/>
          </w:divBdr>
        </w:div>
        <w:div w:id="1508134937">
          <w:marLeft w:val="806"/>
          <w:marRight w:val="0"/>
          <w:marTop w:val="0"/>
          <w:marBottom w:val="40"/>
          <w:divBdr>
            <w:top w:val="none" w:sz="0" w:space="0" w:color="auto"/>
            <w:left w:val="none" w:sz="0" w:space="0" w:color="auto"/>
            <w:bottom w:val="none" w:sz="0" w:space="0" w:color="auto"/>
            <w:right w:val="none" w:sz="0" w:space="0" w:color="auto"/>
          </w:divBdr>
        </w:div>
        <w:div w:id="1804155390">
          <w:marLeft w:val="806"/>
          <w:marRight w:val="0"/>
          <w:marTop w:val="0"/>
          <w:marBottom w:val="40"/>
          <w:divBdr>
            <w:top w:val="none" w:sz="0" w:space="0" w:color="auto"/>
            <w:left w:val="none" w:sz="0" w:space="0" w:color="auto"/>
            <w:bottom w:val="none" w:sz="0" w:space="0" w:color="auto"/>
            <w:right w:val="none" w:sz="0" w:space="0" w:color="auto"/>
          </w:divBdr>
        </w:div>
        <w:div w:id="1126661575">
          <w:marLeft w:val="806"/>
          <w:marRight w:val="0"/>
          <w:marTop w:val="0"/>
          <w:marBottom w:val="40"/>
          <w:divBdr>
            <w:top w:val="none" w:sz="0" w:space="0" w:color="auto"/>
            <w:left w:val="none" w:sz="0" w:space="0" w:color="auto"/>
            <w:bottom w:val="none" w:sz="0" w:space="0" w:color="auto"/>
            <w:right w:val="none" w:sz="0" w:space="0" w:color="auto"/>
          </w:divBdr>
        </w:div>
      </w:divsChild>
    </w:div>
    <w:div w:id="20921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nl\Desktop\RS%20Letterhead%20Template.dotx" TargetMode="External"/></Relationships>
</file>

<file path=word/theme/theme1.xml><?xml version="1.0" encoding="utf-8"?>
<a:theme xmlns:a="http://schemas.openxmlformats.org/drawingml/2006/main" name="Riverstone 2017 Colors">
  <a:themeElements>
    <a:clrScheme name="Riverstone 2018 Colors">
      <a:dk1>
        <a:srgbClr val="2C2826"/>
      </a:dk1>
      <a:lt1>
        <a:srgbClr val="FFFFFF"/>
      </a:lt1>
      <a:dk2>
        <a:srgbClr val="BAB2AD"/>
      </a:dk2>
      <a:lt2>
        <a:srgbClr val="F1F2F2"/>
      </a:lt2>
      <a:accent1>
        <a:srgbClr val="B9924D"/>
      </a:accent1>
      <a:accent2>
        <a:srgbClr val="58595B"/>
      </a:accent2>
      <a:accent3>
        <a:srgbClr val="A5A593"/>
      </a:accent3>
      <a:accent4>
        <a:srgbClr val="7F90A7"/>
      </a:accent4>
      <a:accent5>
        <a:srgbClr val="526460"/>
      </a:accent5>
      <a:accent6>
        <a:srgbClr val="8EA29D"/>
      </a:accent6>
      <a:hlink>
        <a:srgbClr val="3C495D"/>
      </a:hlink>
      <a:folHlink>
        <a:srgbClr val="8496B0"/>
      </a:folHlink>
    </a:clrScheme>
    <a:fontScheme name="RiverStone Office 2017">
      <a:majorFont>
        <a:latin typeface="Arial"/>
        <a:ea typeface=""/>
        <a:cs typeface=""/>
      </a:majorFont>
      <a:minorFont>
        <a:latin typeface="Times New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dirty="0" err="1" smtClean="0"/>
        </a:defPPr>
      </a:lstStyle>
    </a:txDef>
  </a:objectDefaults>
  <a:extraClrSchemeLst/>
  <a:extLst>
    <a:ext uri="{05A4C25C-085E-4340-85A3-A5531E510DB2}">
      <thm15:themeFamily xmlns:thm15="http://schemas.microsoft.com/office/thememl/2012/main" name="Riverstone 2017 Colors" id="{2EB9D306-F00A-41A2-87F3-65461BF302E6}" vid="{40EB727B-740C-40AB-9E61-AF54AD60CA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722D67DFA37A42A62E9BF9112D4074" ma:contentTypeVersion="4" ma:contentTypeDescription="Create a new document." ma:contentTypeScope="" ma:versionID="03aa3b66f1aebdab10c3d7dcf92b6938">
  <xsd:schema xmlns:xsd="http://www.w3.org/2001/XMLSchema" xmlns:xs="http://www.w3.org/2001/XMLSchema" xmlns:p="http://schemas.microsoft.com/office/2006/metadata/properties" xmlns:ns2="125e0099-ba17-4e9c-a5a2-08157ec9605c" targetNamespace="http://schemas.microsoft.com/office/2006/metadata/properties" ma:root="true" ma:fieldsID="68d9a7e81035f29250033095b34470be" ns2:_="">
    <xsd:import namespace="125e0099-ba17-4e9c-a5a2-08157ec960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e0099-ba17-4e9c-a5a2-08157ec96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C12C2-8388-408E-B521-D0105EEFA34D}">
  <ds:schemaRefs>
    <ds:schemaRef ds:uri="http://schemas.microsoft.com/sharepoint/v3/contenttype/forms"/>
  </ds:schemaRefs>
</ds:datastoreItem>
</file>

<file path=customXml/itemProps2.xml><?xml version="1.0" encoding="utf-8"?>
<ds:datastoreItem xmlns:ds="http://schemas.openxmlformats.org/officeDocument/2006/customXml" ds:itemID="{CE3B6028-1FE3-41FD-A4B4-4B5802EBA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e0099-ba17-4e9c-a5a2-08157ec96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A7F86B-10D0-4B52-85E4-FA64D910E4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9FE164-F172-474E-9AAE-142CEA66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 Letterhead Template.dotx</Template>
  <TotalTime>0</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2020-04-01T14:53:00Z</dcterms:created>
  <dcterms:modified xsi:type="dcterms:W3CDTF">2020-04-01T14:53:00Z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82fcbb18-22ec-48be-8f2b-4b5c5c415a47</vt:lpwstr>
  </property>
  <property fmtid="{D5CDD505-2E9C-101B-9397-08002B2CF9AE}" pid="3" name="ContentTypeId">
    <vt:lpwstr>0x01010096722D67DFA37A42A62E9BF9112D4074</vt:lpwstr>
  </property>
</Properties>
</file>